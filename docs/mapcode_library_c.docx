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401C1" w14:textId="751A0CF7" w:rsidR="002566A2" w:rsidRPr="00D103C0" w:rsidRDefault="002E6C33" w:rsidP="004067EA">
      <w:pPr>
        <w:jc w:val="center"/>
        <w:rPr>
          <w:b/>
          <w:sz w:val="36"/>
          <w:szCs w:val="36"/>
        </w:rPr>
      </w:pPr>
      <w:r w:rsidRPr="00D103C0">
        <w:rPr>
          <w:b/>
          <w:sz w:val="36"/>
          <w:szCs w:val="36"/>
        </w:rPr>
        <w:t>C</w:t>
      </w:r>
      <w:r w:rsidR="00D42299" w:rsidRPr="00D103C0">
        <w:rPr>
          <w:b/>
          <w:sz w:val="36"/>
          <w:szCs w:val="36"/>
        </w:rPr>
        <w:t>/C++</w:t>
      </w:r>
      <w:r w:rsidRPr="00D103C0">
        <w:rPr>
          <w:b/>
          <w:sz w:val="36"/>
          <w:szCs w:val="36"/>
        </w:rPr>
        <w:t xml:space="preserve"> </w:t>
      </w:r>
      <w:r w:rsidR="00D42299" w:rsidRPr="00D103C0">
        <w:rPr>
          <w:b/>
          <w:sz w:val="36"/>
          <w:szCs w:val="36"/>
        </w:rPr>
        <w:t>l</w:t>
      </w:r>
      <w:r w:rsidR="00680570" w:rsidRPr="00D103C0">
        <w:rPr>
          <w:b/>
          <w:sz w:val="36"/>
          <w:szCs w:val="36"/>
        </w:rPr>
        <w:t xml:space="preserve">ibrary to convert between </w:t>
      </w:r>
      <w:r w:rsidR="00D42299" w:rsidRPr="00D103C0">
        <w:rPr>
          <w:b/>
          <w:sz w:val="36"/>
          <w:szCs w:val="36"/>
        </w:rPr>
        <w:br/>
      </w:r>
      <w:r w:rsidR="00680570" w:rsidRPr="00D103C0">
        <w:rPr>
          <w:b/>
          <w:sz w:val="36"/>
          <w:szCs w:val="36"/>
        </w:rPr>
        <w:t>mapcodes and latitude/longitude</w:t>
      </w:r>
    </w:p>
    <w:p w14:paraId="6CC2A8A7" w14:textId="77777777" w:rsidR="004067EA" w:rsidRPr="00983EE5" w:rsidRDefault="0056679B" w:rsidP="007124EB">
      <w:pPr>
        <w:jc w:val="center"/>
        <w:rPr>
          <w:b/>
          <w:sz w:val="28"/>
          <w:szCs w:val="28"/>
        </w:rPr>
      </w:pPr>
      <w:r w:rsidRPr="00983EE5">
        <w:rPr>
          <w:b/>
          <w:sz w:val="28"/>
          <w:szCs w:val="28"/>
        </w:rPr>
        <w:t xml:space="preserve">Version </w:t>
      </w:r>
      <w:r w:rsidR="00501637" w:rsidRPr="00983EE5">
        <w:rPr>
          <w:b/>
          <w:sz w:val="28"/>
          <w:szCs w:val="28"/>
        </w:rPr>
        <w:t>2.</w:t>
      </w:r>
      <w:r w:rsidR="006B571B" w:rsidRPr="00983EE5">
        <w:rPr>
          <w:b/>
          <w:sz w:val="28"/>
          <w:szCs w:val="28"/>
        </w:rPr>
        <w:t>4</w:t>
      </w:r>
    </w:p>
    <w:p w14:paraId="02CD01D6" w14:textId="1962F6D0" w:rsidR="00680570" w:rsidRPr="00D103C0" w:rsidRDefault="00680570" w:rsidP="00AE0832">
      <w:pPr>
        <w:jc w:val="center"/>
        <w:rPr>
          <w:i/>
        </w:rPr>
      </w:pPr>
      <w:r w:rsidRPr="00D103C0">
        <w:rPr>
          <w:i/>
        </w:rPr>
        <w:t>Copyright ©2003-201</w:t>
      </w:r>
      <w:r w:rsidR="00AE0832" w:rsidRPr="00D103C0">
        <w:rPr>
          <w:i/>
        </w:rPr>
        <w:t>6</w:t>
      </w:r>
      <w:r w:rsidR="00983EE5">
        <w:rPr>
          <w:i/>
        </w:rPr>
        <w:t xml:space="preserve">, </w:t>
      </w:r>
      <w:r w:rsidRPr="00D103C0">
        <w:rPr>
          <w:i/>
        </w:rPr>
        <w:t>Mapcode Foundation</w:t>
      </w:r>
      <w:bookmarkStart w:id="0" w:name="_GoBack"/>
      <w:bookmarkEnd w:id="0"/>
    </w:p>
    <w:p w14:paraId="4C13D600" w14:textId="77777777" w:rsidR="008148FC" w:rsidRPr="00D103C0" w:rsidRDefault="008148FC" w:rsidP="008148FC"/>
    <w:p w14:paraId="32BBB501" w14:textId="77777777" w:rsidR="004B2579" w:rsidRDefault="008148FC">
      <w:pPr>
        <w:pStyle w:val="Inhopg1"/>
        <w:tabs>
          <w:tab w:val="right" w:leader="dot" w:pos="9063"/>
        </w:tabs>
        <w:rPr>
          <w:rFonts w:asciiTheme="minorHAnsi" w:eastAsiaTheme="minorEastAsia" w:hAnsiTheme="minorHAnsi" w:cstheme="minorBidi"/>
          <w:noProof/>
          <w:lang w:val="nl-NL" w:eastAsia="nl-NL"/>
        </w:rPr>
      </w:pPr>
      <w:r>
        <w:fldChar w:fldCharType="begin"/>
      </w:r>
      <w:r>
        <w:instrText xml:space="preserve"> TOC \o "1-3" </w:instrText>
      </w:r>
      <w:r>
        <w:fldChar w:fldCharType="separate"/>
      </w:r>
      <w:r w:rsidR="004B2579">
        <w:rPr>
          <w:noProof/>
        </w:rPr>
        <w:t>1. Converting a coordinate into a mapcode</w:t>
      </w:r>
      <w:r w:rsidR="004B2579">
        <w:rPr>
          <w:noProof/>
        </w:rPr>
        <w:tab/>
      </w:r>
      <w:r w:rsidR="004B2579">
        <w:rPr>
          <w:noProof/>
        </w:rPr>
        <w:fldChar w:fldCharType="begin"/>
      </w:r>
      <w:r w:rsidR="004B2579">
        <w:rPr>
          <w:noProof/>
        </w:rPr>
        <w:instrText xml:space="preserve"> PAGEREF _Toc464297332 \h </w:instrText>
      </w:r>
      <w:r w:rsidR="004B2579">
        <w:rPr>
          <w:noProof/>
        </w:rPr>
      </w:r>
      <w:r w:rsidR="004B2579">
        <w:rPr>
          <w:noProof/>
        </w:rPr>
        <w:fldChar w:fldCharType="separate"/>
      </w:r>
      <w:r w:rsidR="004B2579">
        <w:rPr>
          <w:noProof/>
        </w:rPr>
        <w:t>2</w:t>
      </w:r>
      <w:r w:rsidR="004B2579">
        <w:rPr>
          <w:noProof/>
        </w:rPr>
        <w:fldChar w:fldCharType="end"/>
      </w:r>
    </w:p>
    <w:p w14:paraId="661BA76D" w14:textId="77777777" w:rsidR="004B2579" w:rsidRDefault="004B2579">
      <w:pPr>
        <w:pStyle w:val="Inhopg2"/>
        <w:rPr>
          <w:rFonts w:asciiTheme="minorHAnsi" w:eastAsiaTheme="minorEastAsia" w:hAnsiTheme="minorHAnsi" w:cstheme="minorBidi"/>
          <w:noProof/>
          <w:lang w:val="nl-NL" w:eastAsia="nl-NL"/>
        </w:rPr>
      </w:pPr>
      <w:r>
        <w:rPr>
          <w:noProof/>
        </w:rPr>
        <w:t>encodeLatLonToSingleMapcode()</w:t>
      </w:r>
      <w:r>
        <w:rPr>
          <w:noProof/>
        </w:rPr>
        <w:tab/>
      </w:r>
      <w:r>
        <w:rPr>
          <w:noProof/>
        </w:rPr>
        <w:fldChar w:fldCharType="begin"/>
      </w:r>
      <w:r>
        <w:rPr>
          <w:noProof/>
        </w:rPr>
        <w:instrText xml:space="preserve"> PAGEREF _Toc464297333 \h </w:instrText>
      </w:r>
      <w:r>
        <w:rPr>
          <w:noProof/>
        </w:rPr>
      </w:r>
      <w:r>
        <w:rPr>
          <w:noProof/>
        </w:rPr>
        <w:fldChar w:fldCharType="separate"/>
      </w:r>
      <w:r>
        <w:rPr>
          <w:noProof/>
        </w:rPr>
        <w:t>2</w:t>
      </w:r>
      <w:r>
        <w:rPr>
          <w:noProof/>
        </w:rPr>
        <w:fldChar w:fldCharType="end"/>
      </w:r>
    </w:p>
    <w:p w14:paraId="4DF2E60D" w14:textId="77777777" w:rsidR="004B2579" w:rsidRDefault="004B2579">
      <w:pPr>
        <w:pStyle w:val="Inhopg2"/>
        <w:rPr>
          <w:rFonts w:asciiTheme="minorHAnsi" w:eastAsiaTheme="minorEastAsia" w:hAnsiTheme="minorHAnsi" w:cstheme="minorBidi"/>
          <w:noProof/>
          <w:lang w:val="nl-NL" w:eastAsia="nl-NL"/>
        </w:rPr>
      </w:pPr>
      <w:r>
        <w:rPr>
          <w:noProof/>
        </w:rPr>
        <w:t>encodeLatLonToMapcodes()</w:t>
      </w:r>
      <w:r>
        <w:rPr>
          <w:noProof/>
        </w:rPr>
        <w:tab/>
      </w:r>
      <w:r>
        <w:rPr>
          <w:noProof/>
        </w:rPr>
        <w:fldChar w:fldCharType="begin"/>
      </w:r>
      <w:r>
        <w:rPr>
          <w:noProof/>
        </w:rPr>
        <w:instrText xml:space="preserve"> PAGEREF _Toc464297334 \h </w:instrText>
      </w:r>
      <w:r>
        <w:rPr>
          <w:noProof/>
        </w:rPr>
      </w:r>
      <w:r>
        <w:rPr>
          <w:noProof/>
        </w:rPr>
        <w:fldChar w:fldCharType="separate"/>
      </w:r>
      <w:r>
        <w:rPr>
          <w:noProof/>
        </w:rPr>
        <w:t>2</w:t>
      </w:r>
      <w:r>
        <w:rPr>
          <w:noProof/>
        </w:rPr>
        <w:fldChar w:fldCharType="end"/>
      </w:r>
    </w:p>
    <w:p w14:paraId="7A705850"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 Converting a mapcode into a coordinate</w:t>
      </w:r>
      <w:r>
        <w:rPr>
          <w:noProof/>
        </w:rPr>
        <w:tab/>
      </w:r>
      <w:r>
        <w:rPr>
          <w:noProof/>
        </w:rPr>
        <w:fldChar w:fldCharType="begin"/>
      </w:r>
      <w:r>
        <w:rPr>
          <w:noProof/>
        </w:rPr>
        <w:instrText xml:space="preserve"> PAGEREF _Toc464297335 \h </w:instrText>
      </w:r>
      <w:r>
        <w:rPr>
          <w:noProof/>
        </w:rPr>
      </w:r>
      <w:r>
        <w:rPr>
          <w:noProof/>
        </w:rPr>
        <w:fldChar w:fldCharType="separate"/>
      </w:r>
      <w:r>
        <w:rPr>
          <w:noProof/>
        </w:rPr>
        <w:t>4</w:t>
      </w:r>
      <w:r>
        <w:rPr>
          <w:noProof/>
        </w:rPr>
        <w:fldChar w:fldCharType="end"/>
      </w:r>
    </w:p>
    <w:p w14:paraId="42F8DBDD" w14:textId="77777777" w:rsidR="004B2579" w:rsidRDefault="004B2579">
      <w:pPr>
        <w:pStyle w:val="Inhopg2"/>
        <w:rPr>
          <w:rFonts w:asciiTheme="minorHAnsi" w:eastAsiaTheme="minorEastAsia" w:hAnsiTheme="minorHAnsi" w:cstheme="minorBidi"/>
          <w:noProof/>
          <w:lang w:val="nl-NL" w:eastAsia="nl-NL"/>
        </w:rPr>
      </w:pPr>
      <w:r>
        <w:rPr>
          <w:noProof/>
        </w:rPr>
        <w:t>decodeMapcodeToLatLon()</w:t>
      </w:r>
      <w:r>
        <w:rPr>
          <w:noProof/>
        </w:rPr>
        <w:tab/>
      </w:r>
      <w:r>
        <w:rPr>
          <w:noProof/>
        </w:rPr>
        <w:fldChar w:fldCharType="begin"/>
      </w:r>
      <w:r>
        <w:rPr>
          <w:noProof/>
        </w:rPr>
        <w:instrText xml:space="preserve"> PAGEREF _Toc464297336 \h </w:instrText>
      </w:r>
      <w:r>
        <w:rPr>
          <w:noProof/>
        </w:rPr>
      </w:r>
      <w:r>
        <w:rPr>
          <w:noProof/>
        </w:rPr>
        <w:fldChar w:fldCharType="separate"/>
      </w:r>
      <w:r>
        <w:rPr>
          <w:noProof/>
        </w:rPr>
        <w:t>4</w:t>
      </w:r>
      <w:r>
        <w:rPr>
          <w:noProof/>
        </w:rPr>
        <w:fldChar w:fldCharType="end"/>
      </w:r>
    </w:p>
    <w:p w14:paraId="60178F37"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2.1 Recognizing an input as a mapcode</w:t>
      </w:r>
      <w:r>
        <w:rPr>
          <w:noProof/>
        </w:rPr>
        <w:tab/>
      </w:r>
      <w:r>
        <w:rPr>
          <w:noProof/>
        </w:rPr>
        <w:fldChar w:fldCharType="begin"/>
      </w:r>
      <w:r>
        <w:rPr>
          <w:noProof/>
        </w:rPr>
        <w:instrText xml:space="preserve"> PAGEREF _Toc464297337 \h </w:instrText>
      </w:r>
      <w:r>
        <w:rPr>
          <w:noProof/>
        </w:rPr>
      </w:r>
      <w:r>
        <w:rPr>
          <w:noProof/>
        </w:rPr>
        <w:fldChar w:fldCharType="separate"/>
      </w:r>
      <w:r>
        <w:rPr>
          <w:noProof/>
        </w:rPr>
        <w:t>7</w:t>
      </w:r>
      <w:r>
        <w:rPr>
          <w:noProof/>
        </w:rPr>
        <w:fldChar w:fldCharType="end"/>
      </w:r>
    </w:p>
    <w:p w14:paraId="02DE1A55" w14:textId="77777777" w:rsidR="004B2579" w:rsidRDefault="004B2579">
      <w:pPr>
        <w:pStyle w:val="Inhopg2"/>
        <w:rPr>
          <w:rFonts w:asciiTheme="minorHAnsi" w:eastAsiaTheme="minorEastAsia" w:hAnsiTheme="minorHAnsi" w:cstheme="minorBidi"/>
          <w:noProof/>
          <w:lang w:val="nl-NL" w:eastAsia="nl-NL"/>
        </w:rPr>
      </w:pPr>
      <w:r>
        <w:rPr>
          <w:noProof/>
        </w:rPr>
        <w:t>compareWithMapcodeFormat()</w:t>
      </w:r>
      <w:r>
        <w:rPr>
          <w:noProof/>
        </w:rPr>
        <w:tab/>
      </w:r>
      <w:r>
        <w:rPr>
          <w:noProof/>
        </w:rPr>
        <w:fldChar w:fldCharType="begin"/>
      </w:r>
      <w:r>
        <w:rPr>
          <w:noProof/>
        </w:rPr>
        <w:instrText xml:space="preserve"> PAGEREF _Toc464297338 \h </w:instrText>
      </w:r>
      <w:r>
        <w:rPr>
          <w:noProof/>
        </w:rPr>
      </w:r>
      <w:r>
        <w:rPr>
          <w:noProof/>
        </w:rPr>
        <w:fldChar w:fldCharType="separate"/>
      </w:r>
      <w:r>
        <w:rPr>
          <w:noProof/>
        </w:rPr>
        <w:t>7</w:t>
      </w:r>
      <w:r>
        <w:rPr>
          <w:noProof/>
        </w:rPr>
        <w:fldChar w:fldCharType="end"/>
      </w:r>
    </w:p>
    <w:p w14:paraId="1DA4F131"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2.2 Higher precision mapcodes</w:t>
      </w:r>
      <w:r>
        <w:rPr>
          <w:noProof/>
        </w:rPr>
        <w:tab/>
      </w:r>
      <w:r>
        <w:rPr>
          <w:noProof/>
        </w:rPr>
        <w:fldChar w:fldCharType="begin"/>
      </w:r>
      <w:r>
        <w:rPr>
          <w:noProof/>
        </w:rPr>
        <w:instrText xml:space="preserve"> PAGEREF _Toc464297339 \h </w:instrText>
      </w:r>
      <w:r>
        <w:rPr>
          <w:noProof/>
        </w:rPr>
      </w:r>
      <w:r>
        <w:rPr>
          <w:noProof/>
        </w:rPr>
        <w:fldChar w:fldCharType="separate"/>
      </w:r>
      <w:r>
        <w:rPr>
          <w:noProof/>
        </w:rPr>
        <w:t>8</w:t>
      </w:r>
      <w:r>
        <w:rPr>
          <w:noProof/>
        </w:rPr>
        <w:fldChar w:fldCharType="end"/>
      </w:r>
    </w:p>
    <w:p w14:paraId="5BC5B520"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3. Routines related to territories</w:t>
      </w:r>
      <w:r>
        <w:rPr>
          <w:noProof/>
        </w:rPr>
        <w:tab/>
      </w:r>
      <w:r>
        <w:rPr>
          <w:noProof/>
        </w:rPr>
        <w:fldChar w:fldCharType="begin"/>
      </w:r>
      <w:r>
        <w:rPr>
          <w:noProof/>
        </w:rPr>
        <w:instrText xml:space="preserve"> PAGEREF _Toc464297340 \h </w:instrText>
      </w:r>
      <w:r>
        <w:rPr>
          <w:noProof/>
        </w:rPr>
      </w:r>
      <w:r>
        <w:rPr>
          <w:noProof/>
        </w:rPr>
        <w:fldChar w:fldCharType="separate"/>
      </w:r>
      <w:r>
        <w:rPr>
          <w:noProof/>
        </w:rPr>
        <w:t>9</w:t>
      </w:r>
      <w:r>
        <w:rPr>
          <w:noProof/>
        </w:rPr>
        <w:fldChar w:fldCharType="end"/>
      </w:r>
    </w:p>
    <w:p w14:paraId="4AC272AD" w14:textId="77777777" w:rsidR="004B2579" w:rsidRDefault="004B2579">
      <w:pPr>
        <w:pStyle w:val="Inhopg2"/>
        <w:rPr>
          <w:rFonts w:asciiTheme="minorHAnsi" w:eastAsiaTheme="minorEastAsia" w:hAnsiTheme="minorHAnsi" w:cstheme="minorBidi"/>
          <w:noProof/>
          <w:lang w:val="nl-NL" w:eastAsia="nl-NL"/>
        </w:rPr>
      </w:pPr>
      <w:r>
        <w:rPr>
          <w:noProof/>
        </w:rPr>
        <w:t>getTerritoryCode()</w:t>
      </w:r>
      <w:r>
        <w:rPr>
          <w:noProof/>
        </w:rPr>
        <w:tab/>
      </w:r>
      <w:r>
        <w:rPr>
          <w:noProof/>
        </w:rPr>
        <w:fldChar w:fldCharType="begin"/>
      </w:r>
      <w:r>
        <w:rPr>
          <w:noProof/>
        </w:rPr>
        <w:instrText xml:space="preserve"> PAGEREF _Toc464297341 \h </w:instrText>
      </w:r>
      <w:r>
        <w:rPr>
          <w:noProof/>
        </w:rPr>
      </w:r>
      <w:r>
        <w:rPr>
          <w:noProof/>
        </w:rPr>
        <w:fldChar w:fldCharType="separate"/>
      </w:r>
      <w:r>
        <w:rPr>
          <w:noProof/>
        </w:rPr>
        <w:t>9</w:t>
      </w:r>
      <w:r>
        <w:rPr>
          <w:noProof/>
        </w:rPr>
        <w:fldChar w:fldCharType="end"/>
      </w:r>
    </w:p>
    <w:p w14:paraId="20B63FD3" w14:textId="77777777" w:rsidR="004B2579" w:rsidRDefault="004B2579">
      <w:pPr>
        <w:pStyle w:val="Inhopg2"/>
        <w:rPr>
          <w:rFonts w:asciiTheme="minorHAnsi" w:eastAsiaTheme="minorEastAsia" w:hAnsiTheme="minorHAnsi" w:cstheme="minorBidi"/>
          <w:noProof/>
          <w:lang w:val="nl-NL" w:eastAsia="nl-NL"/>
        </w:rPr>
      </w:pPr>
      <w:r>
        <w:rPr>
          <w:noProof/>
        </w:rPr>
        <w:t>getTerritoryIsoName()</w:t>
      </w:r>
      <w:r>
        <w:rPr>
          <w:noProof/>
        </w:rPr>
        <w:tab/>
      </w:r>
      <w:r>
        <w:rPr>
          <w:noProof/>
        </w:rPr>
        <w:fldChar w:fldCharType="begin"/>
      </w:r>
      <w:r>
        <w:rPr>
          <w:noProof/>
        </w:rPr>
        <w:instrText xml:space="preserve"> PAGEREF _Toc464297342 \h </w:instrText>
      </w:r>
      <w:r>
        <w:rPr>
          <w:noProof/>
        </w:rPr>
      </w:r>
      <w:r>
        <w:rPr>
          <w:noProof/>
        </w:rPr>
        <w:fldChar w:fldCharType="separate"/>
      </w:r>
      <w:r>
        <w:rPr>
          <w:noProof/>
        </w:rPr>
        <w:t>9</w:t>
      </w:r>
      <w:r>
        <w:rPr>
          <w:noProof/>
        </w:rPr>
        <w:fldChar w:fldCharType="end"/>
      </w:r>
    </w:p>
    <w:p w14:paraId="0ABB477D" w14:textId="77777777" w:rsidR="004B2579" w:rsidRDefault="004B2579">
      <w:pPr>
        <w:pStyle w:val="Inhopg2"/>
        <w:rPr>
          <w:rFonts w:asciiTheme="minorHAnsi" w:eastAsiaTheme="minorEastAsia" w:hAnsiTheme="minorHAnsi" w:cstheme="minorBidi"/>
          <w:noProof/>
          <w:lang w:val="nl-NL" w:eastAsia="nl-NL"/>
        </w:rPr>
      </w:pPr>
      <w:r>
        <w:rPr>
          <w:noProof/>
        </w:rPr>
        <w:t>getParentCountryOf ()</w:t>
      </w:r>
      <w:r>
        <w:rPr>
          <w:noProof/>
        </w:rPr>
        <w:tab/>
      </w:r>
      <w:r>
        <w:rPr>
          <w:noProof/>
        </w:rPr>
        <w:fldChar w:fldCharType="begin"/>
      </w:r>
      <w:r>
        <w:rPr>
          <w:noProof/>
        </w:rPr>
        <w:instrText xml:space="preserve"> PAGEREF _Toc464297343 \h </w:instrText>
      </w:r>
      <w:r>
        <w:rPr>
          <w:noProof/>
        </w:rPr>
      </w:r>
      <w:r>
        <w:rPr>
          <w:noProof/>
        </w:rPr>
        <w:fldChar w:fldCharType="separate"/>
      </w:r>
      <w:r>
        <w:rPr>
          <w:noProof/>
        </w:rPr>
        <w:t>9</w:t>
      </w:r>
      <w:r>
        <w:rPr>
          <w:noProof/>
        </w:rPr>
        <w:fldChar w:fldCharType="end"/>
      </w:r>
    </w:p>
    <w:p w14:paraId="4DB244FA"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4. Routines related to distance</w:t>
      </w:r>
      <w:r>
        <w:rPr>
          <w:noProof/>
        </w:rPr>
        <w:tab/>
      </w:r>
      <w:r>
        <w:rPr>
          <w:noProof/>
        </w:rPr>
        <w:fldChar w:fldCharType="begin"/>
      </w:r>
      <w:r>
        <w:rPr>
          <w:noProof/>
        </w:rPr>
        <w:instrText xml:space="preserve"> PAGEREF _Toc464297344 \h </w:instrText>
      </w:r>
      <w:r>
        <w:rPr>
          <w:noProof/>
        </w:rPr>
      </w:r>
      <w:r>
        <w:rPr>
          <w:noProof/>
        </w:rPr>
        <w:fldChar w:fldCharType="separate"/>
      </w:r>
      <w:r>
        <w:rPr>
          <w:noProof/>
        </w:rPr>
        <w:t>10</w:t>
      </w:r>
      <w:r>
        <w:rPr>
          <w:noProof/>
        </w:rPr>
        <w:fldChar w:fldCharType="end"/>
      </w:r>
    </w:p>
    <w:p w14:paraId="4B0CF7FF" w14:textId="77777777" w:rsidR="004B2579" w:rsidRDefault="004B2579">
      <w:pPr>
        <w:pStyle w:val="Inhopg2"/>
        <w:rPr>
          <w:rFonts w:asciiTheme="minorHAnsi" w:eastAsiaTheme="minorEastAsia" w:hAnsiTheme="minorHAnsi" w:cstheme="minorBidi"/>
          <w:noProof/>
          <w:lang w:val="nl-NL" w:eastAsia="nl-NL"/>
        </w:rPr>
      </w:pPr>
      <w:r>
        <w:rPr>
          <w:noProof/>
        </w:rPr>
        <w:t>distanceInMeters ()</w:t>
      </w:r>
      <w:r>
        <w:rPr>
          <w:noProof/>
        </w:rPr>
        <w:tab/>
      </w:r>
      <w:r>
        <w:rPr>
          <w:noProof/>
        </w:rPr>
        <w:fldChar w:fldCharType="begin"/>
      </w:r>
      <w:r>
        <w:rPr>
          <w:noProof/>
        </w:rPr>
        <w:instrText xml:space="preserve"> PAGEREF _Toc464297345 \h </w:instrText>
      </w:r>
      <w:r>
        <w:rPr>
          <w:noProof/>
        </w:rPr>
      </w:r>
      <w:r>
        <w:rPr>
          <w:noProof/>
        </w:rPr>
        <w:fldChar w:fldCharType="separate"/>
      </w:r>
      <w:r>
        <w:rPr>
          <w:noProof/>
        </w:rPr>
        <w:t>10</w:t>
      </w:r>
      <w:r>
        <w:rPr>
          <w:noProof/>
        </w:rPr>
        <w:fldChar w:fldCharType="end"/>
      </w:r>
    </w:p>
    <w:p w14:paraId="4B92CEEC" w14:textId="77777777" w:rsidR="004B2579" w:rsidRDefault="004B2579">
      <w:pPr>
        <w:pStyle w:val="Inhopg2"/>
        <w:rPr>
          <w:rFonts w:asciiTheme="minorHAnsi" w:eastAsiaTheme="minorEastAsia" w:hAnsiTheme="minorHAnsi" w:cstheme="minorBidi"/>
          <w:noProof/>
          <w:lang w:val="nl-NL" w:eastAsia="nl-NL"/>
        </w:rPr>
      </w:pPr>
      <w:r>
        <w:rPr>
          <w:noProof/>
        </w:rPr>
        <w:t>maxErrorInMeters()</w:t>
      </w:r>
      <w:r>
        <w:rPr>
          <w:noProof/>
        </w:rPr>
        <w:tab/>
      </w:r>
      <w:r>
        <w:rPr>
          <w:noProof/>
        </w:rPr>
        <w:fldChar w:fldCharType="begin"/>
      </w:r>
      <w:r>
        <w:rPr>
          <w:noProof/>
        </w:rPr>
        <w:instrText xml:space="preserve"> PAGEREF _Toc464297346 \h </w:instrText>
      </w:r>
      <w:r>
        <w:rPr>
          <w:noProof/>
        </w:rPr>
      </w:r>
      <w:r>
        <w:rPr>
          <w:noProof/>
        </w:rPr>
        <w:fldChar w:fldCharType="separate"/>
      </w:r>
      <w:r>
        <w:rPr>
          <w:noProof/>
        </w:rPr>
        <w:t>10</w:t>
      </w:r>
      <w:r>
        <w:rPr>
          <w:noProof/>
        </w:rPr>
        <w:fldChar w:fldCharType="end"/>
      </w:r>
    </w:p>
    <w:p w14:paraId="5A19130B"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5. Routines related to Unicode and/or foreign alphabets</w:t>
      </w:r>
      <w:r>
        <w:rPr>
          <w:noProof/>
        </w:rPr>
        <w:tab/>
      </w:r>
      <w:r>
        <w:rPr>
          <w:noProof/>
        </w:rPr>
        <w:fldChar w:fldCharType="begin"/>
      </w:r>
      <w:r>
        <w:rPr>
          <w:noProof/>
        </w:rPr>
        <w:instrText xml:space="preserve"> PAGEREF _Toc464297347 \h </w:instrText>
      </w:r>
      <w:r>
        <w:rPr>
          <w:noProof/>
        </w:rPr>
      </w:r>
      <w:r>
        <w:rPr>
          <w:noProof/>
        </w:rPr>
        <w:fldChar w:fldCharType="separate"/>
      </w:r>
      <w:r>
        <w:rPr>
          <w:noProof/>
        </w:rPr>
        <w:t>10</w:t>
      </w:r>
      <w:r>
        <w:rPr>
          <w:noProof/>
        </w:rPr>
        <w:fldChar w:fldCharType="end"/>
      </w:r>
    </w:p>
    <w:p w14:paraId="0EFC68A3" w14:textId="77777777" w:rsidR="004B2579" w:rsidRDefault="004B2579">
      <w:pPr>
        <w:pStyle w:val="Inhopg2"/>
        <w:rPr>
          <w:rFonts w:asciiTheme="minorHAnsi" w:eastAsiaTheme="minorEastAsia" w:hAnsiTheme="minorHAnsi" w:cstheme="minorBidi"/>
          <w:noProof/>
          <w:lang w:val="nl-NL" w:eastAsia="nl-NL"/>
        </w:rPr>
      </w:pPr>
      <w:r>
        <w:rPr>
          <w:noProof/>
        </w:rPr>
        <w:t>convertToRoman()</w:t>
      </w:r>
      <w:r>
        <w:rPr>
          <w:noProof/>
        </w:rPr>
        <w:tab/>
      </w:r>
      <w:r>
        <w:rPr>
          <w:noProof/>
        </w:rPr>
        <w:fldChar w:fldCharType="begin"/>
      </w:r>
      <w:r>
        <w:rPr>
          <w:noProof/>
        </w:rPr>
        <w:instrText xml:space="preserve"> PAGEREF _Toc464297348 \h </w:instrText>
      </w:r>
      <w:r>
        <w:rPr>
          <w:noProof/>
        </w:rPr>
      </w:r>
      <w:r>
        <w:rPr>
          <w:noProof/>
        </w:rPr>
        <w:fldChar w:fldCharType="separate"/>
      </w:r>
      <w:r>
        <w:rPr>
          <w:noProof/>
        </w:rPr>
        <w:t>10</w:t>
      </w:r>
      <w:r>
        <w:rPr>
          <w:noProof/>
        </w:rPr>
        <w:fldChar w:fldCharType="end"/>
      </w:r>
    </w:p>
    <w:p w14:paraId="0446EE50" w14:textId="77777777" w:rsidR="004B2579" w:rsidRDefault="004B2579">
      <w:pPr>
        <w:pStyle w:val="Inhopg2"/>
        <w:rPr>
          <w:rFonts w:asciiTheme="minorHAnsi" w:eastAsiaTheme="minorEastAsia" w:hAnsiTheme="minorHAnsi" w:cstheme="minorBidi"/>
          <w:noProof/>
          <w:lang w:val="nl-NL" w:eastAsia="nl-NL"/>
        </w:rPr>
      </w:pPr>
      <w:r>
        <w:rPr>
          <w:noProof/>
        </w:rPr>
        <w:t>convertToAlphabet()</w:t>
      </w:r>
      <w:r>
        <w:rPr>
          <w:noProof/>
        </w:rPr>
        <w:tab/>
      </w:r>
      <w:r>
        <w:rPr>
          <w:noProof/>
        </w:rPr>
        <w:fldChar w:fldCharType="begin"/>
      </w:r>
      <w:r>
        <w:rPr>
          <w:noProof/>
        </w:rPr>
        <w:instrText xml:space="preserve"> PAGEREF _Toc464297349 \h </w:instrText>
      </w:r>
      <w:r>
        <w:rPr>
          <w:noProof/>
        </w:rPr>
      </w:r>
      <w:r>
        <w:rPr>
          <w:noProof/>
        </w:rPr>
        <w:fldChar w:fldCharType="separate"/>
      </w:r>
      <w:r>
        <w:rPr>
          <w:noProof/>
        </w:rPr>
        <w:t>11</w:t>
      </w:r>
      <w:r>
        <w:rPr>
          <w:noProof/>
        </w:rPr>
        <w:fldChar w:fldCharType="end"/>
      </w:r>
    </w:p>
    <w:p w14:paraId="30313646" w14:textId="77777777" w:rsidR="004B2579" w:rsidRDefault="004B2579">
      <w:pPr>
        <w:pStyle w:val="Inhopg2"/>
        <w:rPr>
          <w:rFonts w:asciiTheme="minorHAnsi" w:eastAsiaTheme="minorEastAsia" w:hAnsiTheme="minorHAnsi" w:cstheme="minorBidi"/>
          <w:noProof/>
          <w:lang w:val="nl-NL" w:eastAsia="nl-NL"/>
        </w:rPr>
      </w:pPr>
      <w:r>
        <w:rPr>
          <w:noProof/>
        </w:rPr>
        <w:t>getAlphabetsForTerritory()</w:t>
      </w:r>
      <w:r>
        <w:rPr>
          <w:noProof/>
        </w:rPr>
        <w:tab/>
      </w:r>
      <w:r>
        <w:rPr>
          <w:noProof/>
        </w:rPr>
        <w:fldChar w:fldCharType="begin"/>
      </w:r>
      <w:r>
        <w:rPr>
          <w:noProof/>
        </w:rPr>
        <w:instrText xml:space="preserve"> PAGEREF _Toc464297350 \h </w:instrText>
      </w:r>
      <w:r>
        <w:rPr>
          <w:noProof/>
        </w:rPr>
      </w:r>
      <w:r>
        <w:rPr>
          <w:noProof/>
        </w:rPr>
        <w:fldChar w:fldCharType="separate"/>
      </w:r>
      <w:r>
        <w:rPr>
          <w:noProof/>
        </w:rPr>
        <w:t>12</w:t>
      </w:r>
      <w:r>
        <w:rPr>
          <w:noProof/>
        </w:rPr>
        <w:fldChar w:fldCharType="end"/>
      </w:r>
    </w:p>
    <w:p w14:paraId="6AFBF2A5"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6. Data changes</w:t>
      </w:r>
      <w:r>
        <w:rPr>
          <w:noProof/>
        </w:rPr>
        <w:tab/>
      </w:r>
      <w:r>
        <w:rPr>
          <w:noProof/>
        </w:rPr>
        <w:fldChar w:fldCharType="begin"/>
      </w:r>
      <w:r>
        <w:rPr>
          <w:noProof/>
        </w:rPr>
        <w:instrText xml:space="preserve"> PAGEREF _Toc464297351 \h </w:instrText>
      </w:r>
      <w:r>
        <w:rPr>
          <w:noProof/>
        </w:rPr>
      </w:r>
      <w:r>
        <w:rPr>
          <w:noProof/>
        </w:rPr>
        <w:fldChar w:fldCharType="separate"/>
      </w:r>
      <w:r>
        <w:rPr>
          <w:noProof/>
        </w:rPr>
        <w:t>12</w:t>
      </w:r>
      <w:r>
        <w:rPr>
          <w:noProof/>
        </w:rPr>
        <w:fldChar w:fldCharType="end"/>
      </w:r>
    </w:p>
    <w:p w14:paraId="5E988E43" w14:textId="77777777" w:rsidR="004B2579" w:rsidRDefault="004B2579">
      <w:pPr>
        <w:pStyle w:val="Inhopg2"/>
        <w:rPr>
          <w:rFonts w:asciiTheme="minorHAnsi" w:eastAsiaTheme="minorEastAsia" w:hAnsiTheme="minorHAnsi" w:cstheme="minorBidi"/>
          <w:noProof/>
          <w:lang w:val="nl-NL" w:eastAsia="nl-NL"/>
        </w:rPr>
      </w:pPr>
      <w:r w:rsidRPr="009569B9">
        <w:rPr>
          <w:noProof/>
        </w:rPr>
        <w:t>6.1 Data changes in version 2.0</w:t>
      </w:r>
      <w:r>
        <w:rPr>
          <w:noProof/>
        </w:rPr>
        <w:tab/>
      </w:r>
      <w:r>
        <w:rPr>
          <w:noProof/>
        </w:rPr>
        <w:fldChar w:fldCharType="begin"/>
      </w:r>
      <w:r>
        <w:rPr>
          <w:noProof/>
        </w:rPr>
        <w:instrText xml:space="preserve"> PAGEREF _Toc464297352 \h </w:instrText>
      </w:r>
      <w:r>
        <w:rPr>
          <w:noProof/>
        </w:rPr>
      </w:r>
      <w:r>
        <w:rPr>
          <w:noProof/>
        </w:rPr>
        <w:fldChar w:fldCharType="separate"/>
      </w:r>
      <w:r>
        <w:rPr>
          <w:noProof/>
        </w:rPr>
        <w:t>12</w:t>
      </w:r>
      <w:r>
        <w:rPr>
          <w:noProof/>
        </w:rPr>
        <w:fldChar w:fldCharType="end"/>
      </w:r>
    </w:p>
    <w:p w14:paraId="1D9696F4" w14:textId="77777777" w:rsidR="004B2579" w:rsidRDefault="004B2579">
      <w:pPr>
        <w:pStyle w:val="Inhopg2"/>
        <w:rPr>
          <w:rFonts w:asciiTheme="minorHAnsi" w:eastAsiaTheme="minorEastAsia" w:hAnsiTheme="minorHAnsi" w:cstheme="minorBidi"/>
          <w:noProof/>
          <w:lang w:val="nl-NL" w:eastAsia="nl-NL"/>
        </w:rPr>
      </w:pPr>
      <w:r w:rsidRPr="009569B9">
        <w:rPr>
          <w:noProof/>
        </w:rPr>
        <w:t>6.1 Data changes in version 2.2</w:t>
      </w:r>
      <w:r>
        <w:rPr>
          <w:noProof/>
        </w:rPr>
        <w:tab/>
      </w:r>
      <w:r>
        <w:rPr>
          <w:noProof/>
        </w:rPr>
        <w:fldChar w:fldCharType="begin"/>
      </w:r>
      <w:r>
        <w:rPr>
          <w:noProof/>
        </w:rPr>
        <w:instrText xml:space="preserve"> PAGEREF _Toc464297353 \h </w:instrText>
      </w:r>
      <w:r>
        <w:rPr>
          <w:noProof/>
        </w:rPr>
      </w:r>
      <w:r>
        <w:rPr>
          <w:noProof/>
        </w:rPr>
        <w:fldChar w:fldCharType="separate"/>
      </w:r>
      <w:r>
        <w:rPr>
          <w:noProof/>
        </w:rPr>
        <w:t>15</w:t>
      </w:r>
      <w:r>
        <w:rPr>
          <w:noProof/>
        </w:rPr>
        <w:fldChar w:fldCharType="end"/>
      </w:r>
    </w:p>
    <w:p w14:paraId="3529D6B9" w14:textId="77777777" w:rsidR="004B2579" w:rsidRDefault="004B2579">
      <w:pPr>
        <w:pStyle w:val="Inhopg1"/>
        <w:tabs>
          <w:tab w:val="right" w:leader="dot" w:pos="9063"/>
        </w:tabs>
        <w:rPr>
          <w:rFonts w:asciiTheme="minorHAnsi" w:eastAsiaTheme="minorEastAsia" w:hAnsiTheme="minorHAnsi" w:cstheme="minorBidi"/>
          <w:noProof/>
          <w:lang w:val="nl-NL" w:eastAsia="nl-NL"/>
        </w:rPr>
      </w:pPr>
      <w:r>
        <w:rPr>
          <w:noProof/>
        </w:rPr>
        <w:t>7. C library version history</w:t>
      </w:r>
      <w:r>
        <w:rPr>
          <w:noProof/>
        </w:rPr>
        <w:tab/>
      </w:r>
      <w:r>
        <w:rPr>
          <w:noProof/>
        </w:rPr>
        <w:fldChar w:fldCharType="begin"/>
      </w:r>
      <w:r>
        <w:rPr>
          <w:noProof/>
        </w:rPr>
        <w:instrText xml:space="preserve"> PAGEREF _Toc464297354 \h </w:instrText>
      </w:r>
      <w:r>
        <w:rPr>
          <w:noProof/>
        </w:rPr>
      </w:r>
      <w:r>
        <w:rPr>
          <w:noProof/>
        </w:rPr>
        <w:fldChar w:fldCharType="separate"/>
      </w:r>
      <w:r>
        <w:rPr>
          <w:noProof/>
        </w:rPr>
        <w:t>17</w:t>
      </w:r>
      <w:r>
        <w:rPr>
          <w:noProof/>
        </w:rPr>
        <w:fldChar w:fldCharType="end"/>
      </w:r>
    </w:p>
    <w:p w14:paraId="0DCC2944" w14:textId="1DE72A0D" w:rsidR="00680570" w:rsidRPr="00D103C0" w:rsidRDefault="008148FC" w:rsidP="008148FC">
      <w:r>
        <w:fldChar w:fldCharType="end"/>
      </w:r>
    </w:p>
    <w:p w14:paraId="7E01BB90" w14:textId="575CA96B" w:rsidR="00B917F0" w:rsidRDefault="008148FC" w:rsidP="004067EA">
      <w:pPr>
        <w:pStyle w:val="Kop1"/>
      </w:pPr>
      <w:bookmarkStart w:id="1" w:name="_Toc464297332"/>
      <w:r>
        <w:lastRenderedPageBreak/>
        <w:t xml:space="preserve">1. </w:t>
      </w:r>
      <w:r w:rsidR="00B917F0" w:rsidRPr="00D103C0">
        <w:t>Converting a coordinate into a mapcode</w:t>
      </w:r>
      <w:bookmarkEnd w:id="1"/>
    </w:p>
    <w:p w14:paraId="4C21EE0C" w14:textId="3057B4FB" w:rsidR="008148FC" w:rsidRPr="008148FC" w:rsidRDefault="008148FC" w:rsidP="00687C99">
      <w:pPr>
        <w:pStyle w:val="Kop2"/>
      </w:pPr>
      <w:bookmarkStart w:id="2" w:name="_Toc464297333"/>
      <w:proofErr w:type="spellStart"/>
      <w:proofErr w:type="gramStart"/>
      <w:r w:rsidRPr="008148FC">
        <w:t>e</w:t>
      </w:r>
      <w:r w:rsidR="00C0037C" w:rsidRPr="008148FC">
        <w:t>ncodeLatLonToSingleMapcode</w:t>
      </w:r>
      <w:proofErr w:type="spellEnd"/>
      <w:r w:rsidRPr="008148FC">
        <w:t>(</w:t>
      </w:r>
      <w:proofErr w:type="gramEnd"/>
      <w:r w:rsidRPr="008148FC">
        <w:t>)</w:t>
      </w:r>
      <w:bookmarkEnd w:id="2"/>
    </w:p>
    <w:p w14:paraId="23859234" w14:textId="77777777" w:rsidR="00B917F0" w:rsidRPr="00D103C0" w:rsidRDefault="00B917F0"/>
    <w:p w14:paraId="5646975A" w14:textId="07556608" w:rsidR="00C0037C" w:rsidRPr="00983EE5" w:rsidRDefault="00C0037C" w:rsidP="00983EE5">
      <w:pPr>
        <w:pStyle w:val="Code"/>
        <w:rPr>
          <w:bCs/>
          <w:i/>
          <w:iCs/>
        </w:rPr>
      </w:pPr>
      <w:r w:rsidRPr="00983EE5">
        <w:t>int encodeLatLonToSingleMapcode(</w:t>
      </w:r>
      <w:r w:rsidR="00293011" w:rsidRPr="00983EE5">
        <w:rPr>
          <w:bCs/>
        </w:rPr>
        <w:t xml:space="preserve"> </w:t>
      </w:r>
      <w:r w:rsidR="00983EE5" w:rsidRPr="00983EE5">
        <w:rPr>
          <w:bCs/>
        </w:rPr>
        <w:t xml:space="preserve"> </w:t>
      </w:r>
      <w:r w:rsidR="00293011" w:rsidRPr="00983EE5">
        <w:rPr>
          <w:bCs/>
          <w:i/>
          <w:iCs/>
        </w:rPr>
        <w:t xml:space="preserve">// find </w:t>
      </w:r>
      <w:r w:rsidR="00983EE5" w:rsidRPr="00983EE5">
        <w:rPr>
          <w:bCs/>
          <w:i/>
          <w:iCs/>
        </w:rPr>
        <w:t>shortest</w:t>
      </w:r>
      <w:r w:rsidR="00293011" w:rsidRPr="00983EE5">
        <w:rPr>
          <w:bCs/>
          <w:i/>
          <w:iCs/>
        </w:rPr>
        <w:t xml:space="preserve"> mapcode</w:t>
      </w:r>
    </w:p>
    <w:p w14:paraId="6D2935F4" w14:textId="7F29A60F" w:rsidR="00C0037C" w:rsidRPr="00983EE5" w:rsidRDefault="00983EE5" w:rsidP="00983EE5">
      <w:pPr>
        <w:pStyle w:val="Code"/>
      </w:pPr>
      <w:r w:rsidRPr="00983EE5">
        <w:t xml:space="preserve">  </w:t>
      </w:r>
      <w:r w:rsidR="00C0037C" w:rsidRPr="00983EE5">
        <w:t>char*</w:t>
      </w:r>
      <w:r w:rsidRPr="00983EE5">
        <w:t xml:space="preserve">   </w:t>
      </w:r>
      <w:r w:rsidR="00C0037C" w:rsidRPr="00983EE5">
        <w:t xml:space="preserve">result, </w:t>
      </w:r>
    </w:p>
    <w:p w14:paraId="6107BECF" w14:textId="0D3E81F6" w:rsidR="00C0037C" w:rsidRPr="00983EE5" w:rsidRDefault="00983EE5" w:rsidP="00983EE5">
      <w:pPr>
        <w:pStyle w:val="Code"/>
      </w:pPr>
      <w:r w:rsidRPr="00983EE5">
        <w:t xml:space="preserve">  d</w:t>
      </w:r>
      <w:r w:rsidR="00C0037C" w:rsidRPr="00983EE5">
        <w:t>ouble</w:t>
      </w:r>
      <w:r w:rsidRPr="00983EE5">
        <w:t xml:space="preserve">  </w:t>
      </w:r>
      <w:r w:rsidR="00C0037C" w:rsidRPr="00983EE5">
        <w:t xml:space="preserve">lat, </w:t>
      </w:r>
    </w:p>
    <w:p w14:paraId="012FFE12" w14:textId="147951A9" w:rsidR="00C0037C" w:rsidRPr="00983EE5" w:rsidRDefault="00983EE5" w:rsidP="00983EE5">
      <w:pPr>
        <w:pStyle w:val="Code"/>
      </w:pPr>
      <w:r w:rsidRPr="00983EE5">
        <w:t xml:space="preserve">  </w:t>
      </w:r>
      <w:r w:rsidR="00C0037C" w:rsidRPr="00983EE5">
        <w:t>double</w:t>
      </w:r>
      <w:r w:rsidRPr="00983EE5">
        <w:t xml:space="preserve">  </w:t>
      </w:r>
      <w:r w:rsidR="00C0037C" w:rsidRPr="00983EE5">
        <w:t xml:space="preserve">lon, </w:t>
      </w:r>
    </w:p>
    <w:p w14:paraId="2932971D" w14:textId="426DC913" w:rsidR="00C0037C" w:rsidRPr="00983EE5" w:rsidRDefault="00983EE5" w:rsidP="00983EE5">
      <w:pPr>
        <w:pStyle w:val="Code"/>
      </w:pPr>
      <w:r w:rsidRPr="00983EE5">
        <w:t xml:space="preserve">  int     </w:t>
      </w:r>
      <w:r w:rsidR="00C0037C" w:rsidRPr="00983EE5">
        <w:t>territoryCode,</w:t>
      </w:r>
      <w:r w:rsidR="00D103C0" w:rsidRPr="00983EE5">
        <w:t xml:space="preserve"> </w:t>
      </w:r>
      <w:r w:rsidR="00D103C0" w:rsidRPr="00983EE5">
        <w:rPr>
          <w:i/>
        </w:rPr>
        <w:t xml:space="preserve"> </w:t>
      </w:r>
      <w:r w:rsidRPr="00983EE5">
        <w:rPr>
          <w:i/>
        </w:rPr>
        <w:t xml:space="preserve">   </w:t>
      </w:r>
      <w:r>
        <w:rPr>
          <w:i/>
        </w:rPr>
        <w:t xml:space="preserve">    </w:t>
      </w:r>
      <w:r w:rsidRPr="00983EE5">
        <w:rPr>
          <w:i/>
        </w:rPr>
        <w:t xml:space="preserve"> </w:t>
      </w:r>
      <w:r w:rsidR="00D103C0" w:rsidRPr="00983EE5">
        <w:rPr>
          <w:i/>
        </w:rPr>
        <w:t>// cannot be 0</w:t>
      </w:r>
    </w:p>
    <w:p w14:paraId="14DBEB36" w14:textId="7DB36392" w:rsidR="00C0037C" w:rsidRPr="00983EE5" w:rsidRDefault="00983EE5" w:rsidP="00983EE5">
      <w:pPr>
        <w:pStyle w:val="Code"/>
      </w:pPr>
      <w:r w:rsidRPr="00983EE5">
        <w:t xml:space="preserve">  </w:t>
      </w:r>
      <w:r w:rsidR="00C0037C" w:rsidRPr="00983EE5">
        <w:t>int</w:t>
      </w:r>
      <w:r w:rsidR="008148FC">
        <w:t xml:space="preserve"> </w:t>
      </w:r>
      <w:r w:rsidRPr="00983EE5">
        <w:t xml:space="preserve">    </w:t>
      </w:r>
      <w:r w:rsidR="00C0037C" w:rsidRPr="00983EE5">
        <w:t>extraDigits)</w:t>
      </w:r>
    </w:p>
    <w:p w14:paraId="1B678B42" w14:textId="524F6D76" w:rsidR="00C0037C" w:rsidRPr="00D103C0" w:rsidRDefault="00983EE5" w:rsidP="00C0037C">
      <w:r>
        <w:rPr>
          <w:b/>
        </w:rPr>
        <w:t>Input</w:t>
      </w:r>
    </w:p>
    <w:p w14:paraId="6E562044" w14:textId="675C037E" w:rsidR="00C0037C" w:rsidRPr="00D103C0" w:rsidRDefault="00C0037C" w:rsidP="00C0037C">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7920C0DE" w14:textId="7F21B459" w:rsidR="00C0037C" w:rsidRPr="00D103C0" w:rsidRDefault="00C0037C" w:rsidP="00C0037C">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789401B3" w14:textId="0E67EBFB" w:rsidR="00C0037C" w:rsidRPr="00D103C0" w:rsidRDefault="00C0037C" w:rsidP="0080547A">
      <w:pPr>
        <w:numPr>
          <w:ilvl w:val="0"/>
          <w:numId w:val="4"/>
        </w:numPr>
      </w:pPr>
      <w:proofErr w:type="spellStart"/>
      <w:r w:rsidRPr="00D103C0">
        <w:rPr>
          <w:b/>
        </w:rPr>
        <w:t>territoryCode</w:t>
      </w:r>
      <w:proofErr w:type="spellEnd"/>
      <w:r w:rsidRPr="00D103C0">
        <w:rPr>
          <w:b/>
        </w:rPr>
        <w:t xml:space="preserve">: </w:t>
      </w:r>
      <w:r w:rsidR="00983EE5">
        <w:t>T</w:t>
      </w:r>
      <w:r w:rsidR="00D1187C" w:rsidRPr="00D103C0">
        <w:t xml:space="preserve">erritory </w:t>
      </w:r>
      <w:r w:rsidR="008A4183" w:rsidRPr="00D103C0">
        <w:t xml:space="preserve">(1-999) </w:t>
      </w:r>
      <w:r w:rsidR="0080547A" w:rsidRPr="00D103C0">
        <w:t>to encode in</w:t>
      </w:r>
      <w:r w:rsidR="00D103C0" w:rsidRPr="00D103C0">
        <w:t xml:space="preserve"> (cannot be 0)</w:t>
      </w:r>
      <w:r w:rsidR="00983EE5">
        <w:t>.</w:t>
      </w:r>
    </w:p>
    <w:p w14:paraId="6112365F" w14:textId="76FD3EF7" w:rsidR="00C0037C" w:rsidRPr="00D103C0" w:rsidRDefault="00C0037C" w:rsidP="00C0037C">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704DC51A" w14:textId="78A0C83C" w:rsidR="00C0037C" w:rsidRPr="00D103C0" w:rsidRDefault="00983EE5" w:rsidP="00C0037C">
      <w:r>
        <w:rPr>
          <w:b/>
        </w:rPr>
        <w:t>O</w:t>
      </w:r>
      <w:r w:rsidR="00C0037C" w:rsidRPr="00D103C0">
        <w:rPr>
          <w:b/>
        </w:rPr>
        <w:t>utput</w:t>
      </w:r>
    </w:p>
    <w:p w14:paraId="728F5F44" w14:textId="75C40C69" w:rsidR="00C0037C" w:rsidRPr="00D103C0" w:rsidRDefault="00C0037C" w:rsidP="00C0037C">
      <w:pPr>
        <w:numPr>
          <w:ilvl w:val="0"/>
          <w:numId w:val="4"/>
        </w:numPr>
      </w:pPr>
      <w:r w:rsidRPr="00D103C0">
        <w:rPr>
          <w:b/>
        </w:rPr>
        <w:t>return value</w:t>
      </w:r>
      <w:r w:rsidRPr="00D103C0">
        <w:t xml:space="preserve">: </w:t>
      </w:r>
      <w:r w:rsidR="00983EE5">
        <w:t>N</w:t>
      </w:r>
      <w:r w:rsidRPr="00D103C0">
        <w:t>umber of results (0 or negative if no mapcode was found)</w:t>
      </w:r>
      <w:r w:rsidR="00983EE5">
        <w:t>.</w:t>
      </w:r>
    </w:p>
    <w:p w14:paraId="0146B868" w14:textId="61867148" w:rsidR="00C0037C" w:rsidRPr="00D103C0" w:rsidRDefault="00C0037C" w:rsidP="00C41810">
      <w:pPr>
        <w:numPr>
          <w:ilvl w:val="0"/>
          <w:numId w:val="4"/>
        </w:numPr>
      </w:pPr>
      <w:r w:rsidRPr="00D103C0">
        <w:rPr>
          <w:b/>
        </w:rPr>
        <w:t>result:</w:t>
      </w:r>
      <w:r w:rsidRPr="00D103C0">
        <w:t xml:space="preserve"> </w:t>
      </w:r>
      <w:r w:rsidR="00983EE5">
        <w:t>A</w:t>
      </w:r>
      <w:r w:rsidRPr="00D103C0">
        <w:t xml:space="preserve"> string representing the full mapcode found, including territory code; the caller must allocate the memory for the result string (</w:t>
      </w:r>
      <w:r w:rsidRPr="00D103C0">
        <w:rPr>
          <w:sz w:val="20"/>
          <w:szCs w:val="20"/>
        </w:rPr>
        <w:t>MAX_MAPCODE_RESULT_LEN</w:t>
      </w:r>
      <w:r w:rsidRPr="00D103C0">
        <w:t>).</w:t>
      </w:r>
    </w:p>
    <w:p w14:paraId="23C5C758" w14:textId="17F6F850" w:rsidR="00C0037C" w:rsidRPr="00983EE5" w:rsidRDefault="00983EE5" w:rsidP="00C0037C">
      <w:pPr>
        <w:rPr>
          <w:b/>
        </w:rPr>
      </w:pPr>
      <w:r w:rsidRPr="00983EE5">
        <w:rPr>
          <w:b/>
        </w:rPr>
        <w:t>Example</w:t>
      </w:r>
    </w:p>
    <w:p w14:paraId="757D40B0" w14:textId="09ED0652" w:rsidR="00C0037C" w:rsidRPr="00983EE5" w:rsidRDefault="00C0037C" w:rsidP="00983EE5">
      <w:pPr>
        <w:pStyle w:val="Code"/>
      </w:pPr>
      <w:r w:rsidRPr="00983EE5">
        <w:t xml:space="preserve">double lat </w:t>
      </w:r>
      <w:r w:rsidR="00983EE5" w:rsidRPr="00983EE5">
        <w:t xml:space="preserve">             </w:t>
      </w:r>
      <w:r w:rsidRPr="00983EE5">
        <w:t>= 52.376514;</w:t>
      </w:r>
    </w:p>
    <w:p w14:paraId="61278D98" w14:textId="6A212E4E" w:rsidR="00C0037C" w:rsidRPr="00983EE5" w:rsidRDefault="00C0037C" w:rsidP="00983EE5">
      <w:pPr>
        <w:pStyle w:val="Code"/>
      </w:pPr>
      <w:r w:rsidRPr="00983EE5">
        <w:t xml:space="preserve">double lon </w:t>
      </w:r>
      <w:r w:rsidR="00983EE5" w:rsidRPr="00983EE5">
        <w:t xml:space="preserve">             </w:t>
      </w:r>
      <w:r w:rsidRPr="00983EE5">
        <w:t>=  4.908542;</w:t>
      </w:r>
    </w:p>
    <w:p w14:paraId="456FE6CC" w14:textId="40AFDFA7" w:rsidR="00C0037C" w:rsidRPr="00983EE5" w:rsidRDefault="00C0037C" w:rsidP="00983EE5">
      <w:pPr>
        <w:pStyle w:val="Code"/>
      </w:pPr>
      <w:r w:rsidRPr="00983EE5">
        <w:t>const char* countryabbr = "NLD";</w:t>
      </w:r>
    </w:p>
    <w:p w14:paraId="70F5ED22" w14:textId="77777777" w:rsidR="00C0037C" w:rsidRPr="00983EE5" w:rsidRDefault="00C0037C" w:rsidP="00983EE5">
      <w:pPr>
        <w:pStyle w:val="Code"/>
      </w:pPr>
    </w:p>
    <w:p w14:paraId="25972711" w14:textId="18C7D051" w:rsidR="00C0037C" w:rsidRPr="00983EE5" w:rsidRDefault="00C41810" w:rsidP="00983EE5">
      <w:pPr>
        <w:pStyle w:val="Code"/>
      </w:pPr>
      <w:r w:rsidRPr="00983EE5">
        <w:t>char result[MAX_MAPCODE_RESULT_LEN];</w:t>
      </w:r>
    </w:p>
    <w:p w14:paraId="32C27871" w14:textId="4E2629AC" w:rsidR="00C0037C" w:rsidRPr="00983EE5" w:rsidRDefault="00C0037C" w:rsidP="00983EE5">
      <w:pPr>
        <w:pStyle w:val="Code"/>
      </w:pPr>
      <w:r w:rsidRPr="00983EE5">
        <w:t xml:space="preserve">int tc = </w:t>
      </w:r>
      <w:r w:rsidR="008A4183" w:rsidRPr="00983EE5">
        <w:t>getTerritoryCode</w:t>
      </w:r>
      <w:r w:rsidRPr="00983EE5">
        <w:t>(countryabbr, 0);</w:t>
      </w:r>
    </w:p>
    <w:p w14:paraId="6993428B" w14:textId="55ABF556" w:rsidR="00C0037C" w:rsidRPr="00983EE5" w:rsidRDefault="00C0037C" w:rsidP="00983EE5">
      <w:pPr>
        <w:pStyle w:val="Code"/>
      </w:pPr>
      <w:r w:rsidRPr="00983EE5">
        <w:t xml:space="preserve">int </w:t>
      </w:r>
      <w:r w:rsidR="00C41810" w:rsidRPr="00983EE5">
        <w:t>n</w:t>
      </w:r>
      <w:r w:rsidRPr="00983EE5">
        <w:t xml:space="preserve"> = </w:t>
      </w:r>
      <w:r w:rsidR="00C41810" w:rsidRPr="00983EE5">
        <w:t>encodeLatLonToSingleMapcode(result</w:t>
      </w:r>
      <w:r w:rsidRPr="00983EE5">
        <w:t>, lat, lon, tc, 0);</w:t>
      </w:r>
    </w:p>
    <w:p w14:paraId="516CB0E0" w14:textId="4B361C74" w:rsidR="00C0037C" w:rsidRPr="00983EE5" w:rsidRDefault="00C0037C" w:rsidP="00983EE5">
      <w:pPr>
        <w:pStyle w:val="Code"/>
      </w:pPr>
      <w:r w:rsidRPr="00983EE5">
        <w:t>if (</w:t>
      </w:r>
      <w:r w:rsidR="00C41810" w:rsidRPr="00983EE5">
        <w:t>n</w:t>
      </w:r>
      <w:r w:rsidRPr="00983EE5">
        <w:t xml:space="preserve"> &gt; 0)</w:t>
      </w:r>
    </w:p>
    <w:p w14:paraId="51CA6E2C" w14:textId="5462ED83" w:rsidR="00C0037C" w:rsidRPr="00983EE5" w:rsidRDefault="00C0037C" w:rsidP="00983EE5">
      <w:pPr>
        <w:pStyle w:val="Code"/>
      </w:pPr>
      <w:r w:rsidRPr="00983EE5">
        <w:t xml:space="preserve">  printf("%0.6f,%0.6f has mapcode %s\n", lat, lon, </w:t>
      </w:r>
      <w:r w:rsidR="00A76E58" w:rsidRPr="00983EE5">
        <w:t>result</w:t>
      </w:r>
      <w:r w:rsidRPr="00983EE5">
        <w:t>);</w:t>
      </w:r>
    </w:p>
    <w:p w14:paraId="5DF15DEE" w14:textId="67A87C6C" w:rsidR="00C0037C" w:rsidRPr="00983EE5" w:rsidRDefault="00C0037C" w:rsidP="00983EE5">
      <w:pPr>
        <w:pStyle w:val="Code"/>
      </w:pPr>
      <w:r w:rsidRPr="00983EE5">
        <w:t>else</w:t>
      </w:r>
    </w:p>
    <w:p w14:paraId="0FAD6C66" w14:textId="10EF32BF" w:rsidR="00C0037C" w:rsidRPr="00983EE5" w:rsidRDefault="00C0037C" w:rsidP="00983EE5">
      <w:pPr>
        <w:pStyle w:val="Code"/>
      </w:pPr>
      <w:r w:rsidRPr="00983EE5">
        <w:t xml:space="preserve">  printf("No results\n");</w:t>
      </w:r>
    </w:p>
    <w:p w14:paraId="0890BFF6" w14:textId="24038125" w:rsidR="00C0037C" w:rsidRPr="00983EE5" w:rsidRDefault="00983EE5" w:rsidP="00C0037C">
      <w:pPr>
        <w:rPr>
          <w:b/>
        </w:rPr>
      </w:pPr>
      <w:r>
        <w:rPr>
          <w:b/>
        </w:rPr>
        <w:t>Example output</w:t>
      </w:r>
    </w:p>
    <w:p w14:paraId="3420EA41" w14:textId="77777777" w:rsidR="00C0037C" w:rsidRPr="00D103C0" w:rsidRDefault="00C0037C" w:rsidP="00983EE5">
      <w:pPr>
        <w:pStyle w:val="Code"/>
      </w:pPr>
      <w:r w:rsidRPr="00D103C0">
        <w:t xml:space="preserve">  52.376514,4.908542 has mapcode NLD 49.4V</w:t>
      </w:r>
    </w:p>
    <w:p w14:paraId="52C630F4" w14:textId="77777777" w:rsidR="008148FC" w:rsidRDefault="00C0037C" w:rsidP="004937B2">
      <w:r w:rsidRPr="00D103C0">
        <w:t xml:space="preserve">Thus, </w:t>
      </w:r>
      <w:proofErr w:type="spellStart"/>
      <w:r w:rsidRPr="00D103C0">
        <w:rPr>
          <w:b/>
          <w:bCs/>
        </w:rPr>
        <w:t>convertTerritoryNameToCode</w:t>
      </w:r>
      <w:proofErr w:type="spellEnd"/>
      <w:r w:rsidRPr="00D103C0">
        <w:t xml:space="preserve"> is used to determine the territory code </w:t>
      </w:r>
      <w:proofErr w:type="spellStart"/>
      <w:r w:rsidRPr="00D103C0">
        <w:rPr>
          <w:b/>
        </w:rPr>
        <w:t>tc</w:t>
      </w:r>
      <w:proofErr w:type="spellEnd"/>
      <w:r w:rsidRPr="00D103C0">
        <w:t xml:space="preserve"> for “NLD”. Then </w:t>
      </w:r>
      <w:proofErr w:type="spellStart"/>
      <w:r w:rsidR="00BB3E4C" w:rsidRPr="00D103C0">
        <w:rPr>
          <w:b/>
          <w:bCs/>
        </w:rPr>
        <w:t>encodeLatLonToSingleMapcode</w:t>
      </w:r>
      <w:proofErr w:type="spellEnd"/>
      <w:r w:rsidR="00BB3E4C" w:rsidRPr="00D103C0">
        <w:t xml:space="preserve"> </w:t>
      </w:r>
      <w:r w:rsidRPr="00D103C0">
        <w:t xml:space="preserve">is used to determine the mapcode for the coordinate 52.376514,4.908542. </w:t>
      </w:r>
    </w:p>
    <w:p w14:paraId="063878EF" w14:textId="5F42F105" w:rsidR="008148FC" w:rsidRDefault="00F051E4" w:rsidP="00687C99">
      <w:pPr>
        <w:pStyle w:val="Kop2"/>
      </w:pPr>
      <w:bookmarkStart w:id="3" w:name="_Toc464297334"/>
      <w:proofErr w:type="spellStart"/>
      <w:proofErr w:type="gramStart"/>
      <w:r w:rsidRPr="008148FC">
        <w:t>encodeLatLonToMapcodes</w:t>
      </w:r>
      <w:proofErr w:type="spellEnd"/>
      <w:r w:rsidR="008148FC">
        <w:t>(</w:t>
      </w:r>
      <w:proofErr w:type="gramEnd"/>
      <w:r w:rsidR="008148FC">
        <w:t>)</w:t>
      </w:r>
      <w:bookmarkEnd w:id="3"/>
    </w:p>
    <w:p w14:paraId="0E32A4F1" w14:textId="3F842C2F" w:rsidR="006320F8" w:rsidRPr="00D103C0" w:rsidRDefault="00F65F7C" w:rsidP="004937B2">
      <w:r w:rsidRPr="00D103C0">
        <w:t xml:space="preserve">If you are not sure of the territory, and/or if you are interested in alternative (longer) mapcodes for the same coordinate in the </w:t>
      </w:r>
      <w:r w:rsidRPr="00D103C0">
        <w:rPr>
          <w:i/>
          <w:iCs/>
        </w:rPr>
        <w:t>same</w:t>
      </w:r>
      <w:r w:rsidRPr="00D103C0">
        <w:t xml:space="preserve"> territory, y</w:t>
      </w:r>
      <w:r w:rsidR="00C0037C" w:rsidRPr="00D103C0">
        <w:t xml:space="preserve">ou can </w:t>
      </w:r>
      <w:r w:rsidRPr="00D103C0">
        <w:t xml:space="preserve">also </w:t>
      </w:r>
      <w:r w:rsidR="00C0037C" w:rsidRPr="00D103C0">
        <w:t xml:space="preserve">generate </w:t>
      </w:r>
      <w:r w:rsidR="00C0037C" w:rsidRPr="00D103C0">
        <w:rPr>
          <w:i/>
        </w:rPr>
        <w:t>all</w:t>
      </w:r>
      <w:r w:rsidR="00C0037C" w:rsidRPr="00D103C0">
        <w:t xml:space="preserve"> possible mapcodes</w:t>
      </w:r>
      <w:r w:rsidR="002E5985" w:rsidRPr="00D103C0">
        <w:t xml:space="preserve"> for a coordinate</w:t>
      </w:r>
      <w:r w:rsidR="004937B2" w:rsidRPr="00D103C0">
        <w:t>:</w:t>
      </w:r>
    </w:p>
    <w:p w14:paraId="22E549D7" w14:textId="2B1792F7" w:rsidR="00F051E4" w:rsidRPr="00983EE5" w:rsidRDefault="00F051E4" w:rsidP="00983EE5">
      <w:pPr>
        <w:pStyle w:val="Code"/>
        <w:rPr>
          <w:bCs/>
          <w:i/>
          <w:iCs/>
        </w:rPr>
      </w:pPr>
      <w:r w:rsidRPr="00983EE5">
        <w:t>int encodeLatLonToMapcodes(</w:t>
      </w:r>
      <w:r w:rsidR="00983EE5" w:rsidRPr="00983EE5">
        <w:t xml:space="preserve">  </w:t>
      </w:r>
      <w:r w:rsidR="002849E1" w:rsidRPr="00983EE5">
        <w:rPr>
          <w:bCs/>
          <w:i/>
          <w:iCs/>
        </w:rPr>
        <w:t xml:space="preserve">// find </w:t>
      </w:r>
      <w:r w:rsidR="00983EE5" w:rsidRPr="00983EE5">
        <w:rPr>
          <w:bCs/>
          <w:i/>
          <w:iCs/>
        </w:rPr>
        <w:t>all</w:t>
      </w:r>
      <w:r w:rsidR="002849E1" w:rsidRPr="00983EE5">
        <w:rPr>
          <w:bCs/>
          <w:i/>
          <w:iCs/>
        </w:rPr>
        <w:t xml:space="preserve"> mapcodes</w:t>
      </w:r>
    </w:p>
    <w:p w14:paraId="514E94C5" w14:textId="0F533EAD" w:rsidR="00F051E4" w:rsidRPr="00983EE5" w:rsidRDefault="00983EE5" w:rsidP="00983EE5">
      <w:pPr>
        <w:pStyle w:val="Code"/>
      </w:pPr>
      <w:r w:rsidRPr="00983EE5">
        <w:t xml:space="preserve">  </w:t>
      </w:r>
      <w:r w:rsidR="00841A2C">
        <w:t xml:space="preserve">Mapcodes* </w:t>
      </w:r>
      <w:r w:rsidR="00F051E4" w:rsidRPr="00983EE5">
        <w:t>mapcodes,</w:t>
      </w:r>
    </w:p>
    <w:p w14:paraId="4EAE3756" w14:textId="73116F2D" w:rsidR="00F051E4" w:rsidRPr="00983EE5" w:rsidRDefault="00841A2C" w:rsidP="00983EE5">
      <w:pPr>
        <w:pStyle w:val="Code"/>
      </w:pPr>
      <w:r>
        <w:t xml:space="preserve">  Double    </w:t>
      </w:r>
      <w:r w:rsidR="00F051E4" w:rsidRPr="00983EE5">
        <w:t xml:space="preserve">lat, </w:t>
      </w:r>
    </w:p>
    <w:p w14:paraId="0C8DBC0E" w14:textId="6F4EC2AD" w:rsidR="00F051E4" w:rsidRPr="00983EE5" w:rsidRDefault="00983EE5" w:rsidP="00983EE5">
      <w:pPr>
        <w:pStyle w:val="Code"/>
      </w:pPr>
      <w:r w:rsidRPr="00983EE5">
        <w:t xml:space="preserve">  Double    </w:t>
      </w:r>
      <w:r w:rsidR="00F051E4" w:rsidRPr="00983EE5">
        <w:t xml:space="preserve">lon, </w:t>
      </w:r>
    </w:p>
    <w:p w14:paraId="34742873" w14:textId="40122518" w:rsidR="00F051E4" w:rsidRPr="00983EE5" w:rsidRDefault="00983EE5" w:rsidP="00983EE5">
      <w:pPr>
        <w:pStyle w:val="Code"/>
      </w:pPr>
      <w:r w:rsidRPr="00983EE5">
        <w:lastRenderedPageBreak/>
        <w:t xml:space="preserve">  Int       </w:t>
      </w:r>
      <w:r w:rsidR="00F051E4" w:rsidRPr="00983EE5">
        <w:t>territoryCode,</w:t>
      </w:r>
      <w:r w:rsidR="00D103C0" w:rsidRPr="00983EE5">
        <w:t xml:space="preserve">   // can be 0, for all territories</w:t>
      </w:r>
    </w:p>
    <w:p w14:paraId="67408291" w14:textId="515524CF" w:rsidR="00F051E4" w:rsidRPr="00983EE5" w:rsidRDefault="00983EE5" w:rsidP="00983EE5">
      <w:pPr>
        <w:pStyle w:val="Code"/>
      </w:pPr>
      <w:r w:rsidRPr="00983EE5">
        <w:t xml:space="preserve">  Int       </w:t>
      </w:r>
      <w:r w:rsidR="00F051E4" w:rsidRPr="00983EE5">
        <w:t>extraDigits)</w:t>
      </w:r>
    </w:p>
    <w:p w14:paraId="4984A166" w14:textId="77777777" w:rsidR="00F051E4" w:rsidRPr="008148FC" w:rsidRDefault="00F051E4" w:rsidP="00F051E4">
      <w:r w:rsidRPr="008148FC">
        <w:t>where</w:t>
      </w:r>
    </w:p>
    <w:p w14:paraId="0030A67E" w14:textId="77777777" w:rsidR="00F051E4" w:rsidRPr="00983EE5" w:rsidRDefault="00F051E4" w:rsidP="00983EE5">
      <w:pPr>
        <w:pStyle w:val="Code"/>
      </w:pPr>
      <w:r w:rsidRPr="00983EE5">
        <w:t>typedef struct {</w:t>
      </w:r>
    </w:p>
    <w:p w14:paraId="656FDA7B" w14:textId="77777777" w:rsidR="00F051E4" w:rsidRPr="00983EE5" w:rsidRDefault="00F051E4" w:rsidP="00983EE5">
      <w:pPr>
        <w:pStyle w:val="Code"/>
      </w:pPr>
      <w:r w:rsidRPr="00983EE5">
        <w:t xml:space="preserve">  int </w:t>
      </w:r>
      <w:r w:rsidRPr="00983EE5">
        <w:rPr>
          <w:bCs/>
        </w:rPr>
        <w:t>count</w:t>
      </w:r>
      <w:r w:rsidR="002D3504" w:rsidRPr="00983EE5">
        <w:rPr>
          <w:bCs/>
        </w:rPr>
        <w:t>;</w:t>
      </w:r>
    </w:p>
    <w:p w14:paraId="0F1D8F0F" w14:textId="77777777" w:rsidR="00F051E4" w:rsidRPr="00983EE5" w:rsidRDefault="00F051E4" w:rsidP="00983EE5">
      <w:pPr>
        <w:pStyle w:val="Code"/>
      </w:pPr>
      <w:r w:rsidRPr="00983EE5">
        <w:t xml:space="preserve">  char </w:t>
      </w:r>
      <w:r w:rsidRPr="00983EE5">
        <w:rPr>
          <w:bCs/>
        </w:rPr>
        <w:t>mapcodes</w:t>
      </w:r>
      <w:r w:rsidRPr="00983EE5">
        <w:t>[count][</w:t>
      </w:r>
      <w:r w:rsidR="002D3504" w:rsidRPr="00983EE5">
        <w:rPr>
          <w:sz w:val="16"/>
          <w:szCs w:val="16"/>
        </w:rPr>
        <w:t>MAX_MAPCODE_RESULT_LEN</w:t>
      </w:r>
      <w:r w:rsidRPr="00983EE5">
        <w:t>];</w:t>
      </w:r>
    </w:p>
    <w:p w14:paraId="7C05E34D" w14:textId="77777777" w:rsidR="00F051E4" w:rsidRPr="00983EE5" w:rsidRDefault="00F051E4" w:rsidP="00983EE5">
      <w:pPr>
        <w:pStyle w:val="Code"/>
      </w:pPr>
      <w:r w:rsidRPr="00983EE5">
        <w:t>} Mapcodes;</w:t>
      </w:r>
    </w:p>
    <w:p w14:paraId="2A6892DC" w14:textId="763F4EEC" w:rsidR="00F051E4" w:rsidRPr="00D103C0" w:rsidRDefault="00983EE5" w:rsidP="00F051E4">
      <w:r>
        <w:rPr>
          <w:b/>
        </w:rPr>
        <w:t>I</w:t>
      </w:r>
      <w:r w:rsidR="00F051E4" w:rsidRPr="00D103C0">
        <w:rPr>
          <w:b/>
        </w:rPr>
        <w:t>nput</w:t>
      </w:r>
    </w:p>
    <w:p w14:paraId="08D6CA02" w14:textId="6FD51031" w:rsidR="00F051E4" w:rsidRPr="00D103C0" w:rsidRDefault="00F051E4" w:rsidP="00F051E4">
      <w:pPr>
        <w:numPr>
          <w:ilvl w:val="0"/>
          <w:numId w:val="4"/>
        </w:numPr>
      </w:pPr>
      <w:r w:rsidRPr="00D103C0">
        <w:rPr>
          <w:b/>
        </w:rPr>
        <w:t>mapcodes:</w:t>
      </w:r>
      <w:r w:rsidRPr="00D103C0">
        <w:t xml:space="preserve"> </w:t>
      </w:r>
      <w:r w:rsidR="00983EE5">
        <w:t>A</w:t>
      </w:r>
      <w:r w:rsidRPr="00D103C0">
        <w:t xml:space="preserve"> structure capable of storing the results. The x-</w:t>
      </w:r>
      <w:proofErr w:type="spellStart"/>
      <w:r w:rsidRPr="00D103C0">
        <w:t>th</w:t>
      </w:r>
      <w:proofErr w:type="spellEnd"/>
      <w:r w:rsidRPr="00D103C0">
        <w:t xml:space="preserve"> result will be in </w:t>
      </w:r>
      <w:proofErr w:type="spellStart"/>
      <w:proofErr w:type="gramStart"/>
      <w:r w:rsidRPr="00D103C0">
        <w:t>mapcodes.mapcode</w:t>
      </w:r>
      <w:proofErr w:type="spellEnd"/>
      <w:proofErr w:type="gramEnd"/>
      <w:r w:rsidRPr="00D103C0">
        <w:t>[x] and will have a territory name followed by a space followed by a mapcode, or just the mapcode if it is international.</w:t>
      </w:r>
    </w:p>
    <w:p w14:paraId="3310582A" w14:textId="5CD3B0DC" w:rsidR="00F051E4" w:rsidRPr="00D103C0" w:rsidRDefault="00F051E4" w:rsidP="00F051E4">
      <w:pPr>
        <w:numPr>
          <w:ilvl w:val="0"/>
          <w:numId w:val="4"/>
        </w:numPr>
      </w:pPr>
      <w:proofErr w:type="spellStart"/>
      <w:r w:rsidRPr="00D103C0">
        <w:rPr>
          <w:b/>
        </w:rPr>
        <w:t>lat</w:t>
      </w:r>
      <w:proofErr w:type="spellEnd"/>
      <w:r w:rsidRPr="00D103C0">
        <w:rPr>
          <w:b/>
        </w:rPr>
        <w:t>:</w:t>
      </w:r>
      <w:r w:rsidRPr="00D103C0">
        <w:t xml:space="preserve"> </w:t>
      </w:r>
      <w:r w:rsidR="00983EE5">
        <w:t>L</w:t>
      </w:r>
      <w:r w:rsidRPr="00D103C0">
        <w:t>atitude in degrees, capped to -90.0 to 90.0 by method</w:t>
      </w:r>
      <w:r w:rsidR="00983EE5">
        <w:t>.</w:t>
      </w:r>
    </w:p>
    <w:p w14:paraId="151307E5" w14:textId="038180AE" w:rsidR="00F051E4" w:rsidRPr="00D103C0" w:rsidRDefault="00F051E4" w:rsidP="00F051E4">
      <w:pPr>
        <w:numPr>
          <w:ilvl w:val="0"/>
          <w:numId w:val="4"/>
        </w:numPr>
      </w:pPr>
      <w:proofErr w:type="spellStart"/>
      <w:r w:rsidRPr="00D103C0">
        <w:rPr>
          <w:b/>
        </w:rPr>
        <w:t>lon</w:t>
      </w:r>
      <w:proofErr w:type="spellEnd"/>
      <w:r w:rsidRPr="00D103C0">
        <w:rPr>
          <w:b/>
        </w:rPr>
        <w:t>:</w:t>
      </w:r>
      <w:r w:rsidRPr="00D103C0">
        <w:t xml:space="preserve"> </w:t>
      </w:r>
      <w:r w:rsidR="00983EE5">
        <w:t>L</w:t>
      </w:r>
      <w:r w:rsidRPr="00D103C0">
        <w:t>ongitude in degrees, wrapped to -180.0 to 180.0 by method</w:t>
      </w:r>
      <w:r w:rsidR="00983EE5">
        <w:t>.</w:t>
      </w:r>
    </w:p>
    <w:p w14:paraId="16229E5B" w14:textId="0D169576" w:rsidR="00F051E4" w:rsidRPr="00D103C0" w:rsidRDefault="00F051E4" w:rsidP="008A4183">
      <w:pPr>
        <w:numPr>
          <w:ilvl w:val="0"/>
          <w:numId w:val="4"/>
        </w:numPr>
      </w:pPr>
      <w:proofErr w:type="spellStart"/>
      <w:r w:rsidRPr="00D103C0">
        <w:rPr>
          <w:b/>
        </w:rPr>
        <w:t>territoryCode</w:t>
      </w:r>
      <w:proofErr w:type="spellEnd"/>
      <w:r w:rsidRPr="00D103C0">
        <w:rPr>
          <w:b/>
        </w:rPr>
        <w:t xml:space="preserve">: </w:t>
      </w:r>
      <w:r w:rsidR="00983EE5">
        <w:t>T</w:t>
      </w:r>
      <w:r w:rsidRPr="00D103C0">
        <w:t xml:space="preserve">erritory </w:t>
      </w:r>
      <w:r w:rsidR="008A4183" w:rsidRPr="00D103C0">
        <w:t xml:space="preserve">(1-999), or </w:t>
      </w:r>
      <w:r w:rsidRPr="00D103C0">
        <w:t xml:space="preserve">pass 0 to encode in </w:t>
      </w:r>
      <w:r w:rsidR="00D103C0" w:rsidRPr="00D103C0">
        <w:t>all possible territories</w:t>
      </w:r>
      <w:r w:rsidR="00983EE5">
        <w:t>.</w:t>
      </w:r>
    </w:p>
    <w:p w14:paraId="4921CB72" w14:textId="16F846CC" w:rsidR="00F051E4" w:rsidRPr="00D103C0" w:rsidRDefault="00F051E4" w:rsidP="00F051E4">
      <w:pPr>
        <w:numPr>
          <w:ilvl w:val="0"/>
          <w:numId w:val="4"/>
        </w:numPr>
      </w:pPr>
      <w:proofErr w:type="spellStart"/>
      <w:r w:rsidRPr="00D103C0">
        <w:rPr>
          <w:b/>
        </w:rPr>
        <w:t>extraDigits</w:t>
      </w:r>
      <w:proofErr w:type="spellEnd"/>
      <w:r w:rsidRPr="00D103C0">
        <w:rPr>
          <w:b/>
        </w:rPr>
        <w:t>:</w:t>
      </w:r>
      <w:r w:rsidRPr="00D103C0">
        <w:rPr>
          <w:b/>
          <w:bCs/>
        </w:rPr>
        <w:t xml:space="preserve"> </w:t>
      </w:r>
      <w:r w:rsidR="00983EE5">
        <w:t>T</w:t>
      </w:r>
      <w:r w:rsidRPr="00D103C0">
        <w:t>he number of high-precision extra "digits" to add to the generated mapcode. The preferred default is 0. See section 2.2 below.</w:t>
      </w:r>
    </w:p>
    <w:p w14:paraId="3086ABB5" w14:textId="75A7C84C" w:rsidR="00F051E4" w:rsidRPr="00D103C0" w:rsidRDefault="00983EE5" w:rsidP="00F051E4">
      <w:r>
        <w:rPr>
          <w:b/>
        </w:rPr>
        <w:t>Output</w:t>
      </w:r>
    </w:p>
    <w:p w14:paraId="397609AF" w14:textId="27A5DEB7" w:rsidR="00F051E4" w:rsidRPr="00D103C0" w:rsidRDefault="00F051E4" w:rsidP="00F051E4">
      <w:pPr>
        <w:numPr>
          <w:ilvl w:val="0"/>
          <w:numId w:val="4"/>
        </w:numPr>
      </w:pPr>
      <w:r w:rsidRPr="00D103C0">
        <w:rPr>
          <w:b/>
        </w:rPr>
        <w:t>return value</w:t>
      </w:r>
      <w:r w:rsidRPr="00D103C0">
        <w:t xml:space="preserve">: </w:t>
      </w:r>
      <w:r w:rsidR="00983EE5">
        <w:t>T</w:t>
      </w:r>
      <w:r w:rsidR="00841A2C">
        <w:t>he number of results</w:t>
      </w:r>
      <w:r w:rsidR="00983EE5">
        <w:t>.</w:t>
      </w:r>
    </w:p>
    <w:p w14:paraId="1097CF13" w14:textId="77777777" w:rsidR="00983EE5" w:rsidRDefault="00F051E4" w:rsidP="006320F8">
      <w:r w:rsidRPr="00D103C0">
        <w:rPr>
          <w:b/>
        </w:rPr>
        <w:t>Note:</w:t>
      </w:r>
      <w:r w:rsidRPr="00D103C0">
        <w:t xml:space="preserve"> For legacy’s sake, the old, non-</w:t>
      </w:r>
      <w:proofErr w:type="spellStart"/>
      <w:r w:rsidRPr="00D103C0">
        <w:t>threadsafe</w:t>
      </w:r>
      <w:proofErr w:type="spellEnd"/>
      <w:r w:rsidRPr="00D103C0">
        <w:t xml:space="preserve"> routine </w:t>
      </w:r>
      <w:proofErr w:type="spellStart"/>
      <w:r w:rsidRPr="00D103C0">
        <w:rPr>
          <w:b/>
        </w:rPr>
        <w:t>encodeLatLonToMapcodes</w:t>
      </w:r>
      <w:proofErr w:type="spellEnd"/>
      <w:r w:rsidRPr="00D103C0">
        <w:t xml:space="preserve"> which returns </w:t>
      </w:r>
      <w:r w:rsidRPr="00D103C0">
        <w:rPr>
          <w:b/>
        </w:rPr>
        <w:t>char*</w:t>
      </w:r>
      <w:r w:rsidRPr="00D103C0">
        <w:t xml:space="preserve">’s is also still available (method name suffixed </w:t>
      </w:r>
      <w:r w:rsidRPr="00D103C0">
        <w:rPr>
          <w:b/>
        </w:rPr>
        <w:t>_Deprecated</w:t>
      </w:r>
      <w:r w:rsidRPr="00D103C0">
        <w:t>), but it uses global static storage (overwritten at each call) and returns pairs of strings. Use the new method instead.</w:t>
      </w:r>
    </w:p>
    <w:p w14:paraId="059C2EC0" w14:textId="2E1D36CD" w:rsidR="006320F8" w:rsidRPr="00983EE5" w:rsidRDefault="006320F8" w:rsidP="006320F8">
      <w:pPr>
        <w:rPr>
          <w:b/>
        </w:rPr>
      </w:pPr>
      <w:r w:rsidRPr="00983EE5">
        <w:rPr>
          <w:b/>
        </w:rPr>
        <w:t>Example</w:t>
      </w:r>
    </w:p>
    <w:p w14:paraId="2AFCFB5C" w14:textId="31CC1E7B" w:rsidR="0047739E" w:rsidRPr="00D103C0" w:rsidRDefault="00C0037C" w:rsidP="00983EE5">
      <w:pPr>
        <w:pStyle w:val="Code"/>
      </w:pPr>
      <w:r w:rsidRPr="00D103C0">
        <w:t>int i;</w:t>
      </w:r>
    </w:p>
    <w:p w14:paraId="4643D51C" w14:textId="450B19B5" w:rsidR="00C0037C" w:rsidRPr="00D103C0" w:rsidRDefault="00C0037C" w:rsidP="00983EE5">
      <w:pPr>
        <w:pStyle w:val="Code"/>
      </w:pPr>
      <w:r w:rsidRPr="00D103C0">
        <w:t>double lat = 5</w:t>
      </w:r>
      <w:r w:rsidR="00705454" w:rsidRPr="00D103C0">
        <w:t>1</w:t>
      </w:r>
      <w:r w:rsidRPr="00D103C0">
        <w:t>;</w:t>
      </w:r>
    </w:p>
    <w:p w14:paraId="33536119" w14:textId="77F2960F" w:rsidR="00C0037C" w:rsidRPr="00D103C0" w:rsidRDefault="0047739E" w:rsidP="00983EE5">
      <w:pPr>
        <w:pStyle w:val="Code"/>
      </w:pPr>
      <w:r w:rsidRPr="00D103C0">
        <w:t xml:space="preserve">double lon =  </w:t>
      </w:r>
      <w:r w:rsidR="00705454" w:rsidRPr="00D103C0">
        <w:t>5</w:t>
      </w:r>
      <w:r w:rsidRPr="00D103C0">
        <w:t>;</w:t>
      </w:r>
    </w:p>
    <w:p w14:paraId="20C0D254" w14:textId="5F966B93" w:rsidR="0047739E" w:rsidRPr="00D103C0" w:rsidRDefault="0047739E" w:rsidP="00983EE5">
      <w:pPr>
        <w:pStyle w:val="Code"/>
      </w:pPr>
      <w:r w:rsidRPr="00D103C0">
        <w:t>int precision = 0; // normal precision</w:t>
      </w:r>
    </w:p>
    <w:p w14:paraId="2051969E" w14:textId="2521396A" w:rsidR="00C0037C" w:rsidRPr="00D103C0" w:rsidRDefault="007C1ECA" w:rsidP="00983EE5">
      <w:pPr>
        <w:pStyle w:val="Code"/>
      </w:pPr>
      <w:r w:rsidRPr="00D103C0">
        <w:t>Mapcodes m</w:t>
      </w:r>
      <w:r w:rsidR="00C0037C" w:rsidRPr="00D103C0">
        <w:t xml:space="preserve">; </w:t>
      </w:r>
      <w:r w:rsidR="00983EE5">
        <w:t xml:space="preserve">       </w:t>
      </w:r>
      <w:r w:rsidR="00C0037C" w:rsidRPr="00D103C0">
        <w:t>// storage</w:t>
      </w:r>
    </w:p>
    <w:p w14:paraId="750BE46A" w14:textId="7E0753F4" w:rsidR="00C0037C" w:rsidRPr="00D103C0" w:rsidRDefault="007C1ECA" w:rsidP="00983EE5">
      <w:pPr>
        <w:pStyle w:val="Code"/>
      </w:pPr>
      <w:r w:rsidRPr="00D103C0">
        <w:t>encodeLatLonToMapcodes</w:t>
      </w:r>
      <w:r w:rsidR="00C0037C" w:rsidRPr="00D103C0">
        <w:t>(&amp;</w:t>
      </w:r>
      <w:r w:rsidRPr="00D103C0">
        <w:t>m</w:t>
      </w:r>
      <w:r w:rsidR="00C0037C" w:rsidRPr="00D103C0">
        <w:t xml:space="preserve">, lat, lon, 0, </w:t>
      </w:r>
      <w:r w:rsidR="0047739E" w:rsidRPr="00D103C0">
        <w:t>precision</w:t>
      </w:r>
      <w:r w:rsidR="00C0037C" w:rsidRPr="00D103C0">
        <w:t>);</w:t>
      </w:r>
    </w:p>
    <w:p w14:paraId="6446BF7A" w14:textId="77777777" w:rsidR="00C0037C" w:rsidRPr="00D103C0" w:rsidRDefault="00C0037C" w:rsidP="00983EE5">
      <w:pPr>
        <w:pStyle w:val="Code"/>
      </w:pPr>
    </w:p>
    <w:p w14:paraId="092C86A9" w14:textId="2095AB38" w:rsidR="00C0037C" w:rsidRPr="00D103C0" w:rsidRDefault="00C0037C" w:rsidP="00983EE5">
      <w:pPr>
        <w:pStyle w:val="Code"/>
      </w:pPr>
      <w:r w:rsidRPr="00D103C0">
        <w:t xml:space="preserve">printf("%d mapcodes for %0.6f,%0.6f:\n", </w:t>
      </w:r>
      <w:r w:rsidR="00E32D37" w:rsidRPr="00D103C0">
        <w:t>m</w:t>
      </w:r>
      <w:r w:rsidRPr="00D103C0">
        <w:t>.</w:t>
      </w:r>
      <w:r w:rsidR="008A5B89" w:rsidRPr="00D103C0">
        <w:t>count</w:t>
      </w:r>
      <w:r w:rsidRPr="00D103C0">
        <w:t xml:space="preserve">, lat, lon); </w:t>
      </w:r>
    </w:p>
    <w:p w14:paraId="0C36C4FC" w14:textId="3DFEDC95" w:rsidR="00C0037C" w:rsidRPr="00D103C0" w:rsidRDefault="00C0037C" w:rsidP="00983EE5">
      <w:pPr>
        <w:pStyle w:val="Code"/>
      </w:pPr>
      <w:r w:rsidRPr="00D103C0">
        <w:t xml:space="preserve">for (i = 0; i &lt; </w:t>
      </w:r>
      <w:r w:rsidR="00005999" w:rsidRPr="00D103C0">
        <w:t>m</w:t>
      </w:r>
      <w:r w:rsidRPr="00D103C0">
        <w:t>.</w:t>
      </w:r>
      <w:r w:rsidR="00005999" w:rsidRPr="00D103C0">
        <w:t>count</w:t>
      </w:r>
      <w:r w:rsidRPr="00D103C0">
        <w:t xml:space="preserve">; i++) </w:t>
      </w:r>
    </w:p>
    <w:p w14:paraId="2C2FA4E1" w14:textId="66D56F71" w:rsidR="00C0037C" w:rsidRPr="00D103C0" w:rsidRDefault="00983EE5" w:rsidP="00983EE5">
      <w:pPr>
        <w:pStyle w:val="Code"/>
      </w:pPr>
      <w:r>
        <w:t xml:space="preserve">  </w:t>
      </w:r>
      <w:r w:rsidR="00C0037C" w:rsidRPr="00D103C0">
        <w:t>printf("</w:t>
      </w:r>
      <w:r>
        <w:t xml:space="preserve">  </w:t>
      </w:r>
      <w:r w:rsidR="00C0037C" w:rsidRPr="00D103C0">
        <w:t xml:space="preserve">%s\n", </w:t>
      </w:r>
      <w:r w:rsidR="0051603A" w:rsidRPr="00D103C0">
        <w:t>m</w:t>
      </w:r>
      <w:r w:rsidR="00C0037C" w:rsidRPr="00D103C0">
        <w:t>.mapcode[i]);</w:t>
      </w:r>
    </w:p>
    <w:p w14:paraId="1D71578E" w14:textId="1D5922D7" w:rsidR="00C0037C" w:rsidRPr="00983EE5" w:rsidRDefault="00983EE5" w:rsidP="00C0037C">
      <w:pPr>
        <w:rPr>
          <w:b/>
        </w:rPr>
      </w:pPr>
      <w:r>
        <w:rPr>
          <w:b/>
        </w:rPr>
        <w:t>Example output</w:t>
      </w:r>
    </w:p>
    <w:p w14:paraId="35495C57" w14:textId="77777777" w:rsidR="00705454" w:rsidRPr="00D103C0" w:rsidRDefault="00705454" w:rsidP="00983EE5">
      <w:pPr>
        <w:pStyle w:val="Code"/>
      </w:pPr>
      <w:r w:rsidRPr="00D103C0">
        <w:t>4 mapcodes for 51.000000,5.000000:</w:t>
      </w:r>
    </w:p>
    <w:p w14:paraId="5A68433B" w14:textId="60F2A2AE" w:rsidR="00705454" w:rsidRPr="00D103C0" w:rsidRDefault="00983EE5" w:rsidP="00983EE5">
      <w:pPr>
        <w:pStyle w:val="Code"/>
      </w:pPr>
      <w:r>
        <w:t xml:space="preserve">  </w:t>
      </w:r>
      <w:r w:rsidR="00705454" w:rsidRPr="00D103C0">
        <w:t>BEL C17.DF3</w:t>
      </w:r>
    </w:p>
    <w:p w14:paraId="6CE80F2A" w14:textId="5757E1E0" w:rsidR="00705454" w:rsidRPr="00D103C0" w:rsidRDefault="00983EE5" w:rsidP="00983EE5">
      <w:pPr>
        <w:pStyle w:val="Code"/>
      </w:pPr>
      <w:r>
        <w:t xml:space="preserve">  </w:t>
      </w:r>
      <w:r w:rsidR="00705454" w:rsidRPr="00D103C0">
        <w:t>BEL P6CG.MRQ</w:t>
      </w:r>
    </w:p>
    <w:p w14:paraId="1D9AAB35" w14:textId="61812118" w:rsidR="00705454" w:rsidRPr="00D103C0" w:rsidRDefault="00983EE5" w:rsidP="00983EE5">
      <w:pPr>
        <w:pStyle w:val="Code"/>
      </w:pPr>
      <w:r>
        <w:t xml:space="preserve">  </w:t>
      </w:r>
      <w:r w:rsidR="00705454" w:rsidRPr="00D103C0">
        <w:t>FRA P6CG.MRQ</w:t>
      </w:r>
    </w:p>
    <w:p w14:paraId="51A6C7ED" w14:textId="31DF83F1" w:rsidR="00C0037C" w:rsidRPr="00D103C0" w:rsidRDefault="00983EE5" w:rsidP="00983EE5">
      <w:pPr>
        <w:pStyle w:val="Code"/>
      </w:pPr>
      <w:r>
        <w:t xml:space="preserve">  </w:t>
      </w:r>
      <w:r w:rsidR="00705454" w:rsidRPr="00D103C0">
        <w:t>VHXP4.M457</w:t>
      </w:r>
    </w:p>
    <w:p w14:paraId="5F317393" w14:textId="77777777" w:rsidR="00705454" w:rsidRPr="00D103C0" w:rsidRDefault="00705454" w:rsidP="00705454">
      <w:r w:rsidRPr="00D103C0">
        <w:t xml:space="preserve">Since 0 was passed as territory, mapcodes are generated for </w:t>
      </w:r>
      <w:r w:rsidRPr="00D103C0">
        <w:rPr>
          <w:i/>
          <w:iCs/>
        </w:rPr>
        <w:t>any territory for which the mapcode rectangle contains the coordinate</w:t>
      </w:r>
      <w:r w:rsidRPr="00D103C0">
        <w:t xml:space="preserve">. This includes not only Belgium (where the coordinate belongs), but also France. </w:t>
      </w:r>
    </w:p>
    <w:p w14:paraId="072BB19C" w14:textId="77777777" w:rsidR="00705454" w:rsidRPr="00D103C0" w:rsidRDefault="00705454" w:rsidP="00705454">
      <w:r w:rsidRPr="00D103C0">
        <w:t>The mapcodes are grouped per territory. The territories themselves are listed in no particular order, except that the international mapcode is always the last code in the list.</w:t>
      </w:r>
    </w:p>
    <w:p w14:paraId="46F51FE3" w14:textId="77777777" w:rsidR="00705454" w:rsidRPr="00D103C0" w:rsidRDefault="00705454" w:rsidP="00705454">
      <w:r w:rsidRPr="00D103C0">
        <w:lastRenderedPageBreak/>
        <w:t xml:space="preserve">Furthermore, there are </w:t>
      </w:r>
      <w:r w:rsidRPr="00D103C0">
        <w:rPr>
          <w:i/>
          <w:iCs/>
        </w:rPr>
        <w:t>two</w:t>
      </w:r>
      <w:r w:rsidRPr="00D103C0">
        <w:t xml:space="preserve"> mapcodes generated in Belgium, both correct. The first mapcode generated in a particular territory is always the shortest mapcode in that territory, and is always the mapcode that would be generated by </w:t>
      </w:r>
      <w:proofErr w:type="spellStart"/>
      <w:r w:rsidRPr="00D103C0">
        <w:rPr>
          <w:b/>
          <w:bCs/>
        </w:rPr>
        <w:t>encodeLatLonToMapcodes</w:t>
      </w:r>
      <w:proofErr w:type="spellEnd"/>
      <w:r w:rsidRPr="00D103C0">
        <w:t xml:space="preserve"> for that territory.</w:t>
      </w:r>
    </w:p>
    <w:p w14:paraId="3EF2C471" w14:textId="77777777" w:rsidR="00C0037C" w:rsidRPr="00D103C0" w:rsidRDefault="00705454" w:rsidP="00705454">
      <w:r w:rsidRPr="00D103C0">
        <w:t xml:space="preserve">Finally, note </w:t>
      </w:r>
      <w:r w:rsidR="00C0037C" w:rsidRPr="00D103C0">
        <w:t>that</w:t>
      </w:r>
      <w:r w:rsidR="00E77C9A" w:rsidRPr="00D103C0">
        <w:t xml:space="preserve"> passing 0 as territory </w:t>
      </w:r>
      <w:r w:rsidR="00C0037C" w:rsidRPr="00D103C0">
        <w:t xml:space="preserve">is </w:t>
      </w:r>
      <w:r w:rsidR="00C0037C" w:rsidRPr="00D103C0">
        <w:rPr>
          <w:u w:val="single"/>
        </w:rPr>
        <w:t>guaranteed</w:t>
      </w:r>
      <w:r w:rsidR="00C0037C" w:rsidRPr="00D103C0">
        <w:t xml:space="preserve"> to return at least one result (an international mapcode). </w:t>
      </w:r>
    </w:p>
    <w:p w14:paraId="57919877" w14:textId="2216B03B" w:rsidR="000068CC" w:rsidRDefault="000068CC" w:rsidP="000068CC">
      <w:pPr>
        <w:pStyle w:val="Kop1"/>
      </w:pPr>
      <w:bookmarkStart w:id="4" w:name="_Toc464297335"/>
      <w:r w:rsidRPr="00D103C0">
        <w:t>2. Converting a mapcode into a coordinate</w:t>
      </w:r>
      <w:bookmarkEnd w:id="4"/>
    </w:p>
    <w:p w14:paraId="72A785F3" w14:textId="46648FF0" w:rsidR="00687C99" w:rsidRPr="00687C99" w:rsidRDefault="00724E47" w:rsidP="00687C99">
      <w:pPr>
        <w:pStyle w:val="Kop2"/>
      </w:pPr>
      <w:bookmarkStart w:id="5" w:name="_Toc464297336"/>
      <w:proofErr w:type="spellStart"/>
      <w:proofErr w:type="gramStart"/>
      <w:r w:rsidRPr="00687C99">
        <w:t>decodeMapcodeToLatLon</w:t>
      </w:r>
      <w:proofErr w:type="spellEnd"/>
      <w:r w:rsidR="00687C99">
        <w:t>(</w:t>
      </w:r>
      <w:proofErr w:type="gramEnd"/>
      <w:r w:rsidR="00687C99">
        <w:t>)</w:t>
      </w:r>
      <w:bookmarkEnd w:id="5"/>
    </w:p>
    <w:p w14:paraId="2DA2A214" w14:textId="77777777" w:rsidR="00724E47" w:rsidRPr="00D103C0" w:rsidRDefault="000068CC" w:rsidP="00687C99">
      <w:pPr>
        <w:pStyle w:val="Code"/>
      </w:pPr>
      <w:r w:rsidRPr="00D103C0">
        <w:t xml:space="preserve">int </w:t>
      </w:r>
      <w:r w:rsidR="00724E47" w:rsidRPr="00D103C0">
        <w:t>decodeMapcodeToLatLon(</w:t>
      </w:r>
    </w:p>
    <w:p w14:paraId="53309FD9" w14:textId="6E8348BB" w:rsidR="00724E47" w:rsidRPr="00D103C0" w:rsidRDefault="00724E47" w:rsidP="00687C99">
      <w:pPr>
        <w:pStyle w:val="Code"/>
      </w:pPr>
      <w:r w:rsidRPr="00D103C0">
        <w:t>double</w:t>
      </w:r>
      <w:r w:rsidR="000068CC" w:rsidRPr="00D103C0">
        <w:t>*</w:t>
      </w:r>
      <w:r w:rsidR="00687C99">
        <w:t xml:space="preserve">     </w:t>
      </w:r>
      <w:r w:rsidR="000068CC" w:rsidRPr="00D103C0">
        <w:t xml:space="preserve">lat, </w:t>
      </w:r>
    </w:p>
    <w:p w14:paraId="0B7125B9" w14:textId="2610D334" w:rsidR="00724E47" w:rsidRPr="00D103C0" w:rsidRDefault="00724E47" w:rsidP="00687C99">
      <w:pPr>
        <w:pStyle w:val="Code"/>
      </w:pPr>
      <w:r w:rsidRPr="00D103C0">
        <w:t>double</w:t>
      </w:r>
      <w:r w:rsidR="000068CC" w:rsidRPr="00D103C0">
        <w:t>*</w:t>
      </w:r>
      <w:r w:rsidR="00687C99">
        <w:t xml:space="preserve">     </w:t>
      </w:r>
      <w:r w:rsidR="000068CC" w:rsidRPr="00D103C0">
        <w:t xml:space="preserve">lon, </w:t>
      </w:r>
    </w:p>
    <w:p w14:paraId="0EC0CE2D" w14:textId="74678462" w:rsidR="00724E47" w:rsidRPr="00D103C0" w:rsidRDefault="00724E47" w:rsidP="00687C99">
      <w:pPr>
        <w:pStyle w:val="Code"/>
      </w:pPr>
      <w:r w:rsidRPr="00D103C0">
        <w:t>const char</w:t>
      </w:r>
      <w:r w:rsidR="000068CC" w:rsidRPr="00D103C0">
        <w:t>*</w:t>
      </w:r>
      <w:r w:rsidR="00687C99">
        <w:t xml:space="preserve"> </w:t>
      </w:r>
      <w:r w:rsidRPr="00D103C0">
        <w:t>mapcode</w:t>
      </w:r>
      <w:r w:rsidR="000068CC" w:rsidRPr="00D103C0">
        <w:t xml:space="preserve">, </w:t>
      </w:r>
    </w:p>
    <w:p w14:paraId="15B24F05" w14:textId="3D8A1BC7" w:rsidR="000068CC" w:rsidRPr="00D103C0" w:rsidRDefault="000068CC" w:rsidP="00687C99">
      <w:pPr>
        <w:pStyle w:val="Code"/>
      </w:pPr>
      <w:r w:rsidRPr="00D103C0">
        <w:t>int</w:t>
      </w:r>
      <w:r w:rsidR="00687C99">
        <w:t xml:space="preserve">         </w:t>
      </w:r>
      <w:r w:rsidR="00724E47" w:rsidRPr="00D103C0">
        <w:t>territoryCode</w:t>
      </w:r>
      <w:r w:rsidRPr="00D103C0">
        <w:t>)</w:t>
      </w:r>
    </w:p>
    <w:p w14:paraId="0DAA6E0D" w14:textId="265D4E50" w:rsidR="000068CC" w:rsidRPr="00D103C0" w:rsidRDefault="008148FC" w:rsidP="000068CC">
      <w:r>
        <w:rPr>
          <w:b/>
        </w:rPr>
        <w:t>I</w:t>
      </w:r>
      <w:r w:rsidR="000068CC" w:rsidRPr="00D103C0">
        <w:rPr>
          <w:b/>
        </w:rPr>
        <w:t>nput</w:t>
      </w:r>
    </w:p>
    <w:p w14:paraId="5E4C8E43" w14:textId="0AE7A822" w:rsidR="00EF3622" w:rsidRPr="00D103C0" w:rsidRDefault="00724E47" w:rsidP="00687C99">
      <w:pPr>
        <w:numPr>
          <w:ilvl w:val="0"/>
          <w:numId w:val="3"/>
        </w:numPr>
        <w:tabs>
          <w:tab w:val="clear" w:pos="720"/>
          <w:tab w:val="num" w:pos="360"/>
        </w:tabs>
        <w:ind w:left="360"/>
      </w:pPr>
      <w:r w:rsidRPr="00D103C0">
        <w:rPr>
          <w:b/>
        </w:rPr>
        <w:t>mapcode</w:t>
      </w:r>
      <w:r w:rsidR="002B5082" w:rsidRPr="00D103C0">
        <w:rPr>
          <w:b/>
        </w:rPr>
        <w:t xml:space="preserve">: </w:t>
      </w:r>
      <w:r w:rsidR="008148FC">
        <w:t>A</w:t>
      </w:r>
      <w:r w:rsidR="00EF3622" w:rsidRPr="00D103C0">
        <w:t xml:space="preserve"> </w:t>
      </w:r>
      <w:r w:rsidR="000068CC" w:rsidRPr="00D103C0">
        <w:t xml:space="preserve">“free-form” </w:t>
      </w:r>
      <w:r w:rsidR="00EF3622" w:rsidRPr="00D103C0">
        <w:t>user input</w:t>
      </w:r>
      <w:r w:rsidR="00756F50" w:rsidRPr="00D103C0">
        <w:t xml:space="preserve">, </w:t>
      </w:r>
      <w:r w:rsidR="000068CC" w:rsidRPr="00D103C0">
        <w:t>which may be recognized if it is of the form</w:t>
      </w:r>
    </w:p>
    <w:p w14:paraId="39FA7A41" w14:textId="77777777" w:rsidR="00756F50" w:rsidRDefault="00BC3A0A" w:rsidP="00687C99">
      <w:pPr>
        <w:ind w:left="1080"/>
        <w:rPr>
          <w:rFonts w:ascii="Courier New" w:hAnsi="Courier New" w:cs="Courier New"/>
          <w:b/>
          <w:sz w:val="20"/>
          <w:szCs w:val="20"/>
        </w:rPr>
      </w:pPr>
      <w:r w:rsidRPr="008148FC">
        <w:rPr>
          <w:rFonts w:ascii="Courier New" w:hAnsi="Courier New" w:cs="Courier New"/>
          <w:b/>
          <w:sz w:val="20"/>
          <w:szCs w:val="20"/>
        </w:rPr>
        <w:t>[</w:t>
      </w:r>
      <w:r w:rsidR="00756F50" w:rsidRPr="008148FC">
        <w:rPr>
          <w:rFonts w:ascii="Courier New" w:hAnsi="Courier New" w:cs="Courier New"/>
          <w:b/>
          <w:sz w:val="20"/>
          <w:szCs w:val="20"/>
        </w:rPr>
        <w:t>xxx</w:t>
      </w:r>
      <w:r w:rsidRPr="008148FC">
        <w:rPr>
          <w:rFonts w:ascii="Courier New" w:hAnsi="Courier New" w:cs="Courier New"/>
          <w:b/>
          <w:sz w:val="20"/>
          <w:szCs w:val="20"/>
        </w:rPr>
        <w:t>[-</w:t>
      </w:r>
      <w:proofErr w:type="spellStart"/>
      <w:r w:rsidR="00756F50" w:rsidRPr="008148FC">
        <w:rPr>
          <w:rFonts w:ascii="Courier New" w:hAnsi="Courier New" w:cs="Courier New"/>
          <w:b/>
          <w:sz w:val="20"/>
          <w:szCs w:val="20"/>
        </w:rPr>
        <w:t>yyy</w:t>
      </w:r>
      <w:proofErr w:type="spellEnd"/>
      <w:r w:rsidR="00756F50" w:rsidRPr="008148FC">
        <w:rPr>
          <w:rFonts w:ascii="Courier New" w:hAnsi="Courier New" w:cs="Courier New"/>
          <w:b/>
          <w:sz w:val="20"/>
          <w:szCs w:val="20"/>
        </w:rPr>
        <w:t>]</w:t>
      </w:r>
      <w:r w:rsidRPr="008148FC">
        <w:rPr>
          <w:rFonts w:ascii="Courier New" w:hAnsi="Courier New" w:cs="Courier New"/>
          <w:b/>
          <w:sz w:val="20"/>
          <w:szCs w:val="20"/>
        </w:rPr>
        <w:t>]</w:t>
      </w:r>
      <w:r w:rsidR="00756F50" w:rsidRPr="008148FC">
        <w:rPr>
          <w:rFonts w:ascii="Courier New" w:hAnsi="Courier New" w:cs="Courier New"/>
          <w:b/>
          <w:sz w:val="20"/>
          <w:szCs w:val="20"/>
        </w:rPr>
        <w:t xml:space="preserve"> </w:t>
      </w:r>
      <w:r w:rsidRPr="008148FC">
        <w:rPr>
          <w:rFonts w:ascii="Courier New" w:hAnsi="Courier New" w:cs="Courier New"/>
          <w:b/>
          <w:sz w:val="20"/>
          <w:szCs w:val="20"/>
        </w:rPr>
        <w:t xml:space="preserve">PPP.QQQ </w:t>
      </w:r>
      <w:r w:rsidR="00756F50" w:rsidRPr="008148FC">
        <w:rPr>
          <w:rFonts w:ascii="Courier New" w:hAnsi="Courier New" w:cs="Courier New"/>
          <w:b/>
          <w:sz w:val="20"/>
          <w:szCs w:val="20"/>
        </w:rPr>
        <w:t>[-</w:t>
      </w:r>
      <w:r w:rsidR="00C1372C" w:rsidRPr="008148FC">
        <w:rPr>
          <w:rFonts w:ascii="Courier New" w:hAnsi="Courier New" w:cs="Courier New"/>
          <w:b/>
          <w:sz w:val="20"/>
          <w:szCs w:val="20"/>
        </w:rPr>
        <w:t>RR</w:t>
      </w:r>
      <w:r w:rsidR="00756F50" w:rsidRPr="008148FC">
        <w:rPr>
          <w:rFonts w:ascii="Courier New" w:hAnsi="Courier New" w:cs="Courier New"/>
          <w:b/>
          <w:sz w:val="20"/>
          <w:szCs w:val="20"/>
        </w:rPr>
        <w:t>]</w:t>
      </w:r>
    </w:p>
    <w:p w14:paraId="52873711" w14:textId="28587732" w:rsidR="008148FC" w:rsidRPr="008148FC" w:rsidRDefault="008148FC" w:rsidP="00687C99">
      <w:pPr>
        <w:ind w:left="-360" w:firstLine="720"/>
      </w:pPr>
      <w:r w:rsidRPr="008148FC">
        <w:t>where:</w:t>
      </w:r>
    </w:p>
    <w:p w14:paraId="5930E841" w14:textId="76C083A5" w:rsidR="00756F50" w:rsidRPr="00D103C0" w:rsidRDefault="00756F50" w:rsidP="00687C99">
      <w:pPr>
        <w:ind w:left="1080"/>
      </w:pPr>
      <w:r w:rsidRPr="008148FC">
        <w:rPr>
          <w:b/>
        </w:rPr>
        <w:t>xxx</w:t>
      </w:r>
      <w:r w:rsidR="008148FC">
        <w:t>: A</w:t>
      </w:r>
      <w:r w:rsidRPr="00D103C0">
        <w:t xml:space="preserve"> country code (</w:t>
      </w:r>
      <w:r w:rsidR="00C1372C" w:rsidRPr="00D103C0">
        <w:t>2 or 3 characters)</w:t>
      </w:r>
      <w:r w:rsidR="008148FC">
        <w:t>.</w:t>
      </w:r>
    </w:p>
    <w:p w14:paraId="444ADAE2" w14:textId="645046FF" w:rsidR="00756F50" w:rsidRPr="00D103C0" w:rsidRDefault="00756F50" w:rsidP="00687C99">
      <w:pPr>
        <w:ind w:left="1080"/>
      </w:pPr>
      <w:proofErr w:type="spellStart"/>
      <w:r w:rsidRPr="008148FC">
        <w:rPr>
          <w:b/>
        </w:rPr>
        <w:t>yyy</w:t>
      </w:r>
      <w:proofErr w:type="spellEnd"/>
      <w:r w:rsidR="008148FC">
        <w:rPr>
          <w:b/>
        </w:rPr>
        <w:t>:</w:t>
      </w:r>
      <w:r w:rsidRPr="00D103C0">
        <w:t xml:space="preserve"> </w:t>
      </w:r>
      <w:r w:rsidR="008148FC">
        <w:t>A</w:t>
      </w:r>
      <w:r w:rsidRPr="00D103C0">
        <w:t xml:space="preserve"> st</w:t>
      </w:r>
      <w:r w:rsidR="00BC3A0A" w:rsidRPr="00D103C0">
        <w:t>ate code (</w:t>
      </w:r>
      <w:r w:rsidR="00C1372C" w:rsidRPr="00D103C0">
        <w:t>2 or 3 characters)</w:t>
      </w:r>
      <w:r w:rsidR="008148FC">
        <w:t>.</w:t>
      </w:r>
    </w:p>
    <w:p w14:paraId="06BBDEB5" w14:textId="2E148573" w:rsidR="00C1372C" w:rsidRPr="00D103C0" w:rsidRDefault="00BC3A0A" w:rsidP="00687C99">
      <w:pPr>
        <w:ind w:left="1080"/>
      </w:pPr>
      <w:proofErr w:type="gramStart"/>
      <w:r w:rsidRPr="008148FC">
        <w:rPr>
          <w:b/>
        </w:rPr>
        <w:t>PPP</w:t>
      </w:r>
      <w:r w:rsidRPr="00D103C0">
        <w:t xml:space="preserve"> </w:t>
      </w:r>
      <w:r w:rsidR="00C1372C" w:rsidRPr="00D103C0">
        <w:t>:</w:t>
      </w:r>
      <w:proofErr w:type="gramEnd"/>
      <w:r w:rsidR="00C1372C" w:rsidRPr="00D103C0">
        <w:t xml:space="preserve"> </w:t>
      </w:r>
      <w:r w:rsidR="008148FC">
        <w:t>M</w:t>
      </w:r>
      <w:r w:rsidR="00C1372C" w:rsidRPr="00D103C0">
        <w:t>apcode prefix (between 2 and 5 characters)</w:t>
      </w:r>
      <w:r w:rsidR="008148FC">
        <w:t>.</w:t>
      </w:r>
    </w:p>
    <w:p w14:paraId="705B679E" w14:textId="3F51541C" w:rsidR="00C1372C" w:rsidRPr="00D103C0" w:rsidRDefault="00BC3A0A" w:rsidP="00687C99">
      <w:pPr>
        <w:ind w:left="1080"/>
      </w:pPr>
      <w:r w:rsidRPr="008148FC">
        <w:rPr>
          <w:b/>
        </w:rPr>
        <w:t>QQQ</w:t>
      </w:r>
      <w:r w:rsidR="00C1372C" w:rsidRPr="00D103C0">
        <w:t xml:space="preserve">: </w:t>
      </w:r>
      <w:r w:rsidR="008148FC">
        <w:t>M</w:t>
      </w:r>
      <w:r w:rsidR="00C1372C" w:rsidRPr="00D103C0">
        <w:t>apcode postfix (between 2 and 4 characters)</w:t>
      </w:r>
      <w:r w:rsidR="008148FC">
        <w:t>.</w:t>
      </w:r>
    </w:p>
    <w:p w14:paraId="7DA31C7E" w14:textId="437D772A" w:rsidR="00756F50" w:rsidRPr="00D103C0" w:rsidRDefault="00C1372C" w:rsidP="00687C99">
      <w:pPr>
        <w:ind w:left="1080"/>
      </w:pPr>
      <w:r w:rsidRPr="008148FC">
        <w:rPr>
          <w:b/>
        </w:rPr>
        <w:t>RR</w:t>
      </w:r>
      <w:r w:rsidR="00BC3A0A" w:rsidRPr="00D103C0">
        <w:t xml:space="preserve">: </w:t>
      </w:r>
      <w:r w:rsidR="008148FC">
        <w:t>H</w:t>
      </w:r>
      <w:r w:rsidRPr="00D103C0">
        <w:t>igh-precision addendum (one or two characters)</w:t>
      </w:r>
      <w:r w:rsidR="008148FC">
        <w:t>.</w:t>
      </w:r>
    </w:p>
    <w:p w14:paraId="758916F7" w14:textId="3A3F1CA7" w:rsidR="00B03D12" w:rsidRPr="00D103C0" w:rsidRDefault="00724E47" w:rsidP="00687C99">
      <w:pPr>
        <w:numPr>
          <w:ilvl w:val="0"/>
          <w:numId w:val="3"/>
        </w:numPr>
        <w:tabs>
          <w:tab w:val="clear" w:pos="720"/>
          <w:tab w:val="num" w:pos="360"/>
        </w:tabs>
        <w:ind w:left="360"/>
      </w:pPr>
      <w:proofErr w:type="spellStart"/>
      <w:r w:rsidRPr="00D103C0">
        <w:rPr>
          <w:b/>
        </w:rPr>
        <w:t>territoryCode</w:t>
      </w:r>
      <w:proofErr w:type="spellEnd"/>
      <w:r w:rsidR="00BC3A0A" w:rsidRPr="00D103C0">
        <w:rPr>
          <w:b/>
        </w:rPr>
        <w:t xml:space="preserve">: </w:t>
      </w:r>
      <w:r w:rsidR="008148FC">
        <w:t>T</w:t>
      </w:r>
      <w:r w:rsidR="00BC3A0A" w:rsidRPr="00D103C0">
        <w:t>erritory (</w:t>
      </w:r>
      <w:r w:rsidR="00B03D12" w:rsidRPr="00D103C0">
        <w:t>or 0</w:t>
      </w:r>
      <w:r w:rsidR="00BC3A0A" w:rsidRPr="00D103C0">
        <w:t xml:space="preserve">), </w:t>
      </w:r>
      <w:r w:rsidR="00B03D12" w:rsidRPr="00D103C0">
        <w:t xml:space="preserve">to </w:t>
      </w:r>
      <w:r w:rsidR="00BC3A0A" w:rsidRPr="00D103C0">
        <w:t xml:space="preserve">help disambiguate the </w:t>
      </w:r>
      <w:r w:rsidR="00B03D12" w:rsidRPr="00D103C0">
        <w:t xml:space="preserve">user input </w:t>
      </w:r>
      <w:r w:rsidR="00BC3A0A" w:rsidRPr="00D103C0">
        <w:t xml:space="preserve">if that proves necessary; </w:t>
      </w:r>
      <w:r w:rsidR="00B03D12" w:rsidRPr="00D103C0">
        <w:t>If you pass 0, the mapcode may fail to decode, or (if it is ambiguous) will be disambiguated randomly.</w:t>
      </w:r>
    </w:p>
    <w:p w14:paraId="2742F20D" w14:textId="77777777" w:rsidR="00B03D12" w:rsidRPr="008148FC" w:rsidRDefault="00B03D12" w:rsidP="00687C99">
      <w:pPr>
        <w:ind w:left="360"/>
      </w:pPr>
      <w:r w:rsidRPr="008148FC">
        <w:t xml:space="preserve">Examples: </w:t>
      </w:r>
    </w:p>
    <w:p w14:paraId="4E4C9AFD" w14:textId="49621204" w:rsidR="00B03D12" w:rsidRPr="00D103C0" w:rsidRDefault="008148FC" w:rsidP="00687C99">
      <w:pPr>
        <w:ind w:left="360"/>
      </w:pPr>
      <w:r>
        <w:t>U</w:t>
      </w:r>
      <w:r w:rsidR="00B03D12" w:rsidRPr="00D103C0">
        <w:t>ser input “US-CA XX.XX” needs no disambiguation and returns a location in California</w:t>
      </w:r>
      <w:r>
        <w:t>.</w:t>
      </w:r>
    </w:p>
    <w:p w14:paraId="6BE2B393" w14:textId="5F404FF9" w:rsidR="00B03D12" w:rsidRPr="00D103C0" w:rsidRDefault="008148FC" w:rsidP="00687C99">
      <w:pPr>
        <w:ind w:left="360"/>
      </w:pPr>
      <w:r>
        <w:t>U</w:t>
      </w:r>
      <w:r w:rsidR="00B03D12" w:rsidRPr="00D103C0">
        <w:t xml:space="preserve">ser input “IN XX.XX” can be decoded without a </w:t>
      </w:r>
      <w:proofErr w:type="spellStart"/>
      <w:r w:rsidR="00B03D12" w:rsidRPr="00D103C0">
        <w:t>tc</w:t>
      </w:r>
      <w:proofErr w:type="spellEnd"/>
      <w:r w:rsidR="00B03D12" w:rsidRPr="00D103C0">
        <w:t>, but it is unpredictable whether it decodes to a location in Indiana, USA or in the Ingushetia, Russia.</w:t>
      </w:r>
    </w:p>
    <w:p w14:paraId="730FFC2B" w14:textId="16EE6233" w:rsidR="00B03D12" w:rsidRPr="00D103C0" w:rsidRDefault="008148FC" w:rsidP="00687C99">
      <w:pPr>
        <w:ind w:left="360"/>
      </w:pPr>
      <w:r>
        <w:t>U</w:t>
      </w:r>
      <w:r w:rsidR="00B03D12" w:rsidRPr="00D103C0">
        <w:t xml:space="preserve">ser input “XX.XX” is impossible to decode unless a valid </w:t>
      </w:r>
      <w:r>
        <w:t>territory code</w:t>
      </w:r>
      <w:r w:rsidR="00B03D12" w:rsidRPr="00D103C0">
        <w:t xml:space="preserve"> is provided</w:t>
      </w:r>
      <w:r>
        <w:t>.</w:t>
      </w:r>
    </w:p>
    <w:p w14:paraId="474A01DF" w14:textId="79889686" w:rsidR="000068CC" w:rsidRPr="00D103C0" w:rsidRDefault="008148FC" w:rsidP="000068CC">
      <w:r>
        <w:rPr>
          <w:b/>
        </w:rPr>
        <w:t>O</w:t>
      </w:r>
      <w:r w:rsidR="000068CC" w:rsidRPr="00D103C0">
        <w:rPr>
          <w:b/>
        </w:rPr>
        <w:t>utput</w:t>
      </w:r>
    </w:p>
    <w:p w14:paraId="7D369269" w14:textId="2F0CA9EF" w:rsidR="000068CC" w:rsidRPr="00D103C0" w:rsidRDefault="00841A2C" w:rsidP="00687C99">
      <w:pPr>
        <w:pStyle w:val="Lijstalinea"/>
        <w:numPr>
          <w:ilvl w:val="0"/>
          <w:numId w:val="10"/>
        </w:numPr>
        <w:ind w:left="360"/>
      </w:pPr>
      <w:r w:rsidRPr="00841A2C">
        <w:rPr>
          <w:b/>
        </w:rPr>
        <w:t xml:space="preserve">Return value: </w:t>
      </w:r>
      <w:r w:rsidR="008148FC">
        <w:t>R</w:t>
      </w:r>
      <w:r w:rsidR="000068CC" w:rsidRPr="00D103C0">
        <w:t xml:space="preserve">eturns nonzero in case of error. Otherwise, </w:t>
      </w:r>
      <w:proofErr w:type="spellStart"/>
      <w:r w:rsidR="000068CC" w:rsidRPr="00687C99">
        <w:t>lat</w:t>
      </w:r>
      <w:proofErr w:type="spellEnd"/>
      <w:r w:rsidR="000068CC" w:rsidRPr="00D103C0">
        <w:t xml:space="preserve"> and </w:t>
      </w:r>
      <w:proofErr w:type="spellStart"/>
      <w:r w:rsidR="000068CC" w:rsidRPr="00687C99">
        <w:t>lon</w:t>
      </w:r>
      <w:proofErr w:type="spellEnd"/>
      <w:r w:rsidR="000068CC" w:rsidRPr="00D103C0">
        <w:t xml:space="preserve"> are filled with the decoded coordinates.</w:t>
      </w:r>
      <w:r w:rsidR="006E26D5" w:rsidRPr="00D103C0">
        <w:t xml:space="preserve"> Latitudes are always in the range [-90, 90] and</w:t>
      </w:r>
      <w:r w:rsidR="008148FC">
        <w:t xml:space="preserve"> longitudes in range [-180, 180)</w:t>
      </w:r>
      <w:r w:rsidR="006E26D5" w:rsidRPr="00D103C0">
        <w:t>.</w:t>
      </w:r>
    </w:p>
    <w:p w14:paraId="42345D90" w14:textId="1CCAFF97" w:rsidR="00B323E1" w:rsidRPr="008148FC" w:rsidRDefault="00B323E1" w:rsidP="00B323E1">
      <w:pPr>
        <w:rPr>
          <w:b/>
        </w:rPr>
      </w:pPr>
      <w:r w:rsidRPr="008148FC">
        <w:rPr>
          <w:b/>
        </w:rPr>
        <w:t>Example</w:t>
      </w:r>
    </w:p>
    <w:p w14:paraId="17DFD9AA" w14:textId="6F6870EB" w:rsidR="00D80D0F" w:rsidRPr="00D103C0" w:rsidRDefault="00D80D0F" w:rsidP="008148FC">
      <w:pPr>
        <w:pStyle w:val="Code"/>
      </w:pPr>
      <w:r w:rsidRPr="00D103C0">
        <w:t>const</w:t>
      </w:r>
      <w:r w:rsidR="00724E47" w:rsidRPr="00D103C0">
        <w:t xml:space="preserve"> char</w:t>
      </w:r>
      <w:r w:rsidR="009674B5" w:rsidRPr="00D103C0">
        <w:t>*</w:t>
      </w:r>
      <w:r w:rsidR="00724E47" w:rsidRPr="00D103C0">
        <w:t xml:space="preserve"> </w:t>
      </w:r>
      <w:r w:rsidR="009674B5" w:rsidRPr="00D103C0">
        <w:t>userinput = "NLD 49.4V</w:t>
      </w:r>
      <w:r w:rsidRPr="00D103C0">
        <w:t>";</w:t>
      </w:r>
    </w:p>
    <w:p w14:paraId="01AE0D2D" w14:textId="48249CB4" w:rsidR="00D80D0F" w:rsidRPr="00D103C0" w:rsidRDefault="00D80D0F" w:rsidP="008148FC">
      <w:pPr>
        <w:pStyle w:val="Code"/>
      </w:pPr>
      <w:r w:rsidRPr="00D103C0">
        <w:t>double lat,</w:t>
      </w:r>
      <w:r w:rsidR="00724E47" w:rsidRPr="00D103C0">
        <w:t xml:space="preserve"> </w:t>
      </w:r>
      <w:r w:rsidRPr="00D103C0">
        <w:t>lon;</w:t>
      </w:r>
    </w:p>
    <w:p w14:paraId="0D3C3697" w14:textId="71037507" w:rsidR="00D80D0F" w:rsidRPr="00D103C0" w:rsidRDefault="00D80D0F" w:rsidP="008148FC">
      <w:pPr>
        <w:pStyle w:val="Code"/>
      </w:pPr>
      <w:r w:rsidRPr="00D103C0">
        <w:t xml:space="preserve">int err = </w:t>
      </w:r>
      <w:r w:rsidR="00724E47"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724E47" w:rsidRPr="00D103C0">
        <w:t xml:space="preserve"> </w:t>
      </w:r>
      <w:r w:rsidRPr="00D103C0">
        <w:t>0);</w:t>
      </w:r>
    </w:p>
    <w:p w14:paraId="5A06FE05" w14:textId="15B131C4" w:rsidR="00D80D0F" w:rsidRPr="00D103C0" w:rsidRDefault="00D80D0F" w:rsidP="008148FC">
      <w:pPr>
        <w:pStyle w:val="Code"/>
      </w:pPr>
      <w:r w:rsidRPr="00D103C0">
        <w:t>if (err)</w:t>
      </w:r>
    </w:p>
    <w:p w14:paraId="594BFB5E" w14:textId="20370A15" w:rsidR="00D80D0F" w:rsidRPr="00D103C0" w:rsidRDefault="00D80D0F" w:rsidP="008148FC">
      <w:pPr>
        <w:pStyle w:val="Code"/>
      </w:pPr>
      <w:r w:rsidRPr="00D103C0">
        <w:lastRenderedPageBreak/>
        <w:t xml:space="preserve">  printf("\"%s\" is not a valid mapcode\n", userinput);</w:t>
      </w:r>
    </w:p>
    <w:p w14:paraId="52F735D7" w14:textId="3250368D" w:rsidR="00D80D0F" w:rsidRPr="00D103C0" w:rsidRDefault="00D80D0F" w:rsidP="008148FC">
      <w:pPr>
        <w:pStyle w:val="Code"/>
      </w:pPr>
      <w:r w:rsidRPr="00D103C0">
        <w:t>else</w:t>
      </w:r>
    </w:p>
    <w:p w14:paraId="70D95A23" w14:textId="05A13F8E" w:rsidR="00D80D0F" w:rsidRPr="00D103C0" w:rsidRDefault="00D80D0F" w:rsidP="008148FC">
      <w:pPr>
        <w:pStyle w:val="Code"/>
      </w:pPr>
      <w:r w:rsidRPr="00D103C0">
        <w:t xml:space="preserve">  printf("\"%s\" represents %0.6f,%0.6f\n", userinput,</w:t>
      </w:r>
      <w:r w:rsidR="00724E47" w:rsidRPr="00D103C0">
        <w:t xml:space="preserve"> </w:t>
      </w:r>
      <w:r w:rsidRPr="00D103C0">
        <w:t>lat,</w:t>
      </w:r>
      <w:r w:rsidR="00724E47" w:rsidRPr="00D103C0">
        <w:t xml:space="preserve"> </w:t>
      </w:r>
      <w:r w:rsidRPr="00D103C0">
        <w:t>lon);</w:t>
      </w:r>
    </w:p>
    <w:p w14:paraId="59A90C89" w14:textId="12CDEA21" w:rsidR="0048410C" w:rsidRPr="008148FC" w:rsidRDefault="008148FC" w:rsidP="0048410C">
      <w:pPr>
        <w:rPr>
          <w:b/>
        </w:rPr>
      </w:pPr>
      <w:r w:rsidRPr="008148FC">
        <w:rPr>
          <w:b/>
        </w:rPr>
        <w:t>Example output</w:t>
      </w:r>
    </w:p>
    <w:p w14:paraId="123DFB7A" w14:textId="6D9F9B78" w:rsidR="000914F6" w:rsidRPr="00D103C0" w:rsidRDefault="000D7DF6" w:rsidP="008148FC">
      <w:pPr>
        <w:pStyle w:val="Code"/>
      </w:pPr>
      <w:r w:rsidRPr="00D103C0">
        <w:t>"NLD 49.4V" represents 52.376514,4.9085</w:t>
      </w:r>
      <w:r w:rsidR="007778EB" w:rsidRPr="00D103C0">
        <w:t>43</w:t>
      </w:r>
    </w:p>
    <w:p w14:paraId="69347F71" w14:textId="77777777" w:rsidR="00FD592E" w:rsidRPr="00D103C0" w:rsidRDefault="00D64989" w:rsidP="000914F6">
      <w:r w:rsidRPr="00D103C0">
        <w:t>Note that the above</w:t>
      </w:r>
      <w:r w:rsidR="00FD592E" w:rsidRPr="00D103C0">
        <w:t xml:space="preserve"> piece of code </w:t>
      </w:r>
      <w:r w:rsidRPr="00D103C0">
        <w:t>will only</w:t>
      </w:r>
      <w:r w:rsidR="00FD592E" w:rsidRPr="00D103C0">
        <w:t xml:space="preserve"> “accidentally” handle </w:t>
      </w:r>
      <w:r w:rsidR="00256196" w:rsidRPr="00D103C0">
        <w:rPr>
          <w:i/>
        </w:rPr>
        <w:t>ambiguous</w:t>
      </w:r>
      <w:r w:rsidR="00256196" w:rsidRPr="00D103C0">
        <w:t xml:space="preserve"> </w:t>
      </w:r>
      <w:r w:rsidRPr="00D103C0">
        <w:t xml:space="preserve">partial </w:t>
      </w:r>
      <w:r w:rsidR="00FD592E" w:rsidRPr="00D103C0">
        <w:t>mapcodes correctly. For exa</w:t>
      </w:r>
      <w:r w:rsidR="0042000C" w:rsidRPr="00D103C0">
        <w:t>mple,</w:t>
      </w:r>
      <w:r w:rsidR="00FD592E" w:rsidRPr="00D103C0">
        <w:t xml:space="preserve"> </w:t>
      </w:r>
      <w:proofErr w:type="spellStart"/>
      <w:r w:rsidR="00FD592E" w:rsidRPr="00D103C0">
        <w:rPr>
          <w:b/>
        </w:rPr>
        <w:t>userinput</w:t>
      </w:r>
      <w:proofErr w:type="spellEnd"/>
      <w:r w:rsidR="00FD592E" w:rsidRPr="00D103C0">
        <w:rPr>
          <w:b/>
        </w:rPr>
        <w:t xml:space="preserve">=”IN </w:t>
      </w:r>
      <w:proofErr w:type="gramStart"/>
      <w:r w:rsidR="00FD592E" w:rsidRPr="00D103C0">
        <w:rPr>
          <w:b/>
        </w:rPr>
        <w:t>VY.HV</w:t>
      </w:r>
      <w:proofErr w:type="gramEnd"/>
      <w:r w:rsidR="00FD592E" w:rsidRPr="00D103C0">
        <w:rPr>
          <w:b/>
        </w:rPr>
        <w:t>”</w:t>
      </w:r>
      <w:r w:rsidR="001822F2" w:rsidRPr="00D103C0">
        <w:rPr>
          <w:b/>
        </w:rPr>
        <w:t xml:space="preserve"> </w:t>
      </w:r>
      <w:r w:rsidR="00FD592E" w:rsidRPr="00D103C0">
        <w:t xml:space="preserve">will </w:t>
      </w:r>
      <w:r w:rsidR="00FD592E" w:rsidRPr="00D103C0">
        <w:rPr>
          <w:i/>
        </w:rPr>
        <w:t>either</w:t>
      </w:r>
      <w:r w:rsidR="00FD592E" w:rsidRPr="00D103C0">
        <w:t xml:space="preserve"> </w:t>
      </w:r>
      <w:r w:rsidR="0042000C" w:rsidRPr="00D103C0">
        <w:t xml:space="preserve">be </w:t>
      </w:r>
      <w:r w:rsidR="00FD592E" w:rsidRPr="00D103C0">
        <w:t>interpret</w:t>
      </w:r>
      <w:r w:rsidR="0042000C" w:rsidRPr="00D103C0">
        <w:t>ed</w:t>
      </w:r>
      <w:r w:rsidR="00FD592E" w:rsidRPr="00D103C0">
        <w:t xml:space="preserve"> as an abbreviation of </w:t>
      </w:r>
      <w:r w:rsidR="000914F6" w:rsidRPr="00D103C0">
        <w:t xml:space="preserve">“US-IN VY.HV” </w:t>
      </w:r>
      <w:r w:rsidR="000914F6" w:rsidRPr="00D103C0">
        <w:rPr>
          <w:i/>
        </w:rPr>
        <w:t>or</w:t>
      </w:r>
      <w:r w:rsidR="000914F6" w:rsidRPr="00D103C0">
        <w:t xml:space="preserve"> of “RU-IN VY.HV”</w:t>
      </w:r>
      <w:r w:rsidR="00FD592E" w:rsidRPr="00D103C0">
        <w:t xml:space="preserve">, and thus </w:t>
      </w:r>
      <w:r w:rsidR="00FD592E" w:rsidRPr="00D103C0">
        <w:rPr>
          <w:i/>
        </w:rPr>
        <w:t>either</w:t>
      </w:r>
      <w:r w:rsidR="00FD592E" w:rsidRPr="00D103C0">
        <w:t xml:space="preserve"> produce a coordinate in Indiana, USA, </w:t>
      </w:r>
      <w:r w:rsidR="00FD592E" w:rsidRPr="00D103C0">
        <w:rPr>
          <w:i/>
        </w:rPr>
        <w:t>or</w:t>
      </w:r>
      <w:r w:rsidR="00FD592E" w:rsidRPr="00D103C0">
        <w:t xml:space="preserve"> in Ingushetia, Russia.</w:t>
      </w:r>
    </w:p>
    <w:p w14:paraId="1E0A07C4" w14:textId="77777777" w:rsidR="000914F6" w:rsidRPr="00D103C0" w:rsidRDefault="00FD592E" w:rsidP="000914F6">
      <w:r w:rsidRPr="00D103C0">
        <w:t>P</w:t>
      </w:r>
      <w:r w:rsidR="000914F6" w:rsidRPr="00D103C0">
        <w:t>ass</w:t>
      </w:r>
      <w:r w:rsidRPr="00D103C0">
        <w:t>ing</w:t>
      </w:r>
      <w:r w:rsidR="000914F6" w:rsidRPr="00D103C0">
        <w:t xml:space="preserve"> a “default context”</w:t>
      </w:r>
      <w:r w:rsidRPr="00D103C0">
        <w:t xml:space="preserve"> improves the chances of ambiguous </w:t>
      </w:r>
      <w:r w:rsidR="00D64989" w:rsidRPr="00D103C0">
        <w:t xml:space="preserve">user </w:t>
      </w:r>
      <w:r w:rsidR="000914F6" w:rsidRPr="00D103C0">
        <w:t>input</w:t>
      </w:r>
      <w:r w:rsidRPr="00D103C0">
        <w:t xml:space="preserve"> </w:t>
      </w:r>
      <w:r w:rsidR="000914F6" w:rsidRPr="00D103C0">
        <w:t xml:space="preserve">to be interpreted </w:t>
      </w:r>
      <w:r w:rsidR="00D64989" w:rsidRPr="00D103C0">
        <w:t>“as the user intended”</w:t>
      </w:r>
      <w:r w:rsidR="00FE7722" w:rsidRPr="00D103C0">
        <w:t xml:space="preserve">. </w:t>
      </w:r>
      <w:r w:rsidRPr="00D103C0">
        <w:t>Thus, if one builds a system that is mostly going to be used in the USA</w:t>
      </w:r>
      <w:r w:rsidR="00D64989" w:rsidRPr="00D103C0">
        <w:t xml:space="preserve">, the following hard-codes that preference </w:t>
      </w:r>
      <w:r w:rsidRPr="00D103C0">
        <w:t>(i.e. “when in doubt, assume the “USA”):</w:t>
      </w:r>
    </w:p>
    <w:p w14:paraId="7033F637" w14:textId="0E9AF975" w:rsidR="001F3981" w:rsidRPr="00D103C0" w:rsidRDefault="001F3981" w:rsidP="00687C99">
      <w:pPr>
        <w:pStyle w:val="Code"/>
      </w:pPr>
      <w:r w:rsidRPr="00D103C0">
        <w:t xml:space="preserve">int defaultcontext </w:t>
      </w:r>
      <w:r w:rsidR="00687C99">
        <w:t xml:space="preserve">   </w:t>
      </w:r>
      <w:r w:rsidRPr="00D103C0">
        <w:t xml:space="preserve">= </w:t>
      </w:r>
      <w:r w:rsidR="008A4183" w:rsidRPr="00D103C0">
        <w:t>getTerritoryCode</w:t>
      </w:r>
      <w:r w:rsidRPr="00D103C0">
        <w:t>("USA",0);</w:t>
      </w:r>
    </w:p>
    <w:p w14:paraId="1479827D" w14:textId="2F7EDF5D" w:rsidR="001F3981" w:rsidRPr="00D103C0" w:rsidRDefault="00724E47" w:rsidP="00687C99">
      <w:pPr>
        <w:pStyle w:val="Code"/>
      </w:pPr>
      <w:r w:rsidRPr="00D103C0">
        <w:t>const char</w:t>
      </w:r>
      <w:r w:rsidR="001F3981" w:rsidRPr="00D103C0">
        <w:t>*</w:t>
      </w:r>
      <w:r w:rsidRPr="00D103C0">
        <w:t xml:space="preserve"> </w:t>
      </w:r>
      <w:r w:rsidR="001F3981" w:rsidRPr="00D103C0">
        <w:t>userinput = "IN VY.HV";</w:t>
      </w:r>
    </w:p>
    <w:p w14:paraId="148FAC30" w14:textId="4149C694" w:rsidR="001F3981" w:rsidRPr="00D103C0" w:rsidRDefault="001F3981" w:rsidP="00687C99">
      <w:pPr>
        <w:pStyle w:val="Code"/>
      </w:pPr>
      <w:r w:rsidRPr="00D103C0">
        <w:t>double lat,</w:t>
      </w:r>
      <w:r w:rsidR="00724E47" w:rsidRPr="00D103C0">
        <w:t xml:space="preserve"> </w:t>
      </w:r>
      <w:r w:rsidRPr="00D103C0">
        <w:t>lon;</w:t>
      </w:r>
    </w:p>
    <w:p w14:paraId="6EC6F14A" w14:textId="19028381" w:rsidR="001F3981" w:rsidRPr="00D103C0" w:rsidRDefault="001F3981" w:rsidP="00687C99">
      <w:pPr>
        <w:pStyle w:val="Code"/>
      </w:pPr>
      <w:r w:rsidRPr="00D103C0">
        <w:t xml:space="preserve">int err = </w:t>
      </w:r>
      <w:r w:rsidR="0017331E" w:rsidRPr="00D103C0">
        <w:t>decodeMapcodeToLatLon</w:t>
      </w:r>
      <w:r w:rsidRPr="00D103C0">
        <w:t>(&amp;lat,</w:t>
      </w:r>
      <w:r w:rsidR="00724E47" w:rsidRPr="00D103C0">
        <w:t xml:space="preserve"> </w:t>
      </w:r>
      <w:r w:rsidRPr="00D103C0">
        <w:t>&amp;lon,</w:t>
      </w:r>
      <w:r w:rsidR="00724E47" w:rsidRPr="00D103C0">
        <w:t xml:space="preserve"> </w:t>
      </w:r>
      <w:r w:rsidRPr="00D103C0">
        <w:t>userinput,</w:t>
      </w:r>
      <w:r w:rsidR="00F2696B" w:rsidRPr="00D103C0">
        <w:t xml:space="preserve"> </w:t>
      </w:r>
      <w:r w:rsidRPr="00D103C0">
        <w:t>defaultcontext);</w:t>
      </w:r>
    </w:p>
    <w:p w14:paraId="6123A8F4" w14:textId="74515F1B" w:rsidR="001F3981" w:rsidRPr="00D103C0" w:rsidRDefault="001F3981" w:rsidP="00687C99">
      <w:pPr>
        <w:pStyle w:val="Code"/>
      </w:pPr>
      <w:r w:rsidRPr="00D103C0">
        <w:t>if (err)</w:t>
      </w:r>
    </w:p>
    <w:p w14:paraId="30158942" w14:textId="409FD151" w:rsidR="001F3981" w:rsidRPr="00D103C0" w:rsidRDefault="001F3981" w:rsidP="00687C99">
      <w:pPr>
        <w:pStyle w:val="Code"/>
      </w:pPr>
      <w:r w:rsidRPr="00D103C0">
        <w:t xml:space="preserve">  printf("\"%s\" is not a valid mapcode\n", userinput);</w:t>
      </w:r>
    </w:p>
    <w:p w14:paraId="453F830A" w14:textId="51C90CA7" w:rsidR="001F3981" w:rsidRPr="00D103C0" w:rsidRDefault="001F3981" w:rsidP="00687C99">
      <w:pPr>
        <w:pStyle w:val="Code"/>
      </w:pPr>
      <w:r w:rsidRPr="00D103C0">
        <w:t xml:space="preserve">else </w:t>
      </w:r>
    </w:p>
    <w:p w14:paraId="3092FD36" w14:textId="2F0FE1F4" w:rsidR="006A5394" w:rsidRPr="00D103C0" w:rsidRDefault="001F3981" w:rsidP="00687C99">
      <w:pPr>
        <w:pStyle w:val="Code"/>
      </w:pPr>
      <w:r w:rsidRPr="00D103C0">
        <w:t xml:space="preserve">  printf("\"%s\" represents %0.6f,%0.6f\n",</w:t>
      </w:r>
      <w:r w:rsidR="00724E47" w:rsidRPr="00D103C0">
        <w:t xml:space="preserve"> </w:t>
      </w:r>
      <w:r w:rsidRPr="00D103C0">
        <w:t>userinput,</w:t>
      </w:r>
      <w:r w:rsidR="00724E47" w:rsidRPr="00D103C0">
        <w:t xml:space="preserve"> </w:t>
      </w:r>
      <w:r w:rsidRPr="00D103C0">
        <w:t>lat,</w:t>
      </w:r>
      <w:r w:rsidR="00724E47" w:rsidRPr="00D103C0">
        <w:t xml:space="preserve"> </w:t>
      </w:r>
      <w:r w:rsidRPr="00D103C0">
        <w:t>lon);</w:t>
      </w:r>
    </w:p>
    <w:p w14:paraId="76C6024A" w14:textId="34FF82F1" w:rsidR="00FE7722" w:rsidRPr="00687C99" w:rsidRDefault="00841A2C" w:rsidP="00FE7722">
      <w:pPr>
        <w:rPr>
          <w:b/>
        </w:rPr>
      </w:pPr>
      <w:r>
        <w:rPr>
          <w:b/>
        </w:rPr>
        <w:t>Example o</w:t>
      </w:r>
      <w:r w:rsidR="00687C99">
        <w:rPr>
          <w:b/>
        </w:rPr>
        <w:t>utput</w:t>
      </w:r>
    </w:p>
    <w:p w14:paraId="717A555C" w14:textId="5152FC56" w:rsidR="00FE7722" w:rsidRPr="00D103C0" w:rsidRDefault="00D64989" w:rsidP="00687C99">
      <w:pPr>
        <w:pStyle w:val="Code"/>
      </w:pPr>
      <w:r w:rsidRPr="00D103C0">
        <w:t>"IN VY.HV" represents 39.727950,-86.118444</w:t>
      </w:r>
    </w:p>
    <w:p w14:paraId="40C04240" w14:textId="77777777" w:rsidR="00BD0470" w:rsidRPr="00D103C0" w:rsidRDefault="00BD0470" w:rsidP="000914F6">
      <w:r w:rsidRPr="00D103C0">
        <w:t>A more sophisticated system could of course make much better assumptions, for example based on the GPS coordinate of the user, or the current cursor position on a world map that is being displayed to the user.</w:t>
      </w:r>
    </w:p>
    <w:p w14:paraId="4DED148B" w14:textId="77777777" w:rsidR="00E5117C" w:rsidRPr="00D103C0" w:rsidRDefault="00BD0470" w:rsidP="000914F6">
      <w:r w:rsidRPr="00D103C0">
        <w:t xml:space="preserve">In an interactive system, the </w:t>
      </w:r>
      <w:r w:rsidRPr="00D103C0">
        <w:rPr>
          <w:i/>
        </w:rPr>
        <w:t>best</w:t>
      </w:r>
      <w:r w:rsidRPr="00D103C0">
        <w:t xml:space="preserve"> way to handle ambiguity is probably to always use the most recent </w:t>
      </w:r>
      <w:r w:rsidRPr="00D103C0">
        <w:rPr>
          <w:i/>
        </w:rPr>
        <w:t xml:space="preserve">successful, explicitly stated </w:t>
      </w:r>
      <w:r w:rsidR="00FE7722" w:rsidRPr="00D103C0">
        <w:t>context</w:t>
      </w:r>
      <w:r w:rsidR="00E5117C" w:rsidRPr="00D103C0">
        <w:t xml:space="preserve"> as default.</w:t>
      </w:r>
    </w:p>
    <w:p w14:paraId="1B39F0B0" w14:textId="77777777" w:rsidR="00E5117C" w:rsidRPr="00D103C0" w:rsidRDefault="00E5117C" w:rsidP="00E5117C">
      <w:r w:rsidRPr="00D103C0">
        <w:t xml:space="preserve">For example, suppose you remembered the previous </w:t>
      </w:r>
      <w:r w:rsidRPr="00D103C0">
        <w:rPr>
          <w:i/>
        </w:rPr>
        <w:t xml:space="preserve">correctly </w:t>
      </w:r>
      <w:r w:rsidRPr="00D103C0">
        <w:t>interpreted user input:</w:t>
      </w:r>
    </w:p>
    <w:p w14:paraId="005A36CF" w14:textId="687A72FD" w:rsidR="00E5117C" w:rsidRPr="00D103C0" w:rsidRDefault="00F2696B" w:rsidP="00687C99">
      <w:pPr>
        <w:pStyle w:val="Code"/>
      </w:pPr>
      <w:r w:rsidRPr="00D103C0">
        <w:t>const char</w:t>
      </w:r>
      <w:r w:rsidR="00E5117C" w:rsidRPr="00D103C0">
        <w:t>*</w:t>
      </w:r>
      <w:r w:rsidRPr="00D103C0">
        <w:t xml:space="preserve"> </w:t>
      </w:r>
      <w:r w:rsidR="00E5117C" w:rsidRPr="00D103C0">
        <w:t>previous_successful_input = "RU-IN DK.CN0";</w:t>
      </w:r>
    </w:p>
    <w:p w14:paraId="1F113ECB" w14:textId="77777777" w:rsidR="00E5117C" w:rsidRPr="00D103C0" w:rsidRDefault="00E5117C" w:rsidP="00E5117C">
      <w:r w:rsidRPr="00D103C0">
        <w:t>then th</w:t>
      </w:r>
      <w:r w:rsidR="004B56DB" w:rsidRPr="00D103C0">
        <w:t xml:space="preserve">e following </w:t>
      </w:r>
      <w:r w:rsidRPr="00D103C0">
        <w:t>code snippet will correctly interpret the completely abbreviated mapcode “49.4V” as being in the same state</w:t>
      </w:r>
      <w:r w:rsidR="004B56DB" w:rsidRPr="00D103C0">
        <w:t xml:space="preserve"> (i.e. RU-IN):</w:t>
      </w:r>
    </w:p>
    <w:p w14:paraId="29F0273C" w14:textId="62612792" w:rsidR="00E5117C" w:rsidRPr="00D103C0" w:rsidRDefault="00E5117C" w:rsidP="00687C99">
      <w:pPr>
        <w:pStyle w:val="Code"/>
      </w:pPr>
      <w:r w:rsidRPr="00D103C0">
        <w:t xml:space="preserve">int previouscontext = </w:t>
      </w:r>
      <w:r w:rsidR="008A4183" w:rsidRPr="00D103C0">
        <w:t>getTerritoryCode</w:t>
      </w:r>
      <w:r w:rsidR="00F8219B" w:rsidRPr="00D103C0">
        <w:t>(previous_successful_input,0);</w:t>
      </w:r>
    </w:p>
    <w:p w14:paraId="7D1E03C2" w14:textId="3299D675" w:rsidR="00E5117C" w:rsidRPr="00D103C0" w:rsidRDefault="00F2696B" w:rsidP="00687C99">
      <w:pPr>
        <w:pStyle w:val="Code"/>
      </w:pPr>
      <w:r w:rsidRPr="00D103C0">
        <w:t>const char</w:t>
      </w:r>
      <w:r w:rsidR="00E5117C" w:rsidRPr="00D103C0">
        <w:t>*</w:t>
      </w:r>
      <w:r w:rsidRPr="00D103C0">
        <w:t xml:space="preserve"> </w:t>
      </w:r>
      <w:r w:rsidR="00E5117C" w:rsidRPr="00D103C0">
        <w:t>userinput = "</w:t>
      </w:r>
      <w:r w:rsidR="00F8219B" w:rsidRPr="00D103C0">
        <w:t>D6.58</w:t>
      </w:r>
      <w:r w:rsidR="00E5117C" w:rsidRPr="00D103C0">
        <w:t>";</w:t>
      </w:r>
    </w:p>
    <w:p w14:paraId="57142A4A" w14:textId="10E7AA60" w:rsidR="00E5117C" w:rsidRPr="00D103C0" w:rsidRDefault="00E5117C" w:rsidP="00687C99">
      <w:pPr>
        <w:pStyle w:val="Code"/>
      </w:pPr>
      <w:r w:rsidRPr="00D103C0">
        <w:t xml:space="preserve">int err = </w:t>
      </w:r>
      <w:r w:rsidR="00F2696B" w:rsidRPr="00D103C0">
        <w:t>decodeMapcodeToLatLon</w:t>
      </w:r>
      <w:r w:rsidRPr="00D103C0">
        <w:t>(&amp;lat,</w:t>
      </w:r>
      <w:r w:rsidR="00F2696B" w:rsidRPr="00D103C0">
        <w:t xml:space="preserve"> </w:t>
      </w:r>
      <w:r w:rsidRPr="00D103C0">
        <w:t>&amp;lon,</w:t>
      </w:r>
      <w:r w:rsidR="00F2696B" w:rsidRPr="00D103C0">
        <w:t xml:space="preserve"> </w:t>
      </w:r>
      <w:r w:rsidRPr="00D103C0">
        <w:t>userinput,previouscontext);</w:t>
      </w:r>
    </w:p>
    <w:p w14:paraId="18771333" w14:textId="4A153AE9" w:rsidR="00E5117C" w:rsidRPr="00841A2C" w:rsidRDefault="00841A2C" w:rsidP="00E5117C">
      <w:r>
        <w:t>The o</w:t>
      </w:r>
      <w:r w:rsidRPr="00841A2C">
        <w:t>utput</w:t>
      </w:r>
      <w:r>
        <w:t xml:space="preserve"> is:</w:t>
      </w:r>
    </w:p>
    <w:p w14:paraId="456CD3D9" w14:textId="224AC22D" w:rsidR="00E5117C" w:rsidRPr="00D103C0" w:rsidRDefault="00F8219B" w:rsidP="00687C99">
      <w:pPr>
        <w:pStyle w:val="Code"/>
      </w:pPr>
      <w:r w:rsidRPr="00D103C0">
        <w:t>"D6.58" represents 43.259275,44.771980</w:t>
      </w:r>
    </w:p>
    <w:p w14:paraId="00552C10" w14:textId="77777777" w:rsidR="00F8219B" w:rsidRPr="00D103C0" w:rsidRDefault="00F8219B" w:rsidP="00F8219B">
      <w:r w:rsidRPr="00D103C0">
        <w:t xml:space="preserve">which is </w:t>
      </w:r>
      <w:proofErr w:type="gramStart"/>
      <w:r w:rsidRPr="00D103C0">
        <w:t>in  Ingushetia</w:t>
      </w:r>
      <w:proofErr w:type="gramEnd"/>
      <w:r w:rsidRPr="00D103C0">
        <w:t xml:space="preserve"> Republic. And in fact, had we written</w:t>
      </w:r>
    </w:p>
    <w:p w14:paraId="249D1575" w14:textId="30C0A5E2" w:rsidR="00F8219B" w:rsidRPr="00D103C0" w:rsidRDefault="00F8219B" w:rsidP="00687C99">
      <w:pPr>
        <w:pStyle w:val="Code"/>
      </w:pPr>
      <w:r w:rsidRPr="00D103C0">
        <w:t>userinput=“AL D6.58”</w:t>
      </w:r>
    </w:p>
    <w:p w14:paraId="56308A8F" w14:textId="77777777" w:rsidR="00F8219B" w:rsidRPr="00D103C0" w:rsidRDefault="00F8219B" w:rsidP="00F8219B">
      <w:r w:rsidRPr="00D103C0">
        <w:t>this would generate the output</w:t>
      </w:r>
    </w:p>
    <w:p w14:paraId="07C21E0E" w14:textId="2C734F84" w:rsidR="00F8219B" w:rsidRPr="00D103C0" w:rsidRDefault="00687C99" w:rsidP="00687C99">
      <w:pPr>
        <w:pStyle w:val="Code"/>
      </w:pPr>
      <w:r>
        <w:t>“</w:t>
      </w:r>
      <w:r w:rsidR="00F8219B" w:rsidRPr="00D103C0">
        <w:t>AL D6.58" represents 51.</w:t>
      </w:r>
      <w:r w:rsidR="00AD05F3" w:rsidRPr="00D103C0">
        <w:t>977856</w:t>
      </w:r>
      <w:r w:rsidR="00F8219B" w:rsidRPr="00D103C0">
        <w:t>,85.</w:t>
      </w:r>
      <w:r w:rsidR="00AD05F3" w:rsidRPr="00D103C0">
        <w:t>935367</w:t>
      </w:r>
    </w:p>
    <w:p w14:paraId="41E8192F" w14:textId="77777777" w:rsidR="006A2168" w:rsidRDefault="00F8219B" w:rsidP="00F8219B">
      <w:r w:rsidRPr="00D103C0">
        <w:t>which is in the Russian republic of Altai: because of the context RU-IN, the territory has been interpreted as RU-AL, instead of the equally likely US-AL (Alabama, USA) or BR-AL (Alagoas, Brazil)</w:t>
      </w:r>
      <w:r w:rsidR="00363A6C" w:rsidRPr="00D103C0">
        <w:t>.</w:t>
      </w:r>
    </w:p>
    <w:p w14:paraId="1E7E2039" w14:textId="001B0322" w:rsidR="00363A6C" w:rsidRPr="00D103C0" w:rsidRDefault="00363A6C" w:rsidP="00F8219B">
      <w:r w:rsidRPr="00D103C0">
        <w:t xml:space="preserve">Here is an example that </w:t>
      </w:r>
      <w:r w:rsidR="004B56DB" w:rsidRPr="00D103C0">
        <w:t xml:space="preserve">decodes </w:t>
      </w:r>
      <w:r w:rsidRPr="00D103C0">
        <w:t>consecutive user inputs, some of them wildly ambiguous. With the exception of the very first input, all are probably interpreted as the user intended:</w:t>
      </w:r>
    </w:p>
    <w:p w14:paraId="07D480AE" w14:textId="422302A9" w:rsidR="00363A6C" w:rsidRPr="00D103C0" w:rsidRDefault="00363A6C" w:rsidP="006A2168">
      <w:pPr>
        <w:pStyle w:val="Code"/>
      </w:pPr>
      <w:r w:rsidRPr="00D103C0">
        <w:t xml:space="preserve">int context </w:t>
      </w:r>
      <w:r w:rsidR="006A2168">
        <w:t xml:space="preserve">            </w:t>
      </w:r>
      <w:r w:rsidRPr="00D103C0">
        <w:t>= -1; // no initial context</w:t>
      </w:r>
    </w:p>
    <w:p w14:paraId="43864DC3" w14:textId="5429F58B" w:rsidR="00363A6C" w:rsidRPr="00D103C0" w:rsidRDefault="00545867" w:rsidP="006A2168">
      <w:pPr>
        <w:pStyle w:val="Code"/>
      </w:pPr>
      <w:r w:rsidRPr="00D103C0">
        <w:lastRenderedPageBreak/>
        <w:t>const char</w:t>
      </w:r>
      <w:r w:rsidR="00363A6C" w:rsidRPr="00D103C0">
        <w:t>*</w:t>
      </w:r>
      <w:r w:rsidRPr="00D103C0">
        <w:t xml:space="preserve"> </w:t>
      </w:r>
      <w:r w:rsidR="00363A6C" w:rsidRPr="00D103C0">
        <w:t>userinput[] = {</w:t>
      </w:r>
      <w:r w:rsidR="006A2168">
        <w:t xml:space="preserve">   // simulated user input</w:t>
      </w:r>
    </w:p>
    <w:p w14:paraId="28ABB708" w14:textId="1A148CAB" w:rsidR="00363A6C" w:rsidRPr="00D103C0" w:rsidRDefault="00363A6C" w:rsidP="006A2168">
      <w:pPr>
        <w:pStyle w:val="Code"/>
        <w:rPr>
          <w:lang w:val="nl-NL"/>
        </w:rPr>
      </w:pPr>
      <w:r w:rsidRPr="00D103C0">
        <w:t xml:space="preserve">  </w:t>
      </w:r>
      <w:r w:rsidRPr="00D103C0">
        <w:rPr>
          <w:lang w:val="nl-NL"/>
        </w:rPr>
        <w:t>"49.4V",</w:t>
      </w:r>
      <w:r w:rsidR="006A2168">
        <w:rPr>
          <w:lang w:val="nl-NL"/>
        </w:rPr>
        <w:t xml:space="preserve">          </w:t>
      </w:r>
      <w:r w:rsidRPr="00D103C0">
        <w:rPr>
          <w:lang w:val="nl-NL"/>
        </w:rPr>
        <w:t>"US-IN 49.4V",</w:t>
      </w:r>
      <w:r w:rsidR="006A2168">
        <w:rPr>
          <w:lang w:val="nl-NL"/>
        </w:rPr>
        <w:t xml:space="preserve">    </w:t>
      </w:r>
      <w:r w:rsidRPr="00D103C0">
        <w:rPr>
          <w:lang w:val="nl-NL"/>
        </w:rPr>
        <w:t>"49.4V",</w:t>
      </w:r>
      <w:r w:rsidR="006A2168">
        <w:rPr>
          <w:lang w:val="nl-NL"/>
        </w:rPr>
        <w:t xml:space="preserve">          </w:t>
      </w:r>
      <w:r w:rsidRPr="00D103C0">
        <w:rPr>
          <w:lang w:val="nl-NL"/>
        </w:rPr>
        <w:t>"AL 49.4V",</w:t>
      </w:r>
    </w:p>
    <w:p w14:paraId="73BA9238" w14:textId="42304EA2" w:rsidR="00363A6C" w:rsidRPr="00D103C0" w:rsidRDefault="00363A6C" w:rsidP="006A2168">
      <w:pPr>
        <w:pStyle w:val="Code"/>
        <w:rPr>
          <w:lang w:val="nl-NL"/>
        </w:rPr>
      </w:pPr>
      <w:r w:rsidRPr="00D103C0">
        <w:rPr>
          <w:lang w:val="nl-NL"/>
        </w:rPr>
        <w:t xml:space="preserve">  "RU-IN 49.4V",</w:t>
      </w:r>
      <w:r w:rsidR="006A2168">
        <w:rPr>
          <w:lang w:val="nl-NL"/>
        </w:rPr>
        <w:t xml:space="preserve">    </w:t>
      </w:r>
      <w:r w:rsidRPr="00D103C0">
        <w:rPr>
          <w:lang w:val="nl-NL"/>
        </w:rPr>
        <w:t>"AL 49.4V",</w:t>
      </w:r>
      <w:r w:rsidR="006A2168">
        <w:rPr>
          <w:lang w:val="nl-NL"/>
        </w:rPr>
        <w:t xml:space="preserve">       </w:t>
      </w:r>
      <w:r w:rsidRPr="00D103C0">
        <w:rPr>
          <w:lang w:val="nl-NL"/>
        </w:rPr>
        <w:t>"NLD XXX.YYY",</w:t>
      </w:r>
      <w:r w:rsidR="006A2168">
        <w:rPr>
          <w:lang w:val="nl-NL"/>
        </w:rPr>
        <w:t xml:space="preserve">    </w:t>
      </w:r>
      <w:r w:rsidRPr="00D103C0">
        <w:rPr>
          <w:lang w:val="nl-NL"/>
        </w:rPr>
        <w:t>"49.4V",</w:t>
      </w:r>
    </w:p>
    <w:p w14:paraId="261C5398" w14:textId="352AB308" w:rsidR="00363A6C" w:rsidRPr="00D103C0" w:rsidRDefault="00363A6C" w:rsidP="006A2168">
      <w:pPr>
        <w:pStyle w:val="Code"/>
      </w:pPr>
      <w:r w:rsidRPr="00D103C0">
        <w:rPr>
          <w:lang w:val="nl-NL"/>
        </w:rPr>
        <w:t xml:space="preserve">  "</w:t>
      </w:r>
      <w:r w:rsidR="004B56DB" w:rsidRPr="00D103C0">
        <w:rPr>
          <w:lang w:val="nl-NL"/>
        </w:rPr>
        <w:t>CCCCC.CCCC</w:t>
      </w:r>
      <w:r w:rsidRPr="00D103C0">
        <w:rPr>
          <w:lang w:val="nl-NL"/>
        </w:rPr>
        <w:t>",</w:t>
      </w:r>
      <w:r w:rsidR="006A2168">
        <w:rPr>
          <w:lang w:val="nl-NL"/>
        </w:rPr>
        <w:t xml:space="preserve">     </w:t>
      </w:r>
      <w:r w:rsidRPr="00D103C0">
        <w:t>"49.4V",</w:t>
      </w:r>
      <w:r w:rsidR="006A2168">
        <w:t xml:space="preserve">          0</w:t>
      </w:r>
    </w:p>
    <w:p w14:paraId="27BFA60B" w14:textId="0309D249" w:rsidR="00363A6C" w:rsidRPr="00D103C0" w:rsidRDefault="00363A6C" w:rsidP="006A2168">
      <w:pPr>
        <w:pStyle w:val="Code"/>
      </w:pPr>
      <w:r w:rsidRPr="00D103C0">
        <w:t>};</w:t>
      </w:r>
    </w:p>
    <w:p w14:paraId="7E51B3D5" w14:textId="77777777" w:rsidR="00363A6C" w:rsidRPr="00D103C0" w:rsidRDefault="00363A6C" w:rsidP="006A2168">
      <w:pPr>
        <w:pStyle w:val="Code"/>
      </w:pPr>
    </w:p>
    <w:p w14:paraId="1F6CE94B" w14:textId="44149452" w:rsidR="00363A6C" w:rsidRPr="00D103C0" w:rsidRDefault="00363A6C" w:rsidP="006A2168">
      <w:pPr>
        <w:pStyle w:val="Code"/>
      </w:pPr>
      <w:r w:rsidRPr="00D103C0">
        <w:t>int i;</w:t>
      </w:r>
    </w:p>
    <w:p w14:paraId="303E9FEA" w14:textId="42128412" w:rsidR="00363A6C" w:rsidRPr="00D103C0" w:rsidRDefault="00363A6C" w:rsidP="006A2168">
      <w:pPr>
        <w:pStyle w:val="Code"/>
      </w:pPr>
      <w:r w:rsidRPr="00D103C0">
        <w:t>for (i</w:t>
      </w:r>
      <w:r w:rsidR="00545867" w:rsidRPr="00D103C0">
        <w:t xml:space="preserve"> </w:t>
      </w:r>
      <w:r w:rsidRPr="00D103C0">
        <w:t>=</w:t>
      </w:r>
      <w:r w:rsidR="00545867" w:rsidRPr="00D103C0">
        <w:t xml:space="preserve"> </w:t>
      </w:r>
      <w:r w:rsidRPr="00D103C0">
        <w:t>0;</w:t>
      </w:r>
      <w:r w:rsidR="00545867" w:rsidRPr="00D103C0">
        <w:t xml:space="preserve"> </w:t>
      </w:r>
      <w:r w:rsidRPr="00D103C0">
        <w:t>userinput[i]</w:t>
      </w:r>
      <w:r w:rsidR="00545867" w:rsidRPr="00D103C0">
        <w:t xml:space="preserve"> </w:t>
      </w:r>
      <w:r w:rsidRPr="00D103C0">
        <w:t>!=</w:t>
      </w:r>
      <w:r w:rsidR="00545867" w:rsidRPr="00D103C0">
        <w:t xml:space="preserve"> 0</w:t>
      </w:r>
      <w:r w:rsidRPr="00D103C0">
        <w:t>;</w:t>
      </w:r>
      <w:r w:rsidR="00545867" w:rsidRPr="00D103C0">
        <w:t xml:space="preserve"> </w:t>
      </w:r>
      <w:r w:rsidRPr="00D103C0">
        <w:t>i++)</w:t>
      </w:r>
      <w:r w:rsidR="00630814" w:rsidRPr="00D103C0">
        <w:t xml:space="preserve"> {</w:t>
      </w:r>
    </w:p>
    <w:p w14:paraId="6D899A4A" w14:textId="47615115" w:rsidR="00363A6C" w:rsidRPr="00D103C0" w:rsidRDefault="00630814" w:rsidP="006A2168">
      <w:pPr>
        <w:pStyle w:val="Code"/>
      </w:pPr>
      <w:r w:rsidRPr="00D103C0">
        <w:t xml:space="preserve">  </w:t>
      </w:r>
      <w:r w:rsidR="00363A6C" w:rsidRPr="00D103C0">
        <w:t>double lat,</w:t>
      </w:r>
      <w:r w:rsidR="00545867" w:rsidRPr="00D103C0">
        <w:t xml:space="preserve"> </w:t>
      </w:r>
      <w:r w:rsidR="00363A6C" w:rsidRPr="00D103C0">
        <w:t>lon;</w:t>
      </w:r>
    </w:p>
    <w:p w14:paraId="00644BDE" w14:textId="71B4FA97" w:rsidR="00363A6C" w:rsidRPr="00D103C0" w:rsidRDefault="00363A6C" w:rsidP="006A2168">
      <w:pPr>
        <w:pStyle w:val="Code"/>
      </w:pPr>
      <w:r w:rsidRPr="00D103C0">
        <w:t xml:space="preserve">  int err = </w:t>
      </w:r>
      <w:r w:rsidR="00545867" w:rsidRPr="00D103C0">
        <w:t>decodeMapcodeToLatLon</w:t>
      </w:r>
      <w:r w:rsidRPr="00D103C0">
        <w:t>(&amp;lat,</w:t>
      </w:r>
      <w:r w:rsidR="00545867" w:rsidRPr="00D103C0">
        <w:t xml:space="preserve"> </w:t>
      </w:r>
      <w:r w:rsidRPr="00D103C0">
        <w:t>&amp;lon,</w:t>
      </w:r>
      <w:r w:rsidR="00545867" w:rsidRPr="00D103C0">
        <w:t xml:space="preserve"> </w:t>
      </w:r>
      <w:r w:rsidRPr="00D103C0">
        <w:t>userinput[i],</w:t>
      </w:r>
      <w:r w:rsidR="006A2168">
        <w:t xml:space="preserve"> </w:t>
      </w:r>
      <w:r w:rsidRPr="00D103C0">
        <w:t>context);</w:t>
      </w:r>
    </w:p>
    <w:p w14:paraId="22BF43CA" w14:textId="2A65BA10" w:rsidR="00363A6C" w:rsidRPr="00D103C0" w:rsidRDefault="00363A6C" w:rsidP="006A2168">
      <w:pPr>
        <w:pStyle w:val="Code"/>
      </w:pPr>
      <w:r w:rsidRPr="00D103C0">
        <w:t xml:space="preserve">  if (err)</w:t>
      </w:r>
    </w:p>
    <w:p w14:paraId="1E986272" w14:textId="5AED7FDA" w:rsidR="00363A6C" w:rsidRPr="00D103C0" w:rsidRDefault="00363A6C" w:rsidP="006A2168">
      <w:pPr>
        <w:pStyle w:val="Code"/>
      </w:pPr>
      <w:r w:rsidRPr="00D103C0">
        <w:t xml:space="preserve">    printf("\"%s\" is not a valid mapcode\n", userinput[i]);</w:t>
      </w:r>
    </w:p>
    <w:p w14:paraId="57056AE8" w14:textId="389F924C" w:rsidR="00363A6C" w:rsidRPr="00D103C0" w:rsidRDefault="00363A6C" w:rsidP="006A2168">
      <w:pPr>
        <w:pStyle w:val="Code"/>
      </w:pPr>
      <w:r w:rsidRPr="00D103C0">
        <w:t xml:space="preserve">  else </w:t>
      </w:r>
      <w:r w:rsidR="00630814" w:rsidRPr="00D103C0">
        <w:t>{</w:t>
      </w:r>
    </w:p>
    <w:p w14:paraId="05E328AA" w14:textId="3AE61CCA" w:rsidR="00363A6C" w:rsidRPr="00D103C0" w:rsidRDefault="00630814" w:rsidP="006A2168">
      <w:pPr>
        <w:pStyle w:val="Code"/>
      </w:pPr>
      <w:r w:rsidRPr="00D103C0">
        <w:t xml:space="preserve">    </w:t>
      </w:r>
      <w:r w:rsidR="00363A6C" w:rsidRPr="00D103C0">
        <w:t xml:space="preserve">int </w:t>
      </w:r>
      <w:r w:rsidR="00B53A29" w:rsidRPr="00D103C0">
        <w:t>c</w:t>
      </w:r>
      <w:r w:rsidR="00363A6C" w:rsidRPr="00D103C0">
        <w:t>;</w:t>
      </w:r>
    </w:p>
    <w:p w14:paraId="769BC830" w14:textId="66B16FDE" w:rsidR="00363A6C" w:rsidRPr="00D103C0" w:rsidRDefault="00363A6C" w:rsidP="006A2168">
      <w:pPr>
        <w:pStyle w:val="Code"/>
      </w:pPr>
      <w:r w:rsidRPr="00D103C0">
        <w:t xml:space="preserve">    printf("%12s represents %0.6f,%0.6f\n",</w:t>
      </w:r>
      <w:r w:rsidR="00630814" w:rsidRPr="00D103C0">
        <w:t xml:space="preserve"> </w:t>
      </w:r>
      <w:r w:rsidRPr="00D103C0">
        <w:t>userinput[i],</w:t>
      </w:r>
      <w:r w:rsidR="00630814" w:rsidRPr="00D103C0">
        <w:t xml:space="preserve"> </w:t>
      </w:r>
      <w:r w:rsidRPr="00D103C0">
        <w:t>lat,lon);</w:t>
      </w:r>
    </w:p>
    <w:p w14:paraId="515BCFC0" w14:textId="7807E2D3" w:rsidR="00B53A29" w:rsidRPr="00D103C0" w:rsidRDefault="00B53A29" w:rsidP="006A2168">
      <w:pPr>
        <w:pStyle w:val="Code"/>
      </w:pPr>
      <w:r w:rsidRPr="00D103C0">
        <w:t xml:space="preserve">    c</w:t>
      </w:r>
      <w:r w:rsidR="006A2168">
        <w:t xml:space="preserve"> </w:t>
      </w:r>
      <w:r w:rsidRPr="00D103C0">
        <w:t>=</w:t>
      </w:r>
      <w:r w:rsidR="006A2168">
        <w:t xml:space="preserve"> </w:t>
      </w:r>
      <w:r w:rsidR="008A4183" w:rsidRPr="00D103C0">
        <w:t>getTerritoryCode</w:t>
      </w:r>
      <w:r w:rsidRPr="00D103C0">
        <w:t>(userinput[i], 0);</w:t>
      </w:r>
    </w:p>
    <w:p w14:paraId="4A3DCB65" w14:textId="4FB9B772" w:rsidR="00B53A29" w:rsidRPr="00D103C0" w:rsidRDefault="00B53A29" w:rsidP="006A2168">
      <w:pPr>
        <w:pStyle w:val="Code"/>
      </w:pPr>
      <w:r w:rsidRPr="00D103C0">
        <w:t xml:space="preserve">    if (c &gt;= 1 &amp;&amp; c &lt; MAX_MAPCODE_TERRITORY_CODE) </w:t>
      </w:r>
    </w:p>
    <w:p w14:paraId="3FB0C8F1" w14:textId="27670E3D" w:rsidR="00B53A29" w:rsidRPr="00D103C0" w:rsidRDefault="00B53A29" w:rsidP="006A2168">
      <w:pPr>
        <w:pStyle w:val="Code"/>
      </w:pPr>
      <w:r w:rsidRPr="00D103C0">
        <w:t xml:space="preserve">      context = c;        </w:t>
      </w:r>
    </w:p>
    <w:p w14:paraId="7C19AAED" w14:textId="2C48FDD2" w:rsidR="00363A6C" w:rsidRPr="00D103C0" w:rsidRDefault="00363A6C" w:rsidP="006A2168">
      <w:pPr>
        <w:pStyle w:val="Code"/>
      </w:pPr>
      <w:r w:rsidRPr="00D103C0">
        <w:t xml:space="preserve">  }</w:t>
      </w:r>
    </w:p>
    <w:p w14:paraId="7FBF3D15" w14:textId="448601E6" w:rsidR="00363A6C" w:rsidRPr="00D103C0" w:rsidRDefault="00363A6C" w:rsidP="006A2168">
      <w:pPr>
        <w:pStyle w:val="Code"/>
      </w:pPr>
      <w:r w:rsidRPr="00D103C0">
        <w:t>}</w:t>
      </w:r>
    </w:p>
    <w:p w14:paraId="5287B7DA" w14:textId="6BAD52CA" w:rsidR="00363A6C" w:rsidRPr="00841A2C" w:rsidRDefault="00841A2C" w:rsidP="00363A6C">
      <w:r w:rsidRPr="00841A2C">
        <w:t>The output is</w:t>
      </w:r>
      <w:r>
        <w:t>:</w:t>
      </w:r>
    </w:p>
    <w:p w14:paraId="47E49E11" w14:textId="77777777" w:rsidR="00363A6C" w:rsidRPr="00D103C0" w:rsidRDefault="00363A6C" w:rsidP="006A2168">
      <w:pPr>
        <w:pStyle w:val="Code"/>
      </w:pPr>
      <w:r w:rsidRPr="00D103C0">
        <w:t>"49.4V" is not a valid mapcode</w:t>
      </w:r>
    </w:p>
    <w:p w14:paraId="2890C101" w14:textId="77777777" w:rsidR="00363A6C" w:rsidRPr="00D103C0" w:rsidRDefault="00363A6C" w:rsidP="006A2168">
      <w:pPr>
        <w:pStyle w:val="Code"/>
      </w:pPr>
      <w:r w:rsidRPr="00D103C0">
        <w:t xml:space="preserve"> US-IN 49.4V represents 39.783750,-86.198832</w:t>
      </w:r>
    </w:p>
    <w:p w14:paraId="5448FA23" w14:textId="77777777" w:rsidR="00363A6C" w:rsidRPr="00D103C0" w:rsidRDefault="00363A6C" w:rsidP="006A2168">
      <w:pPr>
        <w:pStyle w:val="Code"/>
      </w:pPr>
      <w:r w:rsidRPr="00D103C0">
        <w:t xml:space="preserve">       49.4V represents 39.783750,-86.198832</w:t>
      </w:r>
    </w:p>
    <w:p w14:paraId="0EB0E217" w14:textId="77777777" w:rsidR="00363A6C" w:rsidRPr="00D103C0" w:rsidRDefault="00363A6C" w:rsidP="006A2168">
      <w:pPr>
        <w:pStyle w:val="Code"/>
      </w:pPr>
      <w:r w:rsidRPr="00D103C0">
        <w:t xml:space="preserve">    AL 49.4V represents 33.532750,-86.836184</w:t>
      </w:r>
    </w:p>
    <w:p w14:paraId="32DE49DF" w14:textId="77777777" w:rsidR="00363A6C" w:rsidRPr="00D103C0" w:rsidRDefault="00363A6C" w:rsidP="006A2168">
      <w:pPr>
        <w:pStyle w:val="Code"/>
      </w:pPr>
      <w:r w:rsidRPr="00D103C0">
        <w:t xml:space="preserve"> RU-IN 49.4V represents 43.249285,44.</w:t>
      </w:r>
      <w:r w:rsidR="00652499" w:rsidRPr="00D103C0">
        <w:t>741354</w:t>
      </w:r>
    </w:p>
    <w:p w14:paraId="14C4CEB9" w14:textId="77777777" w:rsidR="00363A6C" w:rsidRPr="00D103C0" w:rsidRDefault="00363A6C" w:rsidP="006A2168">
      <w:pPr>
        <w:pStyle w:val="Code"/>
      </w:pPr>
      <w:r w:rsidRPr="00D103C0">
        <w:t xml:space="preserve">    AL 49.4V represents 51.</w:t>
      </w:r>
      <w:r w:rsidR="00652499" w:rsidRPr="00D103C0">
        <w:t>967866</w:t>
      </w:r>
      <w:r w:rsidRPr="00D103C0">
        <w:t>,85.</w:t>
      </w:r>
      <w:r w:rsidR="00652499" w:rsidRPr="00D103C0">
        <w:t>899261</w:t>
      </w:r>
    </w:p>
    <w:p w14:paraId="5D3B5976" w14:textId="77777777" w:rsidR="00363A6C" w:rsidRPr="00D103C0" w:rsidRDefault="00363A6C" w:rsidP="006A2168">
      <w:pPr>
        <w:pStyle w:val="Code"/>
      </w:pPr>
      <w:r w:rsidRPr="00D103C0">
        <w:t xml:space="preserve"> NLD XXX.YYY represents 51.</w:t>
      </w:r>
      <w:r w:rsidR="00652499" w:rsidRPr="00D103C0">
        <w:t>204537</w:t>
      </w:r>
      <w:r w:rsidRPr="00D103C0">
        <w:t>,5.541607</w:t>
      </w:r>
    </w:p>
    <w:p w14:paraId="48E3DDEE" w14:textId="77777777" w:rsidR="00363A6C" w:rsidRPr="00D103C0" w:rsidRDefault="00363A6C" w:rsidP="006A2168">
      <w:pPr>
        <w:pStyle w:val="Code"/>
      </w:pPr>
      <w:r w:rsidRPr="00D103C0">
        <w:t xml:space="preserve">       49.4V represents 52.376514,4.</w:t>
      </w:r>
      <w:r w:rsidR="00652499" w:rsidRPr="00D103C0">
        <w:t>908543</w:t>
      </w:r>
    </w:p>
    <w:p w14:paraId="68C5DA09" w14:textId="77777777" w:rsidR="00363A6C" w:rsidRPr="00D103C0" w:rsidRDefault="00363A6C" w:rsidP="006A2168">
      <w:pPr>
        <w:pStyle w:val="Code"/>
      </w:pPr>
      <w:r w:rsidRPr="00D103C0">
        <w:t xml:space="preserve">  </w:t>
      </w:r>
      <w:r w:rsidR="00BD0470" w:rsidRPr="00D103C0">
        <w:t>CCCCC.CCCC represents -16.326209,-48.</w:t>
      </w:r>
      <w:r w:rsidR="00652499" w:rsidRPr="00D103C0">
        <w:t>016850</w:t>
      </w:r>
    </w:p>
    <w:p w14:paraId="094A7EAA" w14:textId="77777777" w:rsidR="00363A6C" w:rsidRPr="00D103C0" w:rsidRDefault="00363A6C" w:rsidP="006A2168">
      <w:pPr>
        <w:pStyle w:val="Code"/>
      </w:pPr>
      <w:r w:rsidRPr="00D103C0">
        <w:t xml:space="preserve">       49.4V represents 52.376514,4.</w:t>
      </w:r>
      <w:r w:rsidR="00652499" w:rsidRPr="00D103C0">
        <w:t>908543</w:t>
      </w:r>
    </w:p>
    <w:p w14:paraId="09E9E8BF" w14:textId="68BDC1C4" w:rsidR="00363A6C" w:rsidRPr="00D103C0" w:rsidRDefault="00363A6C" w:rsidP="00363A6C">
      <w:r w:rsidRPr="00D103C0">
        <w:t>Explanation:</w:t>
      </w:r>
    </w:p>
    <w:p w14:paraId="2E59EA4B" w14:textId="77777777" w:rsidR="00363A6C" w:rsidRPr="00D103C0" w:rsidRDefault="00363A6C" w:rsidP="006A2168">
      <w:pPr>
        <w:pStyle w:val="Code"/>
      </w:pPr>
      <w:r w:rsidRPr="00D103C0">
        <w:t>"49.4V" is not a valid mapcode</w:t>
      </w:r>
    </w:p>
    <w:p w14:paraId="4A7DFF76" w14:textId="77777777" w:rsidR="00363A6C" w:rsidRDefault="00363A6C" w:rsidP="00363A6C">
      <w:r w:rsidRPr="00D103C0">
        <w:t xml:space="preserve">Since there is no previous context, this ambiguous mapcode can simply not be interpreted. For this reason, it may be a good idea to choose a </w:t>
      </w:r>
      <w:r w:rsidR="00B70059" w:rsidRPr="00D103C0">
        <w:t xml:space="preserve">better </w:t>
      </w:r>
      <w:r w:rsidRPr="00D103C0">
        <w:t>default context</w:t>
      </w:r>
      <w:r w:rsidR="00B70059" w:rsidRPr="00D103C0">
        <w:t xml:space="preserve"> than </w:t>
      </w:r>
      <w:proofErr w:type="spellStart"/>
      <w:r w:rsidR="00B70059" w:rsidRPr="00D103C0">
        <w:t>previouscontext</w:t>
      </w:r>
      <w:proofErr w:type="spellEnd"/>
      <w:r w:rsidR="00B70059" w:rsidRPr="00D103C0">
        <w:t>=</w:t>
      </w:r>
      <w:r w:rsidRPr="00D103C0">
        <w:t>-1</w:t>
      </w:r>
      <w:r w:rsidR="00B70059" w:rsidRPr="00D103C0">
        <w:t xml:space="preserve"> (e.g. based on the user’s GPS position)</w:t>
      </w:r>
      <w:r w:rsidRPr="00D103C0">
        <w:t xml:space="preserve">. </w:t>
      </w:r>
    </w:p>
    <w:p w14:paraId="52BF6819" w14:textId="77777777" w:rsidR="006A2168" w:rsidRPr="00D103C0" w:rsidRDefault="006A2168" w:rsidP="00363A6C"/>
    <w:p w14:paraId="3EB4068A" w14:textId="77777777" w:rsidR="00363A6C" w:rsidRPr="00D103C0" w:rsidRDefault="00363A6C" w:rsidP="006A2168">
      <w:pPr>
        <w:pStyle w:val="Code"/>
      </w:pPr>
      <w:r w:rsidRPr="00D103C0">
        <w:t>US-IN 49.4V represents 39.783750,-86.198832</w:t>
      </w:r>
    </w:p>
    <w:p w14:paraId="1B6BC3B0" w14:textId="77777777" w:rsidR="00363A6C" w:rsidRDefault="00B70059" w:rsidP="00363A6C">
      <w:r w:rsidRPr="00D103C0">
        <w:t>A</w:t>
      </w:r>
      <w:r w:rsidR="00363A6C" w:rsidRPr="00D103C0">
        <w:t xml:space="preserve"> complete and unambiguous mapcode, it results in a coordinate in Indiana, USA.</w:t>
      </w:r>
    </w:p>
    <w:p w14:paraId="14097681" w14:textId="77777777" w:rsidR="006A2168" w:rsidRPr="00D103C0" w:rsidRDefault="006A2168" w:rsidP="00363A6C"/>
    <w:p w14:paraId="58DBF45E" w14:textId="77777777" w:rsidR="00363A6C" w:rsidRPr="00D103C0" w:rsidRDefault="00363A6C" w:rsidP="006A2168">
      <w:pPr>
        <w:pStyle w:val="Code"/>
      </w:pPr>
      <w:r w:rsidRPr="00D103C0">
        <w:t>49.4V represents 39.783750,-86.198832</w:t>
      </w:r>
    </w:p>
    <w:p w14:paraId="093AA693" w14:textId="77777777" w:rsidR="00363A6C" w:rsidRDefault="00363A6C" w:rsidP="00363A6C">
      <w:r w:rsidRPr="00D103C0">
        <w:t>Since the previous input was in Indiana, this incomplete mapcode is encoded in the same context.</w:t>
      </w:r>
    </w:p>
    <w:p w14:paraId="4A13EA29" w14:textId="77777777" w:rsidR="006A2168" w:rsidRPr="00D103C0" w:rsidRDefault="006A2168" w:rsidP="00363A6C"/>
    <w:p w14:paraId="030E1C68" w14:textId="77777777" w:rsidR="00363A6C" w:rsidRPr="00D103C0" w:rsidRDefault="00363A6C" w:rsidP="006A2168">
      <w:pPr>
        <w:pStyle w:val="Code"/>
      </w:pPr>
      <w:r w:rsidRPr="00D103C0">
        <w:t>AL 49.4V represents 33.532750,-86.836184</w:t>
      </w:r>
    </w:p>
    <w:p w14:paraId="4F6479D4" w14:textId="77777777" w:rsidR="00363A6C" w:rsidRDefault="00363A6C" w:rsidP="00363A6C">
      <w:r w:rsidRPr="00D103C0">
        <w:t xml:space="preserve">Since the previous input was in the </w:t>
      </w:r>
      <w:r w:rsidR="00B70059" w:rsidRPr="00D103C0">
        <w:t xml:space="preserve">Indiana, </w:t>
      </w:r>
      <w:r w:rsidRPr="00D103C0">
        <w:t xml:space="preserve">USA, the context “AL” is interpreted as </w:t>
      </w:r>
      <w:r w:rsidR="00B70059" w:rsidRPr="00D103C0">
        <w:t xml:space="preserve">another state in the USA, </w:t>
      </w:r>
      <w:r w:rsidRPr="00D103C0">
        <w:t xml:space="preserve">and thus </w:t>
      </w:r>
      <w:r w:rsidR="00B70059" w:rsidRPr="00D103C0">
        <w:t>results in a</w:t>
      </w:r>
      <w:r w:rsidRPr="00D103C0">
        <w:t xml:space="preserve"> coordinate in Alabama (rather than, say, </w:t>
      </w:r>
      <w:r w:rsidR="00B70059" w:rsidRPr="00D103C0">
        <w:t xml:space="preserve">the state of </w:t>
      </w:r>
      <w:r w:rsidRPr="00D103C0">
        <w:t>Alagoas</w:t>
      </w:r>
      <w:r w:rsidR="00B70059" w:rsidRPr="00D103C0">
        <w:t xml:space="preserve"> in</w:t>
      </w:r>
      <w:r w:rsidRPr="00D103C0">
        <w:t xml:space="preserve"> Brazil).</w:t>
      </w:r>
    </w:p>
    <w:p w14:paraId="790B02AE" w14:textId="77777777" w:rsidR="006A2168" w:rsidRPr="00D103C0" w:rsidRDefault="006A2168" w:rsidP="00363A6C"/>
    <w:p w14:paraId="634BAA07" w14:textId="77777777" w:rsidR="00363A6C" w:rsidRPr="00D103C0" w:rsidRDefault="00363A6C" w:rsidP="006A2168">
      <w:pPr>
        <w:pStyle w:val="Code"/>
      </w:pPr>
      <w:r w:rsidRPr="00D103C0">
        <w:t>RU-IN 49.4V represents 43.249285,44.741353</w:t>
      </w:r>
    </w:p>
    <w:p w14:paraId="68C6AA8E" w14:textId="77777777" w:rsidR="00363A6C" w:rsidRDefault="00B70059" w:rsidP="00363A6C">
      <w:r w:rsidRPr="00D103C0">
        <w:lastRenderedPageBreak/>
        <w:t>A</w:t>
      </w:r>
      <w:r w:rsidR="00363A6C" w:rsidRPr="00D103C0">
        <w:t xml:space="preserve"> complete and unambiguous mapcode, it results in a coordinate in </w:t>
      </w:r>
      <w:r w:rsidRPr="00D103C0">
        <w:t xml:space="preserve">Ingushetia, </w:t>
      </w:r>
      <w:r w:rsidR="00363A6C" w:rsidRPr="00D103C0">
        <w:t>Russia.</w:t>
      </w:r>
    </w:p>
    <w:p w14:paraId="3672BA9B" w14:textId="77777777" w:rsidR="006A2168" w:rsidRPr="00D103C0" w:rsidRDefault="006A2168" w:rsidP="00363A6C"/>
    <w:p w14:paraId="4D371AA6" w14:textId="77777777" w:rsidR="00363A6C" w:rsidRPr="00D103C0" w:rsidRDefault="00363A6C" w:rsidP="006A2168">
      <w:pPr>
        <w:pStyle w:val="Code"/>
      </w:pPr>
      <w:r w:rsidRPr="00D103C0">
        <w:t>AL 49.4V represents 51.</w:t>
      </w:r>
      <w:r w:rsidR="00D21B2E" w:rsidRPr="00D103C0">
        <w:t>967866</w:t>
      </w:r>
      <w:r w:rsidRPr="00D103C0">
        <w:t>,85.</w:t>
      </w:r>
      <w:r w:rsidR="00D21B2E" w:rsidRPr="00D103C0">
        <w:t>899261</w:t>
      </w:r>
    </w:p>
    <w:p w14:paraId="56062B65" w14:textId="77777777" w:rsidR="00363A6C" w:rsidRDefault="00363A6C" w:rsidP="00363A6C">
      <w:r w:rsidRPr="00D103C0">
        <w:t xml:space="preserve">Unlike two inputs back, </w:t>
      </w:r>
      <w:r w:rsidR="00B70059" w:rsidRPr="00D103C0">
        <w:t xml:space="preserve">AL 49.4V </w:t>
      </w:r>
      <w:r w:rsidRPr="00D103C0">
        <w:t xml:space="preserve">is now interpreted in </w:t>
      </w:r>
      <w:r w:rsidR="00B70059" w:rsidRPr="00D103C0">
        <w:t>Russia (</w:t>
      </w:r>
      <w:r w:rsidRPr="00D103C0">
        <w:t>the Altai Republic</w:t>
      </w:r>
      <w:r w:rsidR="00B70059" w:rsidRPr="00D103C0">
        <w:t xml:space="preserve">) </w:t>
      </w:r>
      <w:r w:rsidRPr="00D103C0">
        <w:t xml:space="preserve">rather than in </w:t>
      </w:r>
      <w:r w:rsidR="00B70059" w:rsidRPr="00D103C0">
        <w:t>the USA (</w:t>
      </w:r>
      <w:r w:rsidRPr="00D103C0">
        <w:t>Alabama</w:t>
      </w:r>
      <w:r w:rsidR="00BD0470" w:rsidRPr="00D103C0">
        <w:t>)</w:t>
      </w:r>
      <w:r w:rsidRPr="00D103C0">
        <w:t>, since the most recent context was Russia</w:t>
      </w:r>
      <w:r w:rsidR="003831A8" w:rsidRPr="00D103C0">
        <w:t>n</w:t>
      </w:r>
      <w:r w:rsidRPr="00D103C0">
        <w:t>.</w:t>
      </w:r>
    </w:p>
    <w:p w14:paraId="6A6DADA3" w14:textId="77777777" w:rsidR="006A2168" w:rsidRPr="00D103C0" w:rsidRDefault="006A2168" w:rsidP="00363A6C"/>
    <w:p w14:paraId="491F6405" w14:textId="77777777" w:rsidR="00363A6C" w:rsidRPr="00D103C0" w:rsidRDefault="00363A6C" w:rsidP="006A2168">
      <w:pPr>
        <w:pStyle w:val="Code"/>
      </w:pPr>
      <w:r w:rsidRPr="00D103C0">
        <w:t>NLD XXX.YYY represents 51.204536,5.541607</w:t>
      </w:r>
    </w:p>
    <w:p w14:paraId="544CDE4B" w14:textId="77777777" w:rsidR="00BD0470" w:rsidRDefault="00B70059" w:rsidP="00BD0470">
      <w:r w:rsidRPr="00D103C0">
        <w:t xml:space="preserve">A </w:t>
      </w:r>
      <w:r w:rsidR="00BD0470" w:rsidRPr="00D103C0">
        <w:t>complete and unambiguous mapcode, it results in a coordinate in The Netherlands.</w:t>
      </w:r>
    </w:p>
    <w:p w14:paraId="0CAB448C" w14:textId="77777777" w:rsidR="006A2168" w:rsidRPr="00D103C0" w:rsidRDefault="006A2168" w:rsidP="00BD0470"/>
    <w:p w14:paraId="1BA56232" w14:textId="77777777" w:rsidR="00363A6C" w:rsidRPr="00D103C0" w:rsidRDefault="00363A6C" w:rsidP="006A2168">
      <w:pPr>
        <w:pStyle w:val="Code"/>
      </w:pPr>
      <w:r w:rsidRPr="00D103C0">
        <w:t>49.4V represents 52.376514,4.908542</w:t>
      </w:r>
    </w:p>
    <w:p w14:paraId="32B4E651" w14:textId="77777777" w:rsidR="00BD0470" w:rsidRDefault="00BD0470" w:rsidP="00363A6C">
      <w:r w:rsidRPr="00D103C0">
        <w:t xml:space="preserve">Since the previous input was in The Netherlands, this </w:t>
      </w:r>
      <w:r w:rsidR="0017028C" w:rsidRPr="00D103C0">
        <w:t xml:space="preserve">time 49.4V </w:t>
      </w:r>
      <w:r w:rsidRPr="00D103C0">
        <w:t xml:space="preserve">is </w:t>
      </w:r>
      <w:r w:rsidR="0017028C" w:rsidRPr="00D103C0">
        <w:t>interpreted in The Netherlands as well.</w:t>
      </w:r>
    </w:p>
    <w:p w14:paraId="21716BC7" w14:textId="77777777" w:rsidR="006A2168" w:rsidRPr="00D103C0" w:rsidRDefault="006A2168" w:rsidP="00363A6C"/>
    <w:p w14:paraId="1D67C5B8" w14:textId="77777777" w:rsidR="00BD0470" w:rsidRPr="00D103C0" w:rsidRDefault="00BD0470" w:rsidP="006A2168">
      <w:pPr>
        <w:pStyle w:val="Code"/>
      </w:pPr>
      <w:r w:rsidRPr="00D103C0">
        <w:t xml:space="preserve">CCCCC.CCCC represents -16.326209,-48.016851 </w:t>
      </w:r>
    </w:p>
    <w:p w14:paraId="3118DDFD" w14:textId="77777777" w:rsidR="00BD0470" w:rsidRDefault="0017028C" w:rsidP="00363A6C">
      <w:r w:rsidRPr="00D103C0">
        <w:t xml:space="preserve">A complete and unambiguous </w:t>
      </w:r>
      <w:r w:rsidR="00BD0470" w:rsidRPr="00D103C0">
        <w:rPr>
          <w:i/>
        </w:rPr>
        <w:t>international</w:t>
      </w:r>
      <w:r w:rsidR="00BD0470" w:rsidRPr="00D103C0">
        <w:t xml:space="preserve"> mapcode. Although it decodes to a coordinate somewhere in Brazil, the mapcode does not </w:t>
      </w:r>
      <w:r w:rsidR="00BD0470" w:rsidRPr="00D103C0">
        <w:rPr>
          <w:b/>
        </w:rPr>
        <w:t>explicitly</w:t>
      </w:r>
      <w:r w:rsidR="00BD0470" w:rsidRPr="00D103C0">
        <w:t xml:space="preserve"> specify Brazil as a context. Therefore, the context for future inputs</w:t>
      </w:r>
      <w:r w:rsidRPr="00D103C0">
        <w:t xml:space="preserve"> will remain</w:t>
      </w:r>
      <w:r w:rsidR="00BD0470" w:rsidRPr="00D103C0">
        <w:t xml:space="preserve"> “The Netherlands”.</w:t>
      </w:r>
    </w:p>
    <w:p w14:paraId="17407E9F" w14:textId="77777777" w:rsidR="006A2168" w:rsidRPr="00D103C0" w:rsidRDefault="006A2168" w:rsidP="00363A6C"/>
    <w:p w14:paraId="4FF5F686" w14:textId="77777777" w:rsidR="00363A6C" w:rsidRPr="00D103C0" w:rsidRDefault="00363A6C" w:rsidP="006A2168">
      <w:pPr>
        <w:pStyle w:val="Code"/>
      </w:pPr>
      <w:r w:rsidRPr="00D103C0">
        <w:t>49.4V represents 52.376514,4.908542</w:t>
      </w:r>
    </w:p>
    <w:p w14:paraId="55603167" w14:textId="77777777" w:rsidR="006A2168" w:rsidRDefault="00BD0470" w:rsidP="006A2168">
      <w:r w:rsidRPr="00D103C0">
        <w:t xml:space="preserve">Since the </w:t>
      </w:r>
      <w:r w:rsidR="0017028C" w:rsidRPr="00D103C0">
        <w:t xml:space="preserve">most recent </w:t>
      </w:r>
      <w:r w:rsidRPr="00D103C0">
        <w:rPr>
          <w:b/>
        </w:rPr>
        <w:t xml:space="preserve">explicit </w:t>
      </w:r>
      <w:r w:rsidR="0017028C" w:rsidRPr="00D103C0">
        <w:t>context</w:t>
      </w:r>
      <w:r w:rsidRPr="00D103C0">
        <w:t xml:space="preserve"> was in The Netherlands, this ambiguous mapcode is now also interpreted in The Netherlands.</w:t>
      </w:r>
    </w:p>
    <w:p w14:paraId="4568F67C" w14:textId="665414D5" w:rsidR="00205740" w:rsidRPr="00D103C0" w:rsidRDefault="00205740" w:rsidP="006A2168">
      <w:pPr>
        <w:pStyle w:val="Kop1"/>
      </w:pPr>
      <w:bookmarkStart w:id="6" w:name="_Toc464297337"/>
      <w:r w:rsidRPr="00D103C0">
        <w:t>2.1 Recognizing an input as a mapcode</w:t>
      </w:r>
      <w:bookmarkEnd w:id="6"/>
    </w:p>
    <w:p w14:paraId="26037D01" w14:textId="77777777" w:rsidR="00205740" w:rsidRPr="00D103C0" w:rsidRDefault="00205740" w:rsidP="00205740">
      <w:r w:rsidRPr="00D103C0">
        <w:t>Sometimes you may wish to allow a user to input something in a “general” search box – an address, a coordinate, a mapcode, or something else.</w:t>
      </w:r>
    </w:p>
    <w:p w14:paraId="6EDF4349" w14:textId="77777777" w:rsidR="00205740" w:rsidRPr="00D103C0" w:rsidRDefault="00205740" w:rsidP="00205740">
      <w:r w:rsidRPr="00D103C0">
        <w:t xml:space="preserve">The following </w:t>
      </w:r>
      <w:r w:rsidR="00FE3B33" w:rsidRPr="00D103C0">
        <w:t xml:space="preserve">routine </w:t>
      </w:r>
      <w:r w:rsidRPr="00D103C0">
        <w:t xml:space="preserve">is </w:t>
      </w:r>
      <w:r w:rsidR="00FE3B33" w:rsidRPr="00D103C0">
        <w:t xml:space="preserve">efficient and lightweight, and recognizes </w:t>
      </w:r>
      <w:r w:rsidR="001310B8" w:rsidRPr="00D103C0">
        <w:t xml:space="preserve">if </w:t>
      </w:r>
      <w:r w:rsidR="00FE3B33" w:rsidRPr="00D103C0">
        <w:t xml:space="preserve">a user input </w:t>
      </w:r>
      <w:r w:rsidR="001310B8" w:rsidRPr="00D103C0">
        <w:t xml:space="preserve">looks like it </w:t>
      </w:r>
      <w:r w:rsidR="00FE3B33" w:rsidRPr="00D103C0">
        <w:t xml:space="preserve">is </w:t>
      </w:r>
      <w:r w:rsidR="00FE3B33" w:rsidRPr="00D103C0">
        <w:rPr>
          <w:i/>
        </w:rPr>
        <w:t>intended</w:t>
      </w:r>
      <w:r w:rsidR="00FE3B33" w:rsidRPr="00D103C0">
        <w:t xml:space="preserve"> as a mapcode. For example:</w:t>
      </w:r>
    </w:p>
    <w:p w14:paraId="06254301" w14:textId="77777777" w:rsidR="00FE3B33" w:rsidRPr="00D103C0" w:rsidRDefault="00FE3B33" w:rsidP="00205740">
      <w:r w:rsidRPr="00D103C0">
        <w:tab/>
        <w:t>“NLD 503.</w:t>
      </w:r>
      <w:r w:rsidR="001310B8" w:rsidRPr="00D103C0">
        <w:t>XX</w:t>
      </w:r>
      <w:r w:rsidRPr="00D103C0">
        <w:t>2”</w:t>
      </w:r>
    </w:p>
    <w:p w14:paraId="5E883E06" w14:textId="77777777" w:rsidR="00FE3B33" w:rsidRPr="00D103C0" w:rsidRDefault="00FE3B33" w:rsidP="00205740">
      <w:r w:rsidRPr="00D103C0">
        <w:t>is intended as a mapcode, while</w:t>
      </w:r>
    </w:p>
    <w:p w14:paraId="2BC06304" w14:textId="77777777" w:rsidR="00FE3B33" w:rsidRPr="00D103C0" w:rsidRDefault="00FE3B33" w:rsidP="00205740">
      <w:r w:rsidRPr="00D103C0">
        <w:tab/>
        <w:t>“St. Jacobs Street 45, London”</w:t>
      </w:r>
    </w:p>
    <w:p w14:paraId="0EA36D71" w14:textId="77777777" w:rsidR="00FE3B33" w:rsidRPr="00D103C0" w:rsidRDefault="00D9216D" w:rsidP="00205740">
      <w:r w:rsidRPr="00D103C0">
        <w:t>i</w:t>
      </w:r>
      <w:r w:rsidR="00FE3B33" w:rsidRPr="00D103C0">
        <w:t xml:space="preserve">s not. Since anything that looks like a mapcode is </w:t>
      </w:r>
      <w:r w:rsidR="00FE3B33" w:rsidRPr="00D103C0">
        <w:rPr>
          <w:i/>
        </w:rPr>
        <w:t>very unlikely</w:t>
      </w:r>
      <w:r w:rsidR="00FE3B33" w:rsidRPr="00D103C0">
        <w:t xml:space="preserve"> to represent anything else, we would recommend to handle (i.e. decode) anything that looks like a mapcode as a mapcode. If it fails to decode, you could still try to interpret as something else, but as has been said: it is very unlikely it </w:t>
      </w:r>
      <w:r w:rsidR="00FE3B33" w:rsidRPr="00D103C0">
        <w:rPr>
          <w:i/>
        </w:rPr>
        <w:t>does</w:t>
      </w:r>
      <w:r w:rsidR="00FE3B33" w:rsidRPr="00D103C0">
        <w:t xml:space="preserve"> represent something else.</w:t>
      </w:r>
    </w:p>
    <w:p w14:paraId="561EC02B" w14:textId="77777777" w:rsidR="001F38D2" w:rsidRDefault="001F38D2" w:rsidP="00B81F1E">
      <w:r w:rsidRPr="00D103C0">
        <w:t xml:space="preserve">Note: the routine </w:t>
      </w:r>
      <w:proofErr w:type="spellStart"/>
      <w:r w:rsidRPr="00D103C0">
        <w:t>can not</w:t>
      </w:r>
      <w:proofErr w:type="spellEnd"/>
      <w:r w:rsidRPr="00D103C0">
        <w:t xml:space="preserve"> guarantee that the input represents a </w:t>
      </w:r>
      <w:r w:rsidRPr="00D103C0">
        <w:rPr>
          <w:i/>
          <w:iCs/>
        </w:rPr>
        <w:t>valid</w:t>
      </w:r>
      <w:r w:rsidRPr="00D103C0">
        <w:t xml:space="preserve"> mapcode</w:t>
      </w:r>
      <w:r w:rsidR="00B81F1E" w:rsidRPr="00D103C0">
        <w:t>. For example, the input “XXX XX</w:t>
      </w:r>
      <w:r w:rsidRPr="00D103C0">
        <w:t>.</w:t>
      </w:r>
      <w:r w:rsidR="00B81F1E" w:rsidRPr="00D103C0">
        <w:t>XX</w:t>
      </w:r>
      <w:r w:rsidRPr="00D103C0">
        <w:t>” will pass although XXX is not a valid territory.</w:t>
      </w:r>
    </w:p>
    <w:p w14:paraId="55D6D97C" w14:textId="7A430AB9" w:rsidR="006A2168" w:rsidRPr="00D103C0" w:rsidRDefault="006A2168" w:rsidP="006A2168">
      <w:pPr>
        <w:pStyle w:val="Kop2"/>
      </w:pPr>
      <w:bookmarkStart w:id="7" w:name="_Toc464297338"/>
      <w:proofErr w:type="spellStart"/>
      <w:proofErr w:type="gramStart"/>
      <w:r w:rsidRPr="006A2168">
        <w:t>compareWithMapcodeFormat</w:t>
      </w:r>
      <w:proofErr w:type="spellEnd"/>
      <w:r>
        <w:t>(</w:t>
      </w:r>
      <w:proofErr w:type="gramEnd"/>
      <w:r>
        <w:t>)</w:t>
      </w:r>
      <w:bookmarkEnd w:id="7"/>
    </w:p>
    <w:p w14:paraId="17756A96" w14:textId="77777777" w:rsidR="00630814" w:rsidRPr="00D103C0" w:rsidRDefault="00FE3B33" w:rsidP="006A2168">
      <w:pPr>
        <w:pStyle w:val="Code"/>
      </w:pPr>
      <w:r w:rsidRPr="00D103C0">
        <w:t xml:space="preserve">int </w:t>
      </w:r>
      <w:r w:rsidR="00630814" w:rsidRPr="00D103C0">
        <w:t>compareWithMapcodeFormat(</w:t>
      </w:r>
    </w:p>
    <w:p w14:paraId="0E86BFEE" w14:textId="7E5C472B" w:rsidR="00630814" w:rsidRPr="00D103C0" w:rsidRDefault="00630814" w:rsidP="006A2168">
      <w:pPr>
        <w:pStyle w:val="Code"/>
      </w:pPr>
      <w:r w:rsidRPr="00D103C0">
        <w:tab/>
        <w:t>const char</w:t>
      </w:r>
      <w:r w:rsidR="00FE3B33" w:rsidRPr="00D103C0">
        <w:t>*</w:t>
      </w:r>
      <w:r w:rsidRPr="00D103C0">
        <w:tab/>
      </w:r>
      <w:r w:rsidR="00823447">
        <w:t>asciiString</w:t>
      </w:r>
      <w:r w:rsidR="00FE3B33" w:rsidRPr="00D103C0">
        <w:t>,</w:t>
      </w:r>
      <w:r w:rsidR="00E507CB" w:rsidRPr="00D103C0">
        <w:t xml:space="preserve"> </w:t>
      </w:r>
    </w:p>
    <w:p w14:paraId="627DD338" w14:textId="77777777" w:rsidR="00FE3B33" w:rsidRPr="00D103C0" w:rsidRDefault="00630814" w:rsidP="006A2168">
      <w:pPr>
        <w:pStyle w:val="Code"/>
      </w:pPr>
      <w:r w:rsidRPr="00D103C0">
        <w:lastRenderedPageBreak/>
        <w:tab/>
      </w:r>
      <w:r w:rsidR="00FE3B33" w:rsidRPr="00D103C0">
        <w:t xml:space="preserve">int </w:t>
      </w:r>
      <w:r w:rsidRPr="00D103C0">
        <w:tab/>
      </w:r>
      <w:r w:rsidRPr="00D103C0">
        <w:tab/>
        <w:t>includesTerritory</w:t>
      </w:r>
      <w:r w:rsidR="00FE3B33" w:rsidRPr="00D103C0">
        <w:t>)</w:t>
      </w:r>
    </w:p>
    <w:p w14:paraId="402F26A2" w14:textId="6858A48E" w:rsidR="00FE3B33" w:rsidRPr="00D103C0" w:rsidRDefault="006A2168" w:rsidP="00FE3B33">
      <w:r>
        <w:rPr>
          <w:b/>
        </w:rPr>
        <w:t>I</w:t>
      </w:r>
      <w:r w:rsidR="00FE3B33" w:rsidRPr="00D103C0">
        <w:rPr>
          <w:b/>
        </w:rPr>
        <w:t>nput</w:t>
      </w:r>
    </w:p>
    <w:p w14:paraId="6BE9F1C3" w14:textId="20A84171" w:rsidR="00FE3B33" w:rsidRPr="00D103C0" w:rsidRDefault="00823447" w:rsidP="00BE3237">
      <w:pPr>
        <w:numPr>
          <w:ilvl w:val="0"/>
          <w:numId w:val="3"/>
        </w:numPr>
        <w:tabs>
          <w:tab w:val="clear" w:pos="720"/>
          <w:tab w:val="num" w:pos="360"/>
        </w:tabs>
        <w:ind w:left="360"/>
      </w:pPr>
      <w:proofErr w:type="spellStart"/>
      <w:r>
        <w:rPr>
          <w:b/>
        </w:rPr>
        <w:t>asciiString</w:t>
      </w:r>
      <w:proofErr w:type="spellEnd"/>
      <w:r w:rsidR="00FE3B33" w:rsidRPr="00D103C0">
        <w:rPr>
          <w:b/>
        </w:rPr>
        <w:t xml:space="preserve">: </w:t>
      </w:r>
      <w:r w:rsidR="006A2168">
        <w:t>A</w:t>
      </w:r>
      <w:r w:rsidR="00FE3B33" w:rsidRPr="00D103C0">
        <w:t xml:space="preserve"> “free-form” </w:t>
      </w:r>
      <w:r w:rsidR="006A2168">
        <w:t>(</w:t>
      </w:r>
      <w:r w:rsidR="00FE3B33" w:rsidRPr="00D103C0">
        <w:t>user input</w:t>
      </w:r>
      <w:r w:rsidR="006A2168">
        <w:t>) string.</w:t>
      </w:r>
    </w:p>
    <w:p w14:paraId="63789394" w14:textId="77777777" w:rsidR="006A2168" w:rsidRDefault="00630814" w:rsidP="00BE3237">
      <w:pPr>
        <w:numPr>
          <w:ilvl w:val="0"/>
          <w:numId w:val="3"/>
        </w:numPr>
        <w:tabs>
          <w:tab w:val="clear" w:pos="720"/>
          <w:tab w:val="num" w:pos="360"/>
        </w:tabs>
        <w:ind w:left="360"/>
      </w:pPr>
      <w:proofErr w:type="spellStart"/>
      <w:r w:rsidRPr="00D103C0">
        <w:rPr>
          <w:b/>
        </w:rPr>
        <w:t>includesTerritory</w:t>
      </w:r>
      <w:proofErr w:type="spellEnd"/>
      <w:r w:rsidR="00E507CB" w:rsidRPr="00D103C0">
        <w:rPr>
          <w:b/>
        </w:rPr>
        <w:t>:</w:t>
      </w:r>
      <w:r w:rsidR="00E507CB" w:rsidRPr="00D103C0">
        <w:t xml:space="preserve"> </w:t>
      </w:r>
      <w:r w:rsidR="006A2168">
        <w:t>A</w:t>
      </w:r>
      <w:r w:rsidR="00E507CB" w:rsidRPr="00D103C0">
        <w:t xml:space="preserve">n integer: if you pass 1, full mapcodes (including </w:t>
      </w:r>
      <w:r w:rsidR="00E507CB" w:rsidRPr="00D103C0">
        <w:rPr>
          <w:i/>
          <w:iCs/>
        </w:rPr>
        <w:t>optional</w:t>
      </w:r>
      <w:r w:rsidR="00E507CB" w:rsidRPr="00D103C0">
        <w:t xml:space="preserve"> territory context) will be recognized, i.e. inputs of the form</w:t>
      </w:r>
    </w:p>
    <w:p w14:paraId="28CD8DB5" w14:textId="1465051D" w:rsidR="006A2168" w:rsidRDefault="00E507CB" w:rsidP="00BE3237">
      <w:pPr>
        <w:pStyle w:val="Code"/>
        <w:ind w:left="360"/>
      </w:pPr>
      <w:r w:rsidRPr="00D103C0">
        <w:t>[whitespace] [xxx[-yyy]] [whitespace] PPP.QQQ [-RR] [whitespace]</w:t>
      </w:r>
    </w:p>
    <w:p w14:paraId="0281E662" w14:textId="77777777" w:rsidR="006A2168" w:rsidRDefault="00E507CB" w:rsidP="00BE3237">
      <w:pPr>
        <w:numPr>
          <w:ilvl w:val="0"/>
          <w:numId w:val="3"/>
        </w:numPr>
        <w:tabs>
          <w:tab w:val="clear" w:pos="720"/>
          <w:tab w:val="num" w:pos="360"/>
        </w:tabs>
        <w:ind w:left="360"/>
      </w:pPr>
      <w:r w:rsidRPr="00D103C0">
        <w:t>If you pass 0, only “proper” mapcodes will be recognized:</w:t>
      </w:r>
    </w:p>
    <w:p w14:paraId="08ECA8AD" w14:textId="16219492" w:rsidR="00E507CB" w:rsidRPr="00D103C0" w:rsidRDefault="00E507CB" w:rsidP="00BE3237">
      <w:pPr>
        <w:pStyle w:val="Code"/>
        <w:ind w:left="360"/>
      </w:pPr>
      <w:r w:rsidRPr="00D103C0">
        <w:t>[whitespace] PPP.QQQ [-RR] [whitespace]</w:t>
      </w:r>
    </w:p>
    <w:p w14:paraId="7A0F986F" w14:textId="37D4F153" w:rsidR="00E507CB" w:rsidRPr="00D103C0" w:rsidRDefault="006A2168" w:rsidP="00E507CB">
      <w:r>
        <w:rPr>
          <w:b/>
        </w:rPr>
        <w:t>O</w:t>
      </w:r>
      <w:r w:rsidR="00E507CB" w:rsidRPr="00D103C0">
        <w:rPr>
          <w:b/>
        </w:rPr>
        <w:t>utput</w:t>
      </w:r>
    </w:p>
    <w:p w14:paraId="1E024C60" w14:textId="2C5C2EFC" w:rsidR="00FE3B33" w:rsidRPr="00D103C0" w:rsidRDefault="00841A2C" w:rsidP="00841A2C">
      <w:pPr>
        <w:numPr>
          <w:ilvl w:val="0"/>
          <w:numId w:val="3"/>
        </w:numPr>
        <w:tabs>
          <w:tab w:val="clear" w:pos="720"/>
          <w:tab w:val="num" w:pos="360"/>
        </w:tabs>
        <w:ind w:left="360"/>
      </w:pPr>
      <w:r w:rsidRPr="00841A2C">
        <w:rPr>
          <w:b/>
        </w:rPr>
        <w:t xml:space="preserve">Return value: </w:t>
      </w:r>
      <w:r w:rsidR="00BE3237">
        <w:t>R</w:t>
      </w:r>
      <w:r w:rsidR="00E507CB" w:rsidRPr="00D103C0">
        <w:t>eturns 0 if the string looks like a full/proper mapcode</w:t>
      </w:r>
      <w:r w:rsidR="00BE3237">
        <w:t>.</w:t>
      </w:r>
      <w:r>
        <w:t xml:space="preserve">  </w:t>
      </w:r>
      <w:r w:rsidR="00BE3237">
        <w:t>R</w:t>
      </w:r>
      <w:r w:rsidR="00FE3B33" w:rsidRPr="00D103C0">
        <w:t xml:space="preserve">eturn </w:t>
      </w:r>
      <w:r w:rsidR="00E507CB" w:rsidRPr="00D103C0">
        <w:t xml:space="preserve">negative in case of error (the special value -999 is returned if the string looks like a </w:t>
      </w:r>
      <w:r w:rsidR="00E507CB" w:rsidRPr="00BE3237">
        <w:t xml:space="preserve">partial </w:t>
      </w:r>
      <w:r w:rsidR="00E507CB" w:rsidRPr="00D103C0">
        <w:t>mapcode, i.e. might become a valid mapcode if some more characters were added).</w:t>
      </w:r>
    </w:p>
    <w:p w14:paraId="6ACAF615" w14:textId="6AC5D712" w:rsidR="0023081D" w:rsidRPr="00D103C0" w:rsidRDefault="0023081D" w:rsidP="00BE3237">
      <w:pPr>
        <w:pStyle w:val="Kop1"/>
      </w:pPr>
      <w:bookmarkStart w:id="8" w:name="_Toc464297339"/>
      <w:r w:rsidRPr="00D103C0">
        <w:t xml:space="preserve">2.2 </w:t>
      </w:r>
      <w:r w:rsidR="00BE3237">
        <w:t xml:space="preserve">Higher </w:t>
      </w:r>
      <w:r w:rsidRPr="00D103C0">
        <w:t>precision</w:t>
      </w:r>
      <w:r w:rsidR="00BE3237">
        <w:t xml:space="preserve"> mapcodes</w:t>
      </w:r>
      <w:bookmarkEnd w:id="8"/>
    </w:p>
    <w:p w14:paraId="074F7659" w14:textId="77777777" w:rsidR="0023081D" w:rsidRPr="00D103C0" w:rsidRDefault="0023081D" w:rsidP="00D9216D">
      <w:r w:rsidRPr="00D103C0">
        <w:t>Mapcodes are intended for easy, daily use. They were therefore made short, and no more precise than is necessary to be useful at the “human” scale: accurate to within</w:t>
      </w:r>
      <w:r w:rsidR="00D9216D" w:rsidRPr="00D103C0">
        <w:t xml:space="preserve"> a few meters </w:t>
      </w:r>
      <w:r w:rsidRPr="00D103C0">
        <w:t xml:space="preserve">– or put another way: </w:t>
      </w:r>
      <w:r w:rsidRPr="00D103C0">
        <w:rPr>
          <w:i/>
        </w:rPr>
        <w:t>in</w:t>
      </w:r>
      <w:r w:rsidRPr="00D103C0">
        <w:t xml:space="preserve">accurate by </w:t>
      </w:r>
      <w:r w:rsidRPr="00D103C0">
        <w:rPr>
          <w:i/>
        </w:rPr>
        <w:t>up to</w:t>
      </w:r>
      <w:r w:rsidR="00D9216D" w:rsidRPr="00D103C0">
        <w:t xml:space="preserve"> several</w:t>
      </w:r>
      <w:r w:rsidRPr="00D103C0">
        <w:t xml:space="preserve"> meters</w:t>
      </w:r>
      <w:r w:rsidR="00B72B04" w:rsidRPr="00D103C0">
        <w:t>.</w:t>
      </w:r>
    </w:p>
    <w:p w14:paraId="4302BBAA" w14:textId="77777777" w:rsidR="0023081D" w:rsidRPr="00D103C0" w:rsidRDefault="0023081D" w:rsidP="00174793">
      <w:r w:rsidRPr="00D103C0">
        <w:t>For special applications</w:t>
      </w:r>
      <w:r w:rsidR="00174793" w:rsidRPr="00D103C0">
        <w:t>,</w:t>
      </w:r>
      <w:r w:rsidRPr="00D103C0">
        <w:t xml:space="preserve"> </w:t>
      </w:r>
      <w:r w:rsidR="00D9216D" w:rsidRPr="00D103C0">
        <w:t xml:space="preserve">mapcodes </w:t>
      </w:r>
      <w:r w:rsidR="00174793" w:rsidRPr="00D103C0">
        <w:t xml:space="preserve">can be generated </w:t>
      </w:r>
      <w:r w:rsidR="00D9216D" w:rsidRPr="00D103C0">
        <w:t xml:space="preserve">with higher accuracy, by appending extra letters. </w:t>
      </w:r>
      <w:r w:rsidRPr="00D103C0">
        <w:t xml:space="preserve">One letter extra </w:t>
      </w:r>
      <w:r w:rsidR="00916928" w:rsidRPr="00D103C0">
        <w:t>de</w:t>
      </w:r>
      <w:r w:rsidRPr="00D103C0">
        <w:t xml:space="preserve">creases </w:t>
      </w:r>
      <w:r w:rsidR="00916928" w:rsidRPr="00D103C0">
        <w:t>the worst-case in</w:t>
      </w:r>
      <w:r w:rsidRPr="00D103C0">
        <w:t xml:space="preserve">accuracy to </w:t>
      </w:r>
      <w:r w:rsidR="00D9216D" w:rsidRPr="00D103C0">
        <w:t>less than</w:t>
      </w:r>
      <w:r w:rsidR="00B72B04" w:rsidRPr="00D103C0">
        <w:t xml:space="preserve"> </w:t>
      </w:r>
      <w:r w:rsidRPr="00D103C0">
        <w:t>1</w:t>
      </w:r>
      <w:r w:rsidR="00174793" w:rsidRPr="00D103C0">
        <w:t>62</w:t>
      </w:r>
      <w:r w:rsidRPr="00D103C0">
        <w:t xml:space="preserve"> </w:t>
      </w:r>
      <w:r w:rsidR="00174793" w:rsidRPr="00D103C0">
        <w:t xml:space="preserve">centimeters </w:t>
      </w:r>
      <w:r w:rsidR="00D9216D" w:rsidRPr="00D103C0">
        <w:t>(70 cm on average)</w:t>
      </w:r>
      <w:r w:rsidRPr="00D103C0">
        <w:t xml:space="preserve">, two letters </w:t>
      </w:r>
      <w:r w:rsidR="00916928" w:rsidRPr="00D103C0">
        <w:t>de</w:t>
      </w:r>
      <w:r w:rsidRPr="00D103C0">
        <w:t xml:space="preserve">creases it to </w:t>
      </w:r>
      <w:r w:rsidR="00D9216D" w:rsidRPr="00D103C0">
        <w:t xml:space="preserve">less than </w:t>
      </w:r>
      <w:r w:rsidRPr="00D103C0">
        <w:t>2</w:t>
      </w:r>
      <w:r w:rsidR="00D9216D" w:rsidRPr="00D103C0">
        <w:t>5</w:t>
      </w:r>
      <w:r w:rsidRPr="00D103C0">
        <w:t xml:space="preserve"> centimeters</w:t>
      </w:r>
      <w:r w:rsidR="00D9216D" w:rsidRPr="00D103C0">
        <w:t xml:space="preserve"> (13 cm on average)</w:t>
      </w:r>
      <w:r w:rsidR="00174793" w:rsidRPr="00D103C0">
        <w:t>, four letters to less than a centimeter.</w:t>
      </w:r>
    </w:p>
    <w:p w14:paraId="4D9E8460" w14:textId="77777777" w:rsidR="00292C2B" w:rsidRPr="00D103C0" w:rsidRDefault="00292C2B" w:rsidP="00635F89">
      <w:r w:rsidRPr="00D103C0">
        <w:t xml:space="preserve">As an example, consider coordinate </w:t>
      </w:r>
      <w:r w:rsidR="00075B59" w:rsidRPr="00D103C0">
        <w:t>52.3765, 4.90858</w:t>
      </w:r>
      <w:r w:rsidR="002F0868" w:rsidRPr="00D103C0">
        <w:t>.</w:t>
      </w:r>
      <w:r w:rsidR="00D250D6" w:rsidRPr="00D103C0">
        <w:t xml:space="preserve"> </w:t>
      </w:r>
      <w:r w:rsidRPr="00D103C0">
        <w:t>When encoded</w:t>
      </w:r>
      <w:r w:rsidR="002F0868" w:rsidRPr="00D103C0">
        <w:t>, it yields</w:t>
      </w:r>
      <w:r w:rsidR="00D250D6" w:rsidRPr="00D103C0">
        <w:t xml:space="preserve"> mapcode</w:t>
      </w:r>
      <w:r w:rsidR="002F0868" w:rsidRPr="00D103C0">
        <w:t xml:space="preserve"> </w:t>
      </w:r>
      <w:r w:rsidR="002F0868" w:rsidRPr="00D103C0">
        <w:rPr>
          <w:b/>
        </w:rPr>
        <w:t>NLD 49.4V</w:t>
      </w:r>
      <w:r w:rsidR="00D250D6" w:rsidRPr="00D103C0">
        <w:t>. This mapcode</w:t>
      </w:r>
      <w:r w:rsidR="002F0868" w:rsidRPr="00D103C0">
        <w:t xml:space="preserve"> </w:t>
      </w:r>
      <w:r w:rsidR="002F0868" w:rsidRPr="00D103C0">
        <w:rPr>
          <w:i/>
        </w:rPr>
        <w:t>decodes</w:t>
      </w:r>
      <w:r w:rsidR="002F0868" w:rsidRPr="00D103C0">
        <w:t xml:space="preserve"> </w:t>
      </w:r>
      <w:r w:rsidR="00342296" w:rsidRPr="00D103C0">
        <w:t xml:space="preserve">back </w:t>
      </w:r>
      <w:r w:rsidR="002F0868" w:rsidRPr="00D103C0">
        <w:t>into 52.376514, 4.90854</w:t>
      </w:r>
      <w:r w:rsidR="00174793" w:rsidRPr="00D103C0">
        <w:t>3</w:t>
      </w:r>
      <w:r w:rsidR="002F0868" w:rsidRPr="00D103C0">
        <w:t xml:space="preserve">, a coordinate which is </w:t>
      </w:r>
      <w:r w:rsidR="00D250D6" w:rsidRPr="00D103C0">
        <w:t>2.</w:t>
      </w:r>
      <w:r w:rsidR="00635F89" w:rsidRPr="00D103C0">
        <w:t>4</w:t>
      </w:r>
      <w:r w:rsidR="009F0955" w:rsidRPr="00D103C0">
        <w:t>8</w:t>
      </w:r>
      <w:r w:rsidR="00D250D6" w:rsidRPr="00D103C0">
        <w:t xml:space="preserve"> meters off to the west, </w:t>
      </w:r>
      <w:r w:rsidR="00417AC4" w:rsidRPr="00D103C0">
        <w:t xml:space="preserve">and </w:t>
      </w:r>
      <w:r w:rsidR="00D250D6" w:rsidRPr="00D103C0">
        <w:t>1.</w:t>
      </w:r>
      <w:r w:rsidR="00635F89" w:rsidRPr="00D103C0">
        <w:t>56</w:t>
      </w:r>
      <w:r w:rsidR="00D250D6" w:rsidRPr="00D103C0">
        <w:t xml:space="preserve"> meters too far north</w:t>
      </w:r>
      <w:r w:rsidR="00417AC4" w:rsidRPr="00D103C0">
        <w:t xml:space="preserve"> (in combination</w:t>
      </w:r>
      <w:r w:rsidR="00635F89" w:rsidRPr="00D103C0">
        <w:t>, the mapcode is 2</w:t>
      </w:r>
      <w:r w:rsidR="00174793" w:rsidRPr="00D103C0">
        <w:t>.</w:t>
      </w:r>
      <w:r w:rsidR="00635F89" w:rsidRPr="00D103C0">
        <w:t>93</w:t>
      </w:r>
      <w:r w:rsidR="00417AC4" w:rsidRPr="00D103C0">
        <w:t xml:space="preserve"> meters away from the original coordinate</w:t>
      </w:r>
      <w:r w:rsidR="00D250D6" w:rsidRPr="00D103C0">
        <w:t>)</w:t>
      </w:r>
      <w:r w:rsidR="002F0868" w:rsidRPr="00D103C0">
        <w:t xml:space="preserve">. </w:t>
      </w:r>
    </w:p>
    <w:p w14:paraId="55493968" w14:textId="77777777" w:rsidR="002F0868" w:rsidRPr="00D103C0" w:rsidRDefault="002F0868" w:rsidP="00B43585">
      <w:r w:rsidRPr="00D103C0">
        <w:t xml:space="preserve">When we encode the same coordinate with an extra digit, we get </w:t>
      </w:r>
      <w:r w:rsidRPr="00D103C0">
        <w:rPr>
          <w:b/>
        </w:rPr>
        <w:t>NLD 49.4V-</w:t>
      </w:r>
      <w:r w:rsidR="007161EA" w:rsidRPr="00D103C0">
        <w:rPr>
          <w:b/>
        </w:rPr>
        <w:t>L</w:t>
      </w:r>
      <w:r w:rsidRPr="00D103C0">
        <w:t xml:space="preserve">, a mapcode that </w:t>
      </w:r>
      <w:r w:rsidRPr="00D103C0">
        <w:rPr>
          <w:i/>
        </w:rPr>
        <w:t>decodes</w:t>
      </w:r>
      <w:r w:rsidRPr="00D103C0">
        <w:t xml:space="preserve"> into </w:t>
      </w:r>
      <w:r w:rsidR="005C45F0" w:rsidRPr="00D103C0">
        <w:t>52.376508, 4.908575</w:t>
      </w:r>
      <w:r w:rsidRPr="00D103C0">
        <w:t>,</w:t>
      </w:r>
      <w:r w:rsidR="00A6545F" w:rsidRPr="00D103C0">
        <w:t xml:space="preserve"> only 9</w:t>
      </w:r>
      <w:r w:rsidR="007161EA" w:rsidRPr="00D103C0">
        <w:t>5</w:t>
      </w:r>
      <w:r w:rsidR="00A6545F" w:rsidRPr="00D103C0">
        <w:t xml:space="preserve"> centimeters off.</w:t>
      </w:r>
      <w:r w:rsidR="00342296" w:rsidRPr="00D103C0">
        <w:t xml:space="preserve"> With </w:t>
      </w:r>
      <w:r w:rsidR="00342296" w:rsidRPr="00D103C0">
        <w:rPr>
          <w:i/>
          <w:iCs/>
        </w:rPr>
        <w:t>two</w:t>
      </w:r>
      <w:r w:rsidR="00342296" w:rsidRPr="00D103C0">
        <w:t xml:space="preserve"> extra digits, we get a mapcode that is about </w:t>
      </w:r>
      <w:r w:rsidR="00B43585" w:rsidRPr="00D103C0">
        <w:t>5.7</w:t>
      </w:r>
      <w:r w:rsidR="00342296" w:rsidRPr="00D103C0">
        <w:t xml:space="preserve"> centimeters off.</w:t>
      </w:r>
    </w:p>
    <w:p w14:paraId="38B3E2E0" w14:textId="77777777" w:rsidR="002F0868" w:rsidRPr="00D103C0" w:rsidRDefault="002F0868" w:rsidP="00342296">
      <w:pPr>
        <w:tabs>
          <w:tab w:val="left" w:pos="2160"/>
          <w:tab w:val="left" w:pos="5040"/>
        </w:tabs>
        <w:ind w:left="540"/>
      </w:pPr>
      <w:r w:rsidRPr="00D103C0">
        <w:t>Mapcode</w:t>
      </w:r>
      <w:r w:rsidR="00342296" w:rsidRPr="00D103C0">
        <w:t>:</w:t>
      </w:r>
      <w:r w:rsidRPr="00D103C0">
        <w:tab/>
      </w:r>
      <w:r w:rsidR="00342296" w:rsidRPr="00D103C0">
        <w:t>d</w:t>
      </w:r>
      <w:r w:rsidRPr="00D103C0">
        <w:t>ecodes into</w:t>
      </w:r>
      <w:r w:rsidR="00342296" w:rsidRPr="00D103C0">
        <w:t>:</w:t>
      </w:r>
      <w:r w:rsidRPr="00D103C0">
        <w:tab/>
        <w:t>error</w:t>
      </w:r>
      <w:r w:rsidR="00342296" w:rsidRPr="00D103C0">
        <w:t xml:space="preserve"> vs original coordinate:</w:t>
      </w:r>
    </w:p>
    <w:p w14:paraId="68137EC5" w14:textId="77777777" w:rsidR="00292C2B" w:rsidRPr="00D103C0" w:rsidRDefault="00292C2B" w:rsidP="005E3F83">
      <w:pPr>
        <w:tabs>
          <w:tab w:val="left" w:pos="2160"/>
          <w:tab w:val="left" w:pos="5040"/>
        </w:tabs>
        <w:ind w:left="540"/>
        <w:rPr>
          <w:lang w:val="nl-NL"/>
        </w:rPr>
      </w:pPr>
      <w:r w:rsidRPr="00D103C0">
        <w:rPr>
          <w:lang w:val="nl-NL"/>
        </w:rPr>
        <w:t>49.4V</w:t>
      </w:r>
      <w:r w:rsidRPr="00D103C0">
        <w:rPr>
          <w:lang w:val="nl-NL"/>
        </w:rPr>
        <w:tab/>
      </w:r>
      <w:r w:rsidR="005E3F83" w:rsidRPr="00D103C0">
        <w:rPr>
          <w:lang w:val="nl-NL"/>
        </w:rPr>
        <w:t>52.376514, 4.908543</w:t>
      </w:r>
      <w:r w:rsidR="002F0868" w:rsidRPr="00D103C0">
        <w:rPr>
          <w:lang w:val="nl-NL"/>
        </w:rPr>
        <w:tab/>
      </w:r>
      <w:r w:rsidR="005E3F83" w:rsidRPr="00D103C0">
        <w:rPr>
          <w:lang w:val="nl-NL"/>
        </w:rPr>
        <w:t>2</w:t>
      </w:r>
      <w:r w:rsidR="002F0868" w:rsidRPr="00D103C0">
        <w:rPr>
          <w:lang w:val="nl-NL"/>
        </w:rPr>
        <w:t>.</w:t>
      </w:r>
      <w:r w:rsidR="005E3F83" w:rsidRPr="00D103C0">
        <w:rPr>
          <w:lang w:val="nl-NL"/>
        </w:rPr>
        <w:t>93</w:t>
      </w:r>
      <w:r w:rsidR="002F0868" w:rsidRPr="00D103C0">
        <w:rPr>
          <w:lang w:val="nl-NL"/>
        </w:rPr>
        <w:t xml:space="preserve"> meter</w:t>
      </w:r>
    </w:p>
    <w:p w14:paraId="4EF32BC6" w14:textId="77777777" w:rsidR="00292C2B" w:rsidRPr="00D103C0" w:rsidRDefault="002F0868" w:rsidP="005E3F83">
      <w:pPr>
        <w:tabs>
          <w:tab w:val="left" w:pos="2160"/>
          <w:tab w:val="left" w:pos="5040"/>
        </w:tabs>
        <w:ind w:left="540"/>
        <w:rPr>
          <w:lang w:val="nl-NL"/>
        </w:rPr>
      </w:pPr>
      <w:r w:rsidRPr="00D103C0">
        <w:rPr>
          <w:lang w:val="nl-NL"/>
        </w:rPr>
        <w:t>49.4V-</w:t>
      </w:r>
      <w:r w:rsidR="005E3F83" w:rsidRPr="00D103C0">
        <w:rPr>
          <w:lang w:val="nl-NL"/>
        </w:rPr>
        <w:t>L</w:t>
      </w:r>
      <w:r w:rsidR="00292C2B" w:rsidRPr="00D103C0">
        <w:rPr>
          <w:lang w:val="nl-NL"/>
        </w:rPr>
        <w:tab/>
      </w:r>
      <w:r w:rsidRPr="00D103C0">
        <w:rPr>
          <w:lang w:val="nl-NL"/>
        </w:rPr>
        <w:t>52.376491, 4.908574</w:t>
      </w:r>
      <w:r w:rsidR="005E3F83" w:rsidRPr="00D103C0">
        <w:rPr>
          <w:lang w:val="nl-NL"/>
        </w:rPr>
        <w:tab/>
        <w:t>0.95</w:t>
      </w:r>
      <w:r w:rsidR="00A6545F" w:rsidRPr="00D103C0">
        <w:rPr>
          <w:lang w:val="nl-NL"/>
        </w:rPr>
        <w:t xml:space="preserve"> meter</w:t>
      </w:r>
    </w:p>
    <w:p w14:paraId="61E32D75" w14:textId="77777777" w:rsidR="00292C2B" w:rsidRPr="00D103C0" w:rsidRDefault="00292C2B" w:rsidP="00342296">
      <w:pPr>
        <w:tabs>
          <w:tab w:val="left" w:pos="2160"/>
          <w:tab w:val="left" w:pos="5040"/>
        </w:tabs>
        <w:ind w:left="540"/>
        <w:rPr>
          <w:lang w:val="nl-NL"/>
        </w:rPr>
      </w:pPr>
      <w:r w:rsidRPr="00D103C0">
        <w:rPr>
          <w:lang w:val="nl-NL"/>
        </w:rPr>
        <w:t>49.4V-</w:t>
      </w:r>
      <w:r w:rsidR="005E3F83" w:rsidRPr="00D103C0">
        <w:rPr>
          <w:lang w:val="nl-NL"/>
        </w:rPr>
        <w:t>LX</w:t>
      </w:r>
      <w:r w:rsidRPr="00D103C0">
        <w:rPr>
          <w:lang w:val="nl-NL"/>
        </w:rPr>
        <w:tab/>
      </w:r>
      <w:r w:rsidR="002F0868" w:rsidRPr="00D103C0">
        <w:rPr>
          <w:lang w:val="nl-NL"/>
        </w:rPr>
        <w:t>52.376497, 4.908584</w:t>
      </w:r>
      <w:r w:rsidR="00A6545F" w:rsidRPr="00D103C0">
        <w:rPr>
          <w:lang w:val="nl-NL"/>
        </w:rPr>
        <w:tab/>
      </w:r>
      <w:r w:rsidR="005E3F83" w:rsidRPr="00D103C0">
        <w:rPr>
          <w:lang w:val="nl-NL"/>
        </w:rPr>
        <w:t>0.06</w:t>
      </w:r>
      <w:r w:rsidR="00342296" w:rsidRPr="00D103C0">
        <w:rPr>
          <w:lang w:val="nl-NL"/>
        </w:rPr>
        <w:t xml:space="preserve"> meter</w:t>
      </w:r>
    </w:p>
    <w:p w14:paraId="2334D7DE" w14:textId="77777777" w:rsidR="00D90EA7" w:rsidRPr="00D103C0" w:rsidRDefault="00D90EA7" w:rsidP="00B94E62">
      <w:r w:rsidRPr="00D103C0">
        <w:t xml:space="preserve">Note that this is just an example. Had we encoded </w:t>
      </w:r>
      <w:r w:rsidR="00591438" w:rsidRPr="00D103C0">
        <w:t>52.376514, 4.908543</w:t>
      </w:r>
      <w:r w:rsidRPr="00D103C0">
        <w:t xml:space="preserve">, the mapcode </w:t>
      </w:r>
      <w:r w:rsidRPr="00D103C0">
        <w:rPr>
          <w:b/>
        </w:rPr>
        <w:t>49.4V</w:t>
      </w:r>
      <w:r w:rsidRPr="00D103C0">
        <w:t xml:space="preserve"> would </w:t>
      </w:r>
      <w:r w:rsidR="00C35C40" w:rsidRPr="00D103C0">
        <w:t xml:space="preserve">already </w:t>
      </w:r>
      <w:r w:rsidRPr="00D103C0">
        <w:t>be</w:t>
      </w:r>
      <w:r w:rsidR="00381DBD" w:rsidRPr="00D103C0">
        <w:t xml:space="preserve"> precise to </w:t>
      </w:r>
      <w:r w:rsidR="006F1B05" w:rsidRPr="00D103C0">
        <w:t>2.5 centi</w:t>
      </w:r>
      <w:r w:rsidR="00381DBD" w:rsidRPr="00D103C0">
        <w:t>meters</w:t>
      </w:r>
      <w:r w:rsidRPr="00D103C0">
        <w:t xml:space="preserve">. It is the </w:t>
      </w:r>
      <w:r w:rsidRPr="00D103C0">
        <w:rPr>
          <w:i/>
        </w:rPr>
        <w:t>maximum</w:t>
      </w:r>
      <w:r w:rsidRPr="00D103C0">
        <w:t xml:space="preserve"> error that is reduced by adding extra letters to a mapcode.</w:t>
      </w:r>
    </w:p>
    <w:p w14:paraId="62922D55" w14:textId="24D7E855" w:rsidR="004114D0" w:rsidRPr="00D103C0" w:rsidRDefault="00BE3237" w:rsidP="007000C3">
      <w:r>
        <w:rPr>
          <w:b/>
        </w:rPr>
        <w:t>Please note</w:t>
      </w:r>
      <w:r w:rsidR="004114D0" w:rsidRPr="00D103C0">
        <w:rPr>
          <w:b/>
        </w:rPr>
        <w:t>:</w:t>
      </w:r>
      <w:r w:rsidR="004114D0" w:rsidRPr="00D103C0">
        <w:t xml:space="preserve"> the above may make it seem that it is a good idea to </w:t>
      </w:r>
      <w:r w:rsidR="004114D0" w:rsidRPr="00D103C0">
        <w:rPr>
          <w:i/>
          <w:iCs/>
        </w:rPr>
        <w:t>always</w:t>
      </w:r>
      <w:r w:rsidR="004114D0" w:rsidRPr="00D103C0">
        <w:t xml:space="preserve"> add extra letters. This would defeat the core purpose of the mapcode system, which is to be accurate </w:t>
      </w:r>
      <w:r w:rsidR="004114D0" w:rsidRPr="00D103C0">
        <w:rPr>
          <w:i/>
        </w:rPr>
        <w:t>enough</w:t>
      </w:r>
      <w:r w:rsidR="004114D0" w:rsidRPr="00D103C0">
        <w:t xml:space="preserve"> for daily, human-scale use. The high-precision extension was made</w:t>
      </w:r>
      <w:r w:rsidR="00F83996" w:rsidRPr="00D103C0">
        <w:t xml:space="preserve"> for very special applications only. </w:t>
      </w:r>
    </w:p>
    <w:p w14:paraId="24A1C167" w14:textId="77777777" w:rsidR="00371883" w:rsidRDefault="00371883" w:rsidP="00371883">
      <w:r w:rsidRPr="00D103C0">
        <w:t>See section 4 about distance-related routines.</w:t>
      </w:r>
    </w:p>
    <w:p w14:paraId="6C8557A5" w14:textId="0F1E5D4E" w:rsidR="00B03D12" w:rsidRPr="00D103C0" w:rsidRDefault="00B03D12" w:rsidP="00B03D12">
      <w:pPr>
        <w:pStyle w:val="Kop1"/>
      </w:pPr>
      <w:bookmarkStart w:id="9" w:name="_Toc464297340"/>
      <w:r w:rsidRPr="00D103C0">
        <w:lastRenderedPageBreak/>
        <w:t>3. Routines related to territories</w:t>
      </w:r>
      <w:bookmarkEnd w:id="9"/>
    </w:p>
    <w:p w14:paraId="1CABE818" w14:textId="77777777" w:rsidR="00B03D12" w:rsidRPr="00D103C0" w:rsidRDefault="00B03D12" w:rsidP="00756F50">
      <w:r w:rsidRPr="00D103C0">
        <w:t>The mapcode system is based on an official code table, which in turn is based on the ISO 3166 standards.</w:t>
      </w:r>
    </w:p>
    <w:p w14:paraId="09F39339" w14:textId="41064ABC" w:rsidR="000F0ABE" w:rsidRDefault="00B03D12" w:rsidP="00756F50">
      <w:r w:rsidRPr="00D103C0">
        <w:t xml:space="preserve">For efficiency, these codes need to be converted into internal “territory codes”. </w:t>
      </w:r>
      <w:r w:rsidR="000F0ABE" w:rsidRPr="00D103C0">
        <w:t>For these, the following thre</w:t>
      </w:r>
      <w:r w:rsidR="00BE3237">
        <w:t>e support routines are relevant.</w:t>
      </w:r>
    </w:p>
    <w:p w14:paraId="08FBDAD1" w14:textId="47629CED" w:rsidR="00BE3237" w:rsidRPr="00D103C0" w:rsidRDefault="00BE3237" w:rsidP="00BE3237">
      <w:pPr>
        <w:pStyle w:val="Kop2"/>
      </w:pPr>
      <w:bookmarkStart w:id="10" w:name="_Toc464297341"/>
      <w:proofErr w:type="spellStart"/>
      <w:proofErr w:type="gramStart"/>
      <w:r w:rsidRPr="00BE3237">
        <w:t>getTerritoryCode</w:t>
      </w:r>
      <w:proofErr w:type="spellEnd"/>
      <w:r>
        <w:t>(</w:t>
      </w:r>
      <w:proofErr w:type="gramEnd"/>
      <w:r>
        <w:t>)</w:t>
      </w:r>
      <w:bookmarkEnd w:id="10"/>
    </w:p>
    <w:p w14:paraId="6C37718D" w14:textId="77777777" w:rsidR="00630814" w:rsidRPr="00D103C0" w:rsidRDefault="00B03D12" w:rsidP="00BE3237">
      <w:pPr>
        <w:pStyle w:val="Code"/>
      </w:pPr>
      <w:r w:rsidRPr="00D103C0">
        <w:t xml:space="preserve">int </w:t>
      </w:r>
      <w:r w:rsidR="008A4183" w:rsidRPr="00D103C0">
        <w:t>getTerritoryCode</w:t>
      </w:r>
      <w:r w:rsidRPr="00D103C0">
        <w:t>(</w:t>
      </w:r>
    </w:p>
    <w:p w14:paraId="260C1DF1" w14:textId="5EC5BF2C" w:rsidR="00630814" w:rsidRPr="00D103C0" w:rsidRDefault="00BE3237" w:rsidP="00BE3237">
      <w:pPr>
        <w:pStyle w:val="Code"/>
      </w:pPr>
      <w:r>
        <w:t xml:space="preserve">  c</w:t>
      </w:r>
      <w:r w:rsidR="00630814" w:rsidRPr="00D103C0">
        <w:t>onst char</w:t>
      </w:r>
      <w:r w:rsidR="00B03D12" w:rsidRPr="00D103C0">
        <w:t>*</w:t>
      </w:r>
      <w:r>
        <w:t xml:space="preserve"> </w:t>
      </w:r>
      <w:r w:rsidR="00E359BF">
        <w:t>territoryISO</w:t>
      </w:r>
      <w:r w:rsidR="00B03D12" w:rsidRPr="00D103C0">
        <w:t>,</w:t>
      </w:r>
    </w:p>
    <w:p w14:paraId="39E579CC" w14:textId="235741D5" w:rsidR="00B03D12" w:rsidRPr="00D103C0" w:rsidRDefault="00BE3237" w:rsidP="00BE3237">
      <w:pPr>
        <w:pStyle w:val="Code"/>
      </w:pPr>
      <w:r>
        <w:t xml:space="preserve">  </w:t>
      </w:r>
      <w:r w:rsidR="00B03D12" w:rsidRPr="00D103C0">
        <w:t>int</w:t>
      </w:r>
      <w:r>
        <w:t xml:space="preserve">         </w:t>
      </w:r>
      <w:r w:rsidR="00630814" w:rsidRPr="00D103C0">
        <w:t>parentTerritoryCode</w:t>
      </w:r>
      <w:r w:rsidR="00B03D12" w:rsidRPr="00D103C0">
        <w:t>)</w:t>
      </w:r>
    </w:p>
    <w:p w14:paraId="337E5962" w14:textId="5A4C83C8" w:rsidR="00B03D12" w:rsidRPr="00BE3237" w:rsidRDefault="00BE3237" w:rsidP="00BE3237">
      <w:pPr>
        <w:rPr>
          <w:b/>
        </w:rPr>
      </w:pPr>
      <w:r w:rsidRPr="00BE3237">
        <w:rPr>
          <w:b/>
        </w:rPr>
        <w:t>Input</w:t>
      </w:r>
    </w:p>
    <w:p w14:paraId="1137C904" w14:textId="3F537147" w:rsidR="002B5082" w:rsidRPr="00D103C0" w:rsidRDefault="00E359BF" w:rsidP="00206126">
      <w:pPr>
        <w:numPr>
          <w:ilvl w:val="0"/>
          <w:numId w:val="1"/>
        </w:numPr>
      </w:pPr>
      <w:proofErr w:type="spellStart"/>
      <w:r>
        <w:rPr>
          <w:b/>
        </w:rPr>
        <w:t>territoryISO</w:t>
      </w:r>
      <w:proofErr w:type="spellEnd"/>
      <w:r w:rsidR="00B03D12" w:rsidRPr="00D103C0">
        <w:rPr>
          <w:b/>
        </w:rPr>
        <w:t>:</w:t>
      </w:r>
      <w:r w:rsidR="00BE3237">
        <w:t xml:space="preserve"> A</w:t>
      </w:r>
      <w:r w:rsidR="00B376A3" w:rsidRPr="00D103C0">
        <w:t xml:space="preserve"> string starting with the </w:t>
      </w:r>
      <w:r w:rsidR="00756F50" w:rsidRPr="00D103C0">
        <w:t>“ISO standard” code</w:t>
      </w:r>
      <w:r w:rsidR="00B03D12" w:rsidRPr="00D103C0">
        <w:t xml:space="preserve"> </w:t>
      </w:r>
      <w:r w:rsidR="00756F50" w:rsidRPr="00D103C0">
        <w:t>of a country or a state</w:t>
      </w:r>
      <w:r w:rsidR="00206126" w:rsidRPr="00D103C0">
        <w:t xml:space="preserve">, such as </w:t>
      </w:r>
      <w:r w:rsidR="002B5082" w:rsidRPr="00D103C0">
        <w:t xml:space="preserve">“USA”, “CA”, “US-CA”, </w:t>
      </w:r>
      <w:r w:rsidR="00206126" w:rsidRPr="00D103C0">
        <w:t xml:space="preserve">or </w:t>
      </w:r>
      <w:r w:rsidR="002B5082" w:rsidRPr="00D103C0">
        <w:t>“USA-CA”</w:t>
      </w:r>
      <w:r w:rsidR="00BE3237">
        <w:t>.</w:t>
      </w:r>
    </w:p>
    <w:p w14:paraId="24274BB6" w14:textId="01EC3EE6" w:rsidR="00756F50" w:rsidRDefault="00630814" w:rsidP="00B87BA6">
      <w:pPr>
        <w:numPr>
          <w:ilvl w:val="0"/>
          <w:numId w:val="1"/>
        </w:numPr>
      </w:pPr>
      <w:proofErr w:type="spellStart"/>
      <w:r w:rsidRPr="00D103C0">
        <w:rPr>
          <w:b/>
        </w:rPr>
        <w:t>parentTerritoryCode</w:t>
      </w:r>
      <w:proofErr w:type="spellEnd"/>
      <w:r w:rsidR="00B03D12" w:rsidRPr="00D103C0">
        <w:rPr>
          <w:b/>
        </w:rPr>
        <w:t>:</w:t>
      </w:r>
      <w:r w:rsidR="00B03D12" w:rsidRPr="00D103C0">
        <w:t xml:space="preserve"> </w:t>
      </w:r>
      <w:r w:rsidR="00BE3237">
        <w:t>O</w:t>
      </w:r>
      <w:r w:rsidR="00B03D12" w:rsidRPr="00D103C0">
        <w:t xml:space="preserve">ptional </w:t>
      </w:r>
      <w:r w:rsidR="002B5082" w:rsidRPr="00D103C0">
        <w:t>territory code</w:t>
      </w:r>
      <w:r w:rsidR="006E471F" w:rsidRPr="00D103C0">
        <w:t xml:space="preserve"> </w:t>
      </w:r>
      <w:r w:rsidR="00872471" w:rsidRPr="00D103C0">
        <w:t xml:space="preserve">(1-999) </w:t>
      </w:r>
      <w:r w:rsidR="00B03D12" w:rsidRPr="00D103C0">
        <w:t xml:space="preserve">to help the routine choose when the abbreviation is ambiguous, which can happen if </w:t>
      </w:r>
      <w:r w:rsidR="00756F50" w:rsidRPr="00D103C0">
        <w:t xml:space="preserve">the abbreviation is </w:t>
      </w:r>
      <w:r w:rsidR="00D77E5C" w:rsidRPr="00D103C0">
        <w:t>of a state and the state’s country is omitted</w:t>
      </w:r>
      <w:r w:rsidR="00C15EF4" w:rsidRPr="00D103C0">
        <w:t xml:space="preserve"> (</w:t>
      </w:r>
      <w:r w:rsidR="00B03D12" w:rsidRPr="00D103C0">
        <w:t>For example, “AL” might mean either “US-AL” or “BR-AL”</w:t>
      </w:r>
      <w:r w:rsidR="00C15EF4" w:rsidRPr="00D103C0">
        <w:t>)</w:t>
      </w:r>
      <w:r w:rsidR="00B03D12" w:rsidRPr="00D103C0">
        <w:t>.</w:t>
      </w:r>
      <w:r w:rsidR="00B87BA6" w:rsidRPr="00D103C0">
        <w:t xml:space="preserve"> Pass 0 if not available.</w:t>
      </w:r>
    </w:p>
    <w:p w14:paraId="76BF60FA" w14:textId="3A8D3EB6" w:rsidR="00BE3237" w:rsidRPr="00BE3237" w:rsidRDefault="00BE3237" w:rsidP="00BE3237">
      <w:pPr>
        <w:rPr>
          <w:b/>
        </w:rPr>
      </w:pPr>
      <w:r>
        <w:rPr>
          <w:b/>
        </w:rPr>
        <w:t>Output</w:t>
      </w:r>
    </w:p>
    <w:p w14:paraId="129053DF" w14:textId="50466085" w:rsidR="00756F50" w:rsidRPr="00D103C0" w:rsidRDefault="00756F50" w:rsidP="00F95E2F">
      <w:pPr>
        <w:numPr>
          <w:ilvl w:val="0"/>
          <w:numId w:val="1"/>
        </w:numPr>
      </w:pPr>
      <w:r w:rsidRPr="00D103C0">
        <w:rPr>
          <w:b/>
        </w:rPr>
        <w:t>Return</w:t>
      </w:r>
      <w:r w:rsidR="00BE3237">
        <w:rPr>
          <w:b/>
        </w:rPr>
        <w:t xml:space="preserve"> value</w:t>
      </w:r>
      <w:r w:rsidRPr="00D103C0">
        <w:t xml:space="preserve">: </w:t>
      </w:r>
      <w:r w:rsidR="00BE3237">
        <w:t>T</w:t>
      </w:r>
      <w:r w:rsidR="00D77E5C" w:rsidRPr="00D103C0">
        <w:t xml:space="preserve">he territory </w:t>
      </w:r>
      <w:r w:rsidRPr="00D103C0">
        <w:t>code</w:t>
      </w:r>
      <w:r w:rsidR="00D77E5C" w:rsidRPr="00D103C0">
        <w:t xml:space="preserve"> </w:t>
      </w:r>
      <w:r w:rsidR="00F95E2F" w:rsidRPr="00D103C0">
        <w:t>(1-999</w:t>
      </w:r>
      <w:r w:rsidR="00D77E5C" w:rsidRPr="00D103C0">
        <w:t>)</w:t>
      </w:r>
      <w:r w:rsidRPr="00D103C0">
        <w:t xml:space="preserve">, or negative if not </w:t>
      </w:r>
      <w:r w:rsidR="002B5082" w:rsidRPr="00D103C0">
        <w:t xml:space="preserve">no match </w:t>
      </w:r>
      <w:r w:rsidR="00D77E5C" w:rsidRPr="00D103C0">
        <w:t xml:space="preserve">was </w:t>
      </w:r>
      <w:r w:rsidR="002B5082" w:rsidRPr="00D103C0">
        <w:t>found</w:t>
      </w:r>
      <w:r w:rsidR="00D77E5C" w:rsidRPr="00D103C0">
        <w:t>.</w:t>
      </w:r>
    </w:p>
    <w:p w14:paraId="6E65885E" w14:textId="10F99B0A" w:rsidR="00BE3237" w:rsidRPr="00D103C0" w:rsidRDefault="00BE3237" w:rsidP="00BE3237">
      <w:pPr>
        <w:pStyle w:val="Kop2"/>
      </w:pPr>
      <w:bookmarkStart w:id="11" w:name="_Toc464297342"/>
      <w:proofErr w:type="spellStart"/>
      <w:proofErr w:type="gramStart"/>
      <w:r w:rsidRPr="00BE3237">
        <w:t>getTerritory</w:t>
      </w:r>
      <w:r>
        <w:t>IsoName</w:t>
      </w:r>
      <w:proofErr w:type="spellEnd"/>
      <w:r>
        <w:t>(</w:t>
      </w:r>
      <w:proofErr w:type="gramEnd"/>
      <w:r>
        <w:t>)</w:t>
      </w:r>
      <w:bookmarkEnd w:id="11"/>
    </w:p>
    <w:p w14:paraId="54FF2060" w14:textId="40218279" w:rsidR="005727F8" w:rsidRPr="00D103C0" w:rsidRDefault="0087666F" w:rsidP="00BC4BD2">
      <w:pPr>
        <w:pStyle w:val="Code"/>
      </w:pPr>
      <w:r w:rsidRPr="00D103C0">
        <w:t>c</w:t>
      </w:r>
      <w:r w:rsidR="00BC4BD2">
        <w:t xml:space="preserve">har </w:t>
      </w:r>
      <w:r w:rsidR="005727F8" w:rsidRPr="00D103C0">
        <w:t>*</w:t>
      </w:r>
      <w:r w:rsidR="006B571B" w:rsidRPr="00D103C0">
        <w:t>getTerritoryIsoName</w:t>
      </w:r>
      <w:r w:rsidR="005727F8" w:rsidRPr="00D103C0">
        <w:t xml:space="preserve">( </w:t>
      </w:r>
    </w:p>
    <w:p w14:paraId="5A89E51B" w14:textId="107722AD" w:rsidR="005727F8" w:rsidRPr="00D103C0" w:rsidRDefault="00BC4BD2" w:rsidP="00BC4BD2">
      <w:pPr>
        <w:pStyle w:val="Code"/>
      </w:pPr>
      <w:r>
        <w:t xml:space="preserve">char </w:t>
      </w:r>
      <w:r w:rsidR="005727F8" w:rsidRPr="00D103C0">
        <w:t>*</w:t>
      </w:r>
      <w:r w:rsidR="00E359BF">
        <w:t>territoryISO</w:t>
      </w:r>
      <w:r w:rsidR="005727F8" w:rsidRPr="00D103C0">
        <w:t xml:space="preserve">, </w:t>
      </w:r>
    </w:p>
    <w:p w14:paraId="43FFE14D" w14:textId="60972D7A" w:rsidR="00BC4BD2" w:rsidRDefault="00630814" w:rsidP="00BC4BD2">
      <w:pPr>
        <w:pStyle w:val="Code"/>
      </w:pPr>
      <w:r w:rsidRPr="00D103C0">
        <w:t>int</w:t>
      </w:r>
      <w:r w:rsidR="00BC4BD2">
        <w:t xml:space="preserve">  </w:t>
      </w:r>
      <w:r w:rsidR="00D77E5C" w:rsidRPr="00D103C0">
        <w:t>t</w:t>
      </w:r>
      <w:r w:rsidRPr="00D103C0">
        <w:t>erritoryCode</w:t>
      </w:r>
      <w:r w:rsidR="00D77E5C" w:rsidRPr="00D103C0">
        <w:t>,</w:t>
      </w:r>
    </w:p>
    <w:p w14:paraId="325D4750" w14:textId="2005352D" w:rsidR="00D77E5C" w:rsidRPr="00D103C0" w:rsidRDefault="00630814" w:rsidP="00BC4BD2">
      <w:pPr>
        <w:pStyle w:val="Code"/>
      </w:pPr>
      <w:r w:rsidRPr="00D103C0">
        <w:t>int</w:t>
      </w:r>
      <w:r w:rsidR="00BC4BD2">
        <w:t xml:space="preserve">  </w:t>
      </w:r>
      <w:r w:rsidR="004B2579">
        <w:t>useShortName</w:t>
      </w:r>
      <w:r w:rsidR="00D77E5C" w:rsidRPr="00D103C0">
        <w:t xml:space="preserve">) </w:t>
      </w:r>
    </w:p>
    <w:p w14:paraId="3F8599F6" w14:textId="1DF17C2F" w:rsidR="00D77E5C" w:rsidRPr="00D103C0" w:rsidRDefault="00BC4BD2" w:rsidP="00756F50">
      <w:pPr>
        <w:rPr>
          <w:b/>
        </w:rPr>
      </w:pPr>
      <w:r>
        <w:rPr>
          <w:b/>
        </w:rPr>
        <w:t>Input</w:t>
      </w:r>
    </w:p>
    <w:p w14:paraId="03703A4D" w14:textId="26BCFB9F" w:rsidR="005727F8" w:rsidRPr="00D103C0" w:rsidRDefault="00BC4BD2" w:rsidP="00AE506C">
      <w:pPr>
        <w:numPr>
          <w:ilvl w:val="0"/>
          <w:numId w:val="2"/>
        </w:numPr>
      </w:pPr>
      <w:r w:rsidRPr="00D103C0">
        <w:rPr>
          <w:b/>
          <w:bCs/>
        </w:rPr>
        <w:t>R</w:t>
      </w:r>
      <w:r w:rsidR="005727F8" w:rsidRPr="00D103C0">
        <w:rPr>
          <w:b/>
          <w:bCs/>
        </w:rPr>
        <w:t>esult</w:t>
      </w:r>
      <w:r>
        <w:rPr>
          <w:b/>
          <w:bCs/>
        </w:rPr>
        <w:t>:</w:t>
      </w:r>
      <w:r w:rsidR="005727F8" w:rsidRPr="00D103C0">
        <w:t xml:space="preserve"> </w:t>
      </w:r>
      <w:r>
        <w:t>A</w:t>
      </w:r>
      <w:r w:rsidR="005727F8" w:rsidRPr="00D103C0">
        <w:t xml:space="preserve"> string to store the result in (capable of storing at least MAX_ISOCODE_LEN characters </w:t>
      </w:r>
      <w:r w:rsidR="005727F8" w:rsidRPr="00D103C0">
        <w:rPr>
          <w:i/>
          <w:iCs/>
        </w:rPr>
        <w:t>plus</w:t>
      </w:r>
      <w:r w:rsidR="005727F8" w:rsidRPr="00D103C0">
        <w:t xml:space="preserve"> a zero-terminator)</w:t>
      </w:r>
      <w:r w:rsidR="009D4AF0" w:rsidRPr="00D103C0">
        <w:t xml:space="preserve">; Returns an empty string if </w:t>
      </w:r>
      <w:proofErr w:type="spellStart"/>
      <w:r w:rsidR="009D4AF0" w:rsidRPr="00D103C0">
        <w:t>territoryCode</w:t>
      </w:r>
      <w:proofErr w:type="spellEnd"/>
      <w:r w:rsidR="009D4AF0" w:rsidRPr="00D103C0">
        <w:t xml:space="preserve"> is illegal.</w:t>
      </w:r>
    </w:p>
    <w:p w14:paraId="03795DD7" w14:textId="386EFE5A" w:rsidR="002B5082" w:rsidRPr="00D103C0" w:rsidRDefault="00630814" w:rsidP="002B5082">
      <w:pPr>
        <w:numPr>
          <w:ilvl w:val="0"/>
          <w:numId w:val="2"/>
        </w:numPr>
      </w:pPr>
      <w:proofErr w:type="spellStart"/>
      <w:r w:rsidRPr="00D103C0">
        <w:rPr>
          <w:b/>
        </w:rPr>
        <w:t>territoryCode</w:t>
      </w:r>
      <w:proofErr w:type="spellEnd"/>
      <w:r w:rsidR="00BC4BD2">
        <w:t>: A</w:t>
      </w:r>
      <w:r w:rsidR="00D77E5C" w:rsidRPr="00D103C0">
        <w:t xml:space="preserve"> </w:t>
      </w:r>
      <w:r w:rsidR="002B5082" w:rsidRPr="00D103C0">
        <w:t>territory code (</w:t>
      </w:r>
      <w:r w:rsidR="00D77E5C" w:rsidRPr="00D103C0">
        <w:t>1</w:t>
      </w:r>
      <w:r w:rsidR="002B5082" w:rsidRPr="00D103C0">
        <w:t>-999)</w:t>
      </w:r>
      <w:r w:rsidR="002B50B5" w:rsidRPr="00D103C0">
        <w:t>.</w:t>
      </w:r>
    </w:p>
    <w:p w14:paraId="6211A79E" w14:textId="5B7F1738" w:rsidR="002B5082" w:rsidRPr="00D103C0" w:rsidRDefault="004B2579" w:rsidP="002B5082">
      <w:pPr>
        <w:numPr>
          <w:ilvl w:val="0"/>
          <w:numId w:val="2"/>
        </w:numPr>
      </w:pPr>
      <w:proofErr w:type="spellStart"/>
      <w:r>
        <w:rPr>
          <w:b/>
        </w:rPr>
        <w:t>useShortName</w:t>
      </w:r>
      <w:proofErr w:type="spellEnd"/>
      <w:r w:rsidR="00BC4BD2">
        <w:rPr>
          <w:b/>
        </w:rPr>
        <w:t>: S</w:t>
      </w:r>
      <w:r w:rsidR="00D77E5C" w:rsidRPr="00D103C0">
        <w:t>pecifies the format of the return value</w:t>
      </w:r>
      <w:r w:rsidR="002B5082" w:rsidRPr="00D103C0">
        <w:t>:</w:t>
      </w:r>
    </w:p>
    <w:p w14:paraId="5A58402C" w14:textId="2242DBF8" w:rsidR="002B5082" w:rsidRPr="00D103C0" w:rsidRDefault="002B5082" w:rsidP="00BC4BD2">
      <w:pPr>
        <w:ind w:left="360"/>
      </w:pPr>
      <w:r w:rsidRPr="00D103C0">
        <w:t>0</w:t>
      </w:r>
      <w:r w:rsidR="00BC4BD2">
        <w:t>:</w:t>
      </w:r>
      <w:r w:rsidRPr="00D103C0">
        <w:t xml:space="preserve"> </w:t>
      </w:r>
      <w:r w:rsidR="00BC4BD2">
        <w:t>R</w:t>
      </w:r>
      <w:r w:rsidR="00D77E5C" w:rsidRPr="00D103C0">
        <w:t xml:space="preserve">eturn in unambiguous </w:t>
      </w:r>
      <w:r w:rsidRPr="00D103C0">
        <w:t>full format</w:t>
      </w:r>
      <w:r w:rsidR="00D77E5C" w:rsidRPr="00D103C0">
        <w:t>: “</w:t>
      </w:r>
      <w:r w:rsidRPr="00D103C0">
        <w:t>XXX</w:t>
      </w:r>
      <w:r w:rsidR="00D77E5C" w:rsidRPr="00D103C0">
        <w:t>”</w:t>
      </w:r>
      <w:r w:rsidRPr="00D103C0">
        <w:t xml:space="preserve"> for </w:t>
      </w:r>
      <w:r w:rsidR="00D77E5C" w:rsidRPr="00D103C0">
        <w:t xml:space="preserve">a </w:t>
      </w:r>
      <w:r w:rsidRPr="00D103C0">
        <w:t>country</w:t>
      </w:r>
      <w:r w:rsidR="00D77E5C" w:rsidRPr="00D103C0">
        <w:t>, “XX-YY” for a state</w:t>
      </w:r>
      <w:r w:rsidR="00BC4BD2">
        <w:t>.</w:t>
      </w:r>
    </w:p>
    <w:p w14:paraId="06A2C7C8" w14:textId="78A20DFC" w:rsidR="002B5082" w:rsidRPr="00D103C0" w:rsidRDefault="00D77E5C" w:rsidP="00BC4BD2">
      <w:pPr>
        <w:ind w:left="360"/>
      </w:pPr>
      <w:r w:rsidRPr="00D103C0">
        <w:t>1</w:t>
      </w:r>
      <w:r w:rsidR="00BC4BD2">
        <w:t>:</w:t>
      </w:r>
      <w:r w:rsidRPr="00D103C0">
        <w:t xml:space="preserve"> </w:t>
      </w:r>
      <w:r w:rsidR="00BC4BD2">
        <w:t>S</w:t>
      </w:r>
      <w:r w:rsidRPr="00D103C0">
        <w:t xml:space="preserve">hort format: “XXX” or “XX”; especially when a 2 letter (state) code is returned, although always </w:t>
      </w:r>
      <w:r w:rsidR="00E40580" w:rsidRPr="00D103C0">
        <w:t xml:space="preserve">unique within </w:t>
      </w:r>
      <w:r w:rsidRPr="00D103C0">
        <w:t xml:space="preserve">its </w:t>
      </w:r>
      <w:r w:rsidR="00E40580" w:rsidRPr="00D103C0">
        <w:t>country</w:t>
      </w:r>
      <w:r w:rsidRPr="00D103C0">
        <w:t xml:space="preserve">, it </w:t>
      </w:r>
      <w:r w:rsidR="00E40580" w:rsidRPr="00D103C0">
        <w:t>may not be unique in the world</w:t>
      </w:r>
      <w:r w:rsidR="00BC4BD2">
        <w:t>.</w:t>
      </w:r>
    </w:p>
    <w:p w14:paraId="5435E214" w14:textId="1B49B806" w:rsidR="00BC4BD2" w:rsidRPr="00BC4BD2" w:rsidRDefault="00BC4BD2" w:rsidP="00BC4BD2">
      <w:pPr>
        <w:rPr>
          <w:b/>
        </w:rPr>
      </w:pPr>
      <w:r w:rsidRPr="00BC4BD2">
        <w:rPr>
          <w:b/>
        </w:rPr>
        <w:t>Output</w:t>
      </w:r>
    </w:p>
    <w:p w14:paraId="2DD6F76F" w14:textId="7220A3DC" w:rsidR="005727F8" w:rsidRPr="00D103C0" w:rsidRDefault="00DA192B" w:rsidP="0087666F">
      <w:pPr>
        <w:numPr>
          <w:ilvl w:val="0"/>
          <w:numId w:val="2"/>
        </w:numPr>
      </w:pPr>
      <w:r w:rsidRPr="00D103C0">
        <w:rPr>
          <w:b/>
        </w:rPr>
        <w:t>Return</w:t>
      </w:r>
      <w:r w:rsidR="00587C73">
        <w:rPr>
          <w:b/>
        </w:rPr>
        <w:t xml:space="preserve"> value</w:t>
      </w:r>
      <w:r w:rsidRPr="00D103C0">
        <w:rPr>
          <w:b/>
        </w:rPr>
        <w:t>:</w:t>
      </w:r>
      <w:r w:rsidRPr="00D103C0">
        <w:t xml:space="preserve"> </w:t>
      </w:r>
      <w:r w:rsidR="00587C73">
        <w:t>A</w:t>
      </w:r>
      <w:r w:rsidRPr="00D103C0">
        <w:t xml:space="preserve"> pointer to </w:t>
      </w:r>
      <w:proofErr w:type="spellStart"/>
      <w:r w:rsidR="00E359BF">
        <w:rPr>
          <w:b/>
          <w:bCs/>
        </w:rPr>
        <w:t>territoryISO</w:t>
      </w:r>
      <w:proofErr w:type="spellEnd"/>
      <w:r w:rsidR="0087666F" w:rsidRPr="00D103C0">
        <w:t xml:space="preserve">. </w:t>
      </w:r>
    </w:p>
    <w:p w14:paraId="34915330" w14:textId="1A939AB2" w:rsidR="00587C73" w:rsidRPr="00D103C0" w:rsidRDefault="00587C73" w:rsidP="00587C73">
      <w:pPr>
        <w:pStyle w:val="Kop2"/>
      </w:pPr>
      <w:bookmarkStart w:id="12" w:name="_Toc464297343"/>
      <w:proofErr w:type="spellStart"/>
      <w:r w:rsidRPr="00587C73">
        <w:t>getParentCountryOf</w:t>
      </w:r>
      <w:proofErr w:type="spellEnd"/>
      <w:r w:rsidRPr="00587C73">
        <w:t xml:space="preserve"> </w:t>
      </w:r>
      <w:r>
        <w:t>()</w:t>
      </w:r>
      <w:bookmarkEnd w:id="12"/>
    </w:p>
    <w:p w14:paraId="0D94DC7C" w14:textId="77777777" w:rsidR="00587C73" w:rsidRDefault="009772D3" w:rsidP="00587C73">
      <w:pPr>
        <w:pStyle w:val="Code"/>
      </w:pPr>
      <w:r w:rsidRPr="00D103C0">
        <w:rPr>
          <w:bCs/>
        </w:rPr>
        <w:t>int</w:t>
      </w:r>
      <w:r w:rsidRPr="00D103C0">
        <w:t xml:space="preserve"> getParentCountryOf(</w:t>
      </w:r>
    </w:p>
    <w:p w14:paraId="4D885822" w14:textId="51074CFE" w:rsidR="009772D3" w:rsidRPr="00D103C0" w:rsidRDefault="00587C73" w:rsidP="00587C73">
      <w:pPr>
        <w:pStyle w:val="Code"/>
      </w:pPr>
      <w:r>
        <w:t xml:space="preserve">  </w:t>
      </w:r>
      <w:r w:rsidR="009772D3" w:rsidRPr="00D103C0">
        <w:rPr>
          <w:bCs/>
        </w:rPr>
        <w:t>int</w:t>
      </w:r>
      <w:r w:rsidR="009772D3" w:rsidRPr="00D103C0">
        <w:t xml:space="preserve"> territoryCode)</w:t>
      </w:r>
    </w:p>
    <w:p w14:paraId="02A9E014" w14:textId="20219D44" w:rsidR="009772D3" w:rsidRPr="00D103C0" w:rsidRDefault="00587C73" w:rsidP="00756F50">
      <w:pPr>
        <w:rPr>
          <w:b/>
        </w:rPr>
      </w:pPr>
      <w:r>
        <w:rPr>
          <w:b/>
        </w:rPr>
        <w:t>Input</w:t>
      </w:r>
    </w:p>
    <w:p w14:paraId="4A061CEE" w14:textId="652DA0CE" w:rsidR="009772D3" w:rsidRPr="00D103C0" w:rsidRDefault="009772D3" w:rsidP="009772D3">
      <w:pPr>
        <w:numPr>
          <w:ilvl w:val="0"/>
          <w:numId w:val="5"/>
        </w:numPr>
      </w:pPr>
      <w:proofErr w:type="spellStart"/>
      <w:r w:rsidRPr="00D103C0">
        <w:rPr>
          <w:b/>
        </w:rPr>
        <w:lastRenderedPageBreak/>
        <w:t>territoryCode</w:t>
      </w:r>
      <w:proofErr w:type="spellEnd"/>
      <w:r w:rsidR="00587C73">
        <w:rPr>
          <w:b/>
        </w:rPr>
        <w:t>:</w:t>
      </w:r>
      <w:r w:rsidRPr="00D103C0">
        <w:t xml:space="preserve"> </w:t>
      </w:r>
      <w:r w:rsidR="00587C73">
        <w:t>T</w:t>
      </w:r>
      <w:r w:rsidRPr="00D103C0">
        <w:t>erritory code (1-999)</w:t>
      </w:r>
      <w:r w:rsidR="00587C73">
        <w:t>.</w:t>
      </w:r>
    </w:p>
    <w:p w14:paraId="227EDA07" w14:textId="09E342B5" w:rsidR="00587C73" w:rsidRPr="00587C73" w:rsidRDefault="00587C73" w:rsidP="00587C73">
      <w:pPr>
        <w:rPr>
          <w:b/>
        </w:rPr>
      </w:pPr>
      <w:r w:rsidRPr="00587C73">
        <w:rPr>
          <w:b/>
        </w:rPr>
        <w:t>Output</w:t>
      </w:r>
    </w:p>
    <w:p w14:paraId="6790C31B" w14:textId="30B94A10" w:rsidR="009772D3" w:rsidRPr="00587C73" w:rsidRDefault="00587C73" w:rsidP="009772D3">
      <w:pPr>
        <w:numPr>
          <w:ilvl w:val="0"/>
          <w:numId w:val="5"/>
        </w:numPr>
        <w:rPr>
          <w:b/>
        </w:rPr>
      </w:pPr>
      <w:r w:rsidRPr="00587C73">
        <w:rPr>
          <w:b/>
        </w:rPr>
        <w:t>Return value:</w:t>
      </w:r>
    </w:p>
    <w:p w14:paraId="3799E230" w14:textId="22934B4A" w:rsidR="009772D3" w:rsidRPr="00D103C0" w:rsidRDefault="00587C73" w:rsidP="00587C73">
      <w:pPr>
        <w:ind w:left="360"/>
      </w:pPr>
      <w:r>
        <w:t>&gt;0: T</w:t>
      </w:r>
      <w:r w:rsidR="009772D3" w:rsidRPr="00D103C0">
        <w:t>he parent country o</w:t>
      </w:r>
      <w:r>
        <w:t xml:space="preserve">f </w:t>
      </w:r>
      <w:proofErr w:type="spellStart"/>
      <w:r>
        <w:t>territoryCode</w:t>
      </w:r>
      <w:proofErr w:type="spellEnd"/>
      <w:r>
        <w:t>.</w:t>
      </w:r>
    </w:p>
    <w:p w14:paraId="25871D30" w14:textId="247565FC" w:rsidR="00DA192B" w:rsidRPr="00D103C0" w:rsidRDefault="009772D3" w:rsidP="00587C73">
      <w:pPr>
        <w:ind w:left="360"/>
      </w:pPr>
      <w:r w:rsidRPr="00D103C0">
        <w:t>-1</w:t>
      </w:r>
      <w:r w:rsidR="00587C73">
        <w:t>:</w:t>
      </w:r>
      <w:r w:rsidR="00DA192B" w:rsidRPr="00D103C0">
        <w:t xml:space="preserve"> </w:t>
      </w:r>
      <w:r w:rsidR="00587C73">
        <w:t>I</w:t>
      </w:r>
      <w:r w:rsidR="00DA192B" w:rsidRPr="00D103C0">
        <w:t xml:space="preserve">f </w:t>
      </w:r>
      <w:proofErr w:type="spellStart"/>
      <w:r w:rsidR="00630814" w:rsidRPr="00D103C0">
        <w:t>territoryCode</w:t>
      </w:r>
      <w:proofErr w:type="spellEnd"/>
      <w:r w:rsidR="00DA192B" w:rsidRPr="00D103C0">
        <w:t xml:space="preserve"> </w:t>
      </w:r>
      <w:r w:rsidRPr="00D103C0">
        <w:t xml:space="preserve">is invalid </w:t>
      </w:r>
      <w:r w:rsidR="00DA192B" w:rsidRPr="00D103C0">
        <w:t xml:space="preserve">or </w:t>
      </w:r>
      <w:r w:rsidRPr="00D103C0">
        <w:t>not a subdivision</w:t>
      </w:r>
      <w:r w:rsidR="00587C73">
        <w:t>.</w:t>
      </w:r>
    </w:p>
    <w:p w14:paraId="40BA906E" w14:textId="42D8BE3B" w:rsidR="00EC2A53" w:rsidRPr="00D103C0" w:rsidRDefault="00EC2A53" w:rsidP="00EC2A53">
      <w:pPr>
        <w:pStyle w:val="Kop1"/>
      </w:pPr>
      <w:bookmarkStart w:id="13" w:name="_Toc464297344"/>
      <w:r w:rsidRPr="00D103C0">
        <w:t>4. Routines related to distance</w:t>
      </w:r>
      <w:bookmarkEnd w:id="13"/>
    </w:p>
    <w:p w14:paraId="610CD1EE" w14:textId="25BA9C98" w:rsidR="002E4E10" w:rsidRPr="00587C73" w:rsidRDefault="00550448" w:rsidP="002E4E10">
      <w:pPr>
        <w:pStyle w:val="Kop2"/>
      </w:pPr>
      <w:bookmarkStart w:id="14" w:name="_Toc464297345"/>
      <w:proofErr w:type="spellStart"/>
      <w:r w:rsidRPr="002E4E10">
        <w:t>distanceInMeters</w:t>
      </w:r>
      <w:proofErr w:type="spellEnd"/>
      <w:r w:rsidR="002E4E10" w:rsidRPr="002E4E10">
        <w:t xml:space="preserve"> </w:t>
      </w:r>
      <w:r w:rsidR="002E4E10">
        <w:t>()</w:t>
      </w:r>
      <w:bookmarkEnd w:id="14"/>
    </w:p>
    <w:p w14:paraId="1C432965" w14:textId="77777777" w:rsidR="00587C73" w:rsidRDefault="00550448" w:rsidP="00587C73">
      <w:pPr>
        <w:pStyle w:val="Code"/>
      </w:pPr>
      <w:r w:rsidRPr="00587C73">
        <w:rPr>
          <w:bCs/>
          <w:szCs w:val="32"/>
        </w:rPr>
        <w:t>double</w:t>
      </w:r>
      <w:r w:rsidRPr="00587C73">
        <w:rPr>
          <w:szCs w:val="32"/>
        </w:rPr>
        <w:t xml:space="preserve"> distanceInMeters</w:t>
      </w:r>
      <w:r w:rsidRPr="00587C73">
        <w:t>(</w:t>
      </w:r>
    </w:p>
    <w:p w14:paraId="44B96F32" w14:textId="35AAA8EC" w:rsidR="00587C73" w:rsidRDefault="00587C73" w:rsidP="00587C73">
      <w:pPr>
        <w:pStyle w:val="Code"/>
      </w:pPr>
      <w:r>
        <w:t xml:space="preserve">  </w:t>
      </w:r>
      <w:r w:rsidR="00550448" w:rsidRPr="00587C73">
        <w:rPr>
          <w:bCs/>
        </w:rPr>
        <w:t>double</w:t>
      </w:r>
      <w:r w:rsidR="00550448" w:rsidRPr="00587C73">
        <w:t xml:space="preserve"> lat</w:t>
      </w:r>
      <w:r w:rsidR="004B2579">
        <w:t>Deg</w:t>
      </w:r>
      <w:r w:rsidR="00550448" w:rsidRPr="00587C73">
        <w:t xml:space="preserve">1, </w:t>
      </w:r>
    </w:p>
    <w:p w14:paraId="1730E711" w14:textId="6F1F2D97" w:rsidR="00587C73" w:rsidRDefault="00587C73" w:rsidP="00587C73">
      <w:pPr>
        <w:pStyle w:val="Code"/>
      </w:pPr>
      <w:r>
        <w:t xml:space="preserve">  </w:t>
      </w:r>
      <w:r w:rsidR="00550448" w:rsidRPr="00587C73">
        <w:rPr>
          <w:bCs/>
        </w:rPr>
        <w:t>double</w:t>
      </w:r>
      <w:r w:rsidR="00550448" w:rsidRPr="00587C73">
        <w:t xml:space="preserve"> lon</w:t>
      </w:r>
      <w:r w:rsidR="004B2579">
        <w:t>Deg</w:t>
      </w:r>
      <w:r w:rsidR="00550448" w:rsidRPr="00587C73">
        <w:t xml:space="preserve">1, </w:t>
      </w:r>
    </w:p>
    <w:p w14:paraId="498FD3BE" w14:textId="1A24DB1D" w:rsidR="00587C73" w:rsidRDefault="00587C73" w:rsidP="00587C73">
      <w:pPr>
        <w:pStyle w:val="Code"/>
      </w:pPr>
      <w:r>
        <w:t xml:space="preserve">  </w:t>
      </w:r>
      <w:r w:rsidR="00550448" w:rsidRPr="00587C73">
        <w:rPr>
          <w:bCs/>
        </w:rPr>
        <w:t>double</w:t>
      </w:r>
      <w:r w:rsidR="00550448" w:rsidRPr="00587C73">
        <w:t xml:space="preserve"> lat</w:t>
      </w:r>
      <w:r w:rsidR="004B2579">
        <w:t>Deg</w:t>
      </w:r>
      <w:r w:rsidR="00550448" w:rsidRPr="00587C73">
        <w:t xml:space="preserve">2, </w:t>
      </w:r>
    </w:p>
    <w:p w14:paraId="58F883F5" w14:textId="12F6B8B0" w:rsidR="00587C73" w:rsidRPr="00587C73" w:rsidRDefault="00587C73" w:rsidP="00587C73">
      <w:pPr>
        <w:pStyle w:val="Code"/>
      </w:pPr>
      <w:r>
        <w:t xml:space="preserve">  </w:t>
      </w:r>
      <w:r w:rsidR="00550448" w:rsidRPr="00587C73">
        <w:rPr>
          <w:bCs/>
        </w:rPr>
        <w:t>double</w:t>
      </w:r>
      <w:r w:rsidR="00550448" w:rsidRPr="00587C73">
        <w:t xml:space="preserve"> lon</w:t>
      </w:r>
      <w:r w:rsidR="004B2579">
        <w:t>Deg</w:t>
      </w:r>
      <w:r w:rsidR="00550448" w:rsidRPr="00587C73">
        <w:t>2)</w:t>
      </w:r>
    </w:p>
    <w:p w14:paraId="5198E906" w14:textId="4BFB2AC3" w:rsidR="00587C73" w:rsidRPr="00587C73" w:rsidRDefault="00587C73" w:rsidP="00587C73">
      <w:pPr>
        <w:pStyle w:val="progbullet"/>
        <w:numPr>
          <w:ilvl w:val="0"/>
          <w:numId w:val="0"/>
        </w:numPr>
        <w:rPr>
          <w:b/>
        </w:rPr>
      </w:pPr>
      <w:r w:rsidRPr="00587C73">
        <w:rPr>
          <w:b/>
        </w:rPr>
        <w:t>Input</w:t>
      </w:r>
    </w:p>
    <w:p w14:paraId="125B4103" w14:textId="1E17E08D" w:rsidR="00587C73" w:rsidRPr="00587C73" w:rsidRDefault="00587C73" w:rsidP="002E4E10">
      <w:pPr>
        <w:pStyle w:val="progbullet"/>
        <w:ind w:left="426"/>
      </w:pPr>
      <w:r>
        <w:rPr>
          <w:b/>
        </w:rPr>
        <w:t>l</w:t>
      </w:r>
      <w:r w:rsidRPr="00D103C0">
        <w:rPr>
          <w:b/>
        </w:rPr>
        <w:t>at</w:t>
      </w:r>
      <w:r w:rsidR="004B2579">
        <w:rPr>
          <w:b/>
        </w:rPr>
        <w:t>Deg</w:t>
      </w:r>
      <w:r>
        <w:rPr>
          <w:b/>
        </w:rPr>
        <w:t>1</w:t>
      </w:r>
      <w:r w:rsidRPr="00587C73">
        <w:t xml:space="preserve">: </w:t>
      </w:r>
      <w:r>
        <w:t>Latitude</w:t>
      </w:r>
      <w:r w:rsidRPr="00587C73">
        <w:t xml:space="preserve"> in degrees</w:t>
      </w:r>
      <w:r>
        <w:t xml:space="preserve"> of first point [-90, 90]</w:t>
      </w:r>
      <w:r w:rsidRPr="00587C73">
        <w:t>.</w:t>
      </w:r>
    </w:p>
    <w:p w14:paraId="51D9DA45" w14:textId="150E45EF" w:rsidR="00587C73" w:rsidRPr="00587C73" w:rsidRDefault="00587C73" w:rsidP="002E4E10">
      <w:pPr>
        <w:pStyle w:val="progbullet"/>
        <w:ind w:left="426"/>
      </w:pPr>
      <w:r>
        <w:rPr>
          <w:b/>
        </w:rPr>
        <w:t>l</w:t>
      </w:r>
      <w:r w:rsidRPr="00D103C0">
        <w:rPr>
          <w:b/>
        </w:rPr>
        <w:t>on</w:t>
      </w:r>
      <w:r w:rsidR="004B2579">
        <w:rPr>
          <w:b/>
        </w:rPr>
        <w:t>Deg</w:t>
      </w:r>
      <w:r>
        <w:rPr>
          <w:b/>
        </w:rPr>
        <w:t>1</w:t>
      </w:r>
      <w:r w:rsidRPr="00587C73">
        <w:t>: Longitude in degrees</w:t>
      </w:r>
      <w:r>
        <w:t xml:space="preserve"> of first point [-180, 180)</w:t>
      </w:r>
      <w:r w:rsidRPr="00587C73">
        <w:t>.</w:t>
      </w:r>
    </w:p>
    <w:p w14:paraId="2D975C2A" w14:textId="5F9DAAF4" w:rsidR="00587C73" w:rsidRPr="00587C73" w:rsidRDefault="00587C73" w:rsidP="002E4E10">
      <w:pPr>
        <w:pStyle w:val="progbullet"/>
        <w:ind w:left="426"/>
      </w:pPr>
      <w:r w:rsidRPr="00D103C0">
        <w:rPr>
          <w:b/>
        </w:rPr>
        <w:t>lat</w:t>
      </w:r>
      <w:r w:rsidR="004B2579">
        <w:rPr>
          <w:b/>
        </w:rPr>
        <w:t>Deg</w:t>
      </w:r>
      <w:r w:rsidRPr="00D103C0">
        <w:rPr>
          <w:b/>
        </w:rPr>
        <w:t>2</w:t>
      </w:r>
      <w:r w:rsidRPr="00587C73">
        <w:t xml:space="preserve">: </w:t>
      </w:r>
      <w:r>
        <w:t>Latitude</w:t>
      </w:r>
      <w:r w:rsidRPr="00587C73">
        <w:t xml:space="preserve"> in degrees </w:t>
      </w:r>
      <w:r>
        <w:t>of second point [-90, 90]</w:t>
      </w:r>
      <w:r w:rsidRPr="00587C73">
        <w:t>.</w:t>
      </w:r>
    </w:p>
    <w:p w14:paraId="22B77B98" w14:textId="3EB43745" w:rsidR="00587C73" w:rsidRPr="00587C73" w:rsidRDefault="00587C73" w:rsidP="002E4E10">
      <w:pPr>
        <w:pStyle w:val="progbullet"/>
        <w:ind w:left="426"/>
      </w:pPr>
      <w:r w:rsidRPr="00D103C0">
        <w:rPr>
          <w:b/>
        </w:rPr>
        <w:t>lon</w:t>
      </w:r>
      <w:r w:rsidR="004B2579">
        <w:rPr>
          <w:b/>
        </w:rPr>
        <w:t>Deg</w:t>
      </w:r>
      <w:r w:rsidRPr="00D103C0">
        <w:rPr>
          <w:b/>
        </w:rPr>
        <w:t>2</w:t>
      </w:r>
      <w:r w:rsidRPr="00587C73">
        <w:t>: Longitude in degrees</w:t>
      </w:r>
      <w:r>
        <w:t xml:space="preserve"> of second point [-180, 180)</w:t>
      </w:r>
      <w:r w:rsidRPr="00587C73">
        <w:t>.</w:t>
      </w:r>
    </w:p>
    <w:p w14:paraId="29714B80" w14:textId="08EBE4F2" w:rsidR="00550448" w:rsidRPr="00587C73" w:rsidRDefault="00587C73" w:rsidP="00587C73">
      <w:pPr>
        <w:pStyle w:val="progbullet"/>
        <w:numPr>
          <w:ilvl w:val="0"/>
          <w:numId w:val="0"/>
        </w:numPr>
        <w:rPr>
          <w:b/>
        </w:rPr>
      </w:pPr>
      <w:r w:rsidRPr="00587C73">
        <w:rPr>
          <w:b/>
        </w:rPr>
        <w:t>Output</w:t>
      </w:r>
    </w:p>
    <w:p w14:paraId="7CD06D12" w14:textId="341F0683" w:rsidR="00550448" w:rsidRDefault="00587C73" w:rsidP="002E4E10">
      <w:pPr>
        <w:pStyle w:val="progbullet"/>
        <w:ind w:left="426"/>
        <w:rPr>
          <w:bCs/>
        </w:rPr>
      </w:pPr>
      <w:r>
        <w:t>Return value</w:t>
      </w:r>
      <w:r w:rsidR="00550448" w:rsidRPr="00D103C0">
        <w:t xml:space="preserve">: </w:t>
      </w:r>
      <w:r>
        <w:t>D</w:t>
      </w:r>
      <w:r w:rsidR="00550448" w:rsidRPr="00D103C0">
        <w:t>istance between the coordinates, in meters</w:t>
      </w:r>
      <w:r>
        <w:t xml:space="preserve">. Only correct </w:t>
      </w:r>
      <w:r>
        <w:rPr>
          <w:bCs/>
        </w:rPr>
        <w:t xml:space="preserve">if </w:t>
      </w:r>
      <w:r w:rsidR="00550448" w:rsidRPr="00587C73">
        <w:rPr>
          <w:bCs/>
        </w:rPr>
        <w:t xml:space="preserve">coordinates that are within a few </w:t>
      </w:r>
      <w:r>
        <w:rPr>
          <w:bCs/>
        </w:rPr>
        <w:t>kilometers</w:t>
      </w:r>
      <w:r w:rsidR="00550448" w:rsidRPr="00587C73">
        <w:rPr>
          <w:bCs/>
        </w:rPr>
        <w:t xml:space="preserve"> of each other</w:t>
      </w:r>
      <w:r>
        <w:rPr>
          <w:bCs/>
        </w:rPr>
        <w:t>.</w:t>
      </w:r>
    </w:p>
    <w:p w14:paraId="426035E7" w14:textId="36F5D3BD" w:rsidR="002E4E10" w:rsidRPr="00587C73" w:rsidRDefault="00243C15" w:rsidP="002E4E10">
      <w:pPr>
        <w:pStyle w:val="Kop2"/>
      </w:pPr>
      <w:bookmarkStart w:id="15" w:name="_Toc464297346"/>
      <w:proofErr w:type="spellStart"/>
      <w:proofErr w:type="gramStart"/>
      <w:r w:rsidRPr="002E4E10">
        <w:t>maxErrorInMeters</w:t>
      </w:r>
      <w:proofErr w:type="spellEnd"/>
      <w:r w:rsidR="002E4E10">
        <w:t>(</w:t>
      </w:r>
      <w:proofErr w:type="gramEnd"/>
      <w:r w:rsidR="002E4E10">
        <w:t>)</w:t>
      </w:r>
      <w:bookmarkEnd w:id="15"/>
    </w:p>
    <w:p w14:paraId="0CAD94E9" w14:textId="77777777" w:rsidR="002E4E10" w:rsidRPr="002E4E10" w:rsidRDefault="00550448" w:rsidP="002E4E10">
      <w:pPr>
        <w:pStyle w:val="Code"/>
      </w:pPr>
      <w:r w:rsidRPr="002E4E10">
        <w:rPr>
          <w:bCs/>
        </w:rPr>
        <w:t>double</w:t>
      </w:r>
      <w:r w:rsidRPr="002E4E10">
        <w:t xml:space="preserve"> </w:t>
      </w:r>
      <w:r w:rsidR="00243C15" w:rsidRPr="002E4E10">
        <w:t>maxErrorInMeters</w:t>
      </w:r>
      <w:r w:rsidRPr="002E4E10">
        <w:t>(</w:t>
      </w:r>
      <w:r w:rsidRPr="002E4E10">
        <w:rPr>
          <w:bCs/>
        </w:rPr>
        <w:t>int</w:t>
      </w:r>
      <w:r w:rsidRPr="002E4E10">
        <w:t xml:space="preserve"> </w:t>
      </w:r>
      <w:r w:rsidR="007F6149" w:rsidRPr="002E4E10">
        <w:t>extra</w:t>
      </w:r>
      <w:r w:rsidRPr="002E4E10">
        <w:t>Digits)</w:t>
      </w:r>
    </w:p>
    <w:p w14:paraId="58F4EE18" w14:textId="78CA8F39" w:rsidR="00550448" w:rsidRPr="00D103C0" w:rsidRDefault="002E4E10" w:rsidP="00243C15">
      <w:pPr>
        <w:pStyle w:val="progtitle"/>
        <w:rPr>
          <w:color w:val="auto"/>
        </w:rPr>
      </w:pPr>
      <w:r>
        <w:rPr>
          <w:color w:val="auto"/>
        </w:rPr>
        <w:t>Input</w:t>
      </w:r>
    </w:p>
    <w:p w14:paraId="475EF2F9" w14:textId="0A812B31" w:rsidR="00550448" w:rsidRPr="00D103C0" w:rsidRDefault="00550448" w:rsidP="002E4E10">
      <w:pPr>
        <w:pStyle w:val="progbullet"/>
        <w:ind w:left="426"/>
      </w:pPr>
      <w:proofErr w:type="spellStart"/>
      <w:r w:rsidRPr="00D103C0">
        <w:rPr>
          <w:b/>
        </w:rPr>
        <w:t>extraDigits</w:t>
      </w:r>
      <w:proofErr w:type="spellEnd"/>
      <w:r w:rsidRPr="00D103C0">
        <w:rPr>
          <w:b/>
        </w:rPr>
        <w:t>:</w:t>
      </w:r>
      <w:r w:rsidRPr="00D103C0">
        <w:rPr>
          <w:b/>
          <w:bCs/>
        </w:rPr>
        <w:t xml:space="preserve"> </w:t>
      </w:r>
      <w:r w:rsidR="002E4E10">
        <w:t>T</w:t>
      </w:r>
      <w:r w:rsidRPr="00D103C0">
        <w:t>he number of high-precision "digits" in a mapcode</w:t>
      </w:r>
      <w:r w:rsidR="002E4E10">
        <w:t xml:space="preserve"> </w:t>
      </w:r>
      <w:r w:rsidR="00CD54DD" w:rsidRPr="00D103C0">
        <w:t>(see section 2.2)</w:t>
      </w:r>
      <w:r w:rsidRPr="00D103C0">
        <w:t>.</w:t>
      </w:r>
    </w:p>
    <w:p w14:paraId="209C15A6" w14:textId="382A1F70" w:rsidR="00550448" w:rsidRPr="00D103C0" w:rsidRDefault="002E4E10" w:rsidP="002E4E10">
      <w:pPr>
        <w:pStyle w:val="progbullet"/>
        <w:ind w:left="426"/>
      </w:pPr>
      <w:r w:rsidRPr="002E4E10">
        <w:rPr>
          <w:b/>
        </w:rPr>
        <w:t>Return value</w:t>
      </w:r>
      <w:r w:rsidR="00550448" w:rsidRPr="00D103C0">
        <w:t xml:space="preserve">: </w:t>
      </w:r>
      <w:r>
        <w:t>W</w:t>
      </w:r>
      <w:r w:rsidR="00550448" w:rsidRPr="00D103C0">
        <w:t>orst-case distance in meters between the original coordinate and the decode location of the mapcode.</w:t>
      </w:r>
    </w:p>
    <w:p w14:paraId="52BA9963" w14:textId="4304E53A" w:rsidR="00DA192B" w:rsidRPr="00D103C0" w:rsidRDefault="008257BF" w:rsidP="008257BF">
      <w:pPr>
        <w:pStyle w:val="Kop1"/>
      </w:pPr>
      <w:bookmarkStart w:id="16" w:name="_Toc464297347"/>
      <w:r w:rsidRPr="00D103C0">
        <w:t>5</w:t>
      </w:r>
      <w:r w:rsidR="00DA192B" w:rsidRPr="00D103C0">
        <w:t>. Routines related to Unicode and/or foreign alphabets</w:t>
      </w:r>
      <w:bookmarkEnd w:id="16"/>
    </w:p>
    <w:p w14:paraId="6E832651" w14:textId="289C8B70" w:rsidR="003C453C" w:rsidRPr="00D103C0" w:rsidRDefault="002E4E10" w:rsidP="002E4E10">
      <w:pPr>
        <w:pStyle w:val="Kop2"/>
      </w:pPr>
      <w:bookmarkStart w:id="17" w:name="_Toc464297348"/>
      <w:proofErr w:type="spellStart"/>
      <w:proofErr w:type="gramStart"/>
      <w:r w:rsidRPr="002E4E10">
        <w:t>convertToRoman</w:t>
      </w:r>
      <w:proofErr w:type="spellEnd"/>
      <w:r>
        <w:t>(</w:t>
      </w:r>
      <w:proofErr w:type="gramEnd"/>
      <w:r>
        <w:t>)</w:t>
      </w:r>
      <w:bookmarkEnd w:id="17"/>
    </w:p>
    <w:p w14:paraId="3861DE26" w14:textId="77777777" w:rsidR="005D0D0A" w:rsidRPr="00D103C0" w:rsidRDefault="003C453C" w:rsidP="002E4E10">
      <w:pPr>
        <w:pStyle w:val="Code"/>
      </w:pPr>
      <w:r w:rsidRPr="00D103C0">
        <w:t>char *convertToRoman(</w:t>
      </w:r>
    </w:p>
    <w:p w14:paraId="1D9420DD" w14:textId="3246EABC" w:rsidR="005D0D0A" w:rsidRPr="00D103C0" w:rsidRDefault="002E4E10" w:rsidP="002E4E10">
      <w:pPr>
        <w:pStyle w:val="Code"/>
      </w:pPr>
      <w:r>
        <w:t xml:space="preserve">  c</w:t>
      </w:r>
      <w:r w:rsidR="003C453C" w:rsidRPr="00D103C0">
        <w:t xml:space="preserve">har </w:t>
      </w:r>
      <w:r w:rsidR="004B2579">
        <w:t xml:space="preserve">       </w:t>
      </w:r>
      <w:r w:rsidR="003C453C" w:rsidRPr="00D103C0">
        <w:t>*ascii</w:t>
      </w:r>
      <w:r w:rsidR="004B2579">
        <w:t>String</w:t>
      </w:r>
      <w:r w:rsidR="003C453C" w:rsidRPr="00D103C0">
        <w:t xml:space="preserve">, </w:t>
      </w:r>
    </w:p>
    <w:p w14:paraId="56BD7595" w14:textId="7B3851CE" w:rsidR="005D0D0A" w:rsidRPr="00D103C0" w:rsidRDefault="002E4E10" w:rsidP="002E4E10">
      <w:pPr>
        <w:pStyle w:val="Code"/>
      </w:pPr>
      <w:r>
        <w:t xml:space="preserve">  </w:t>
      </w:r>
      <w:r w:rsidR="003C453C" w:rsidRPr="00D103C0">
        <w:t xml:space="preserve">int </w:t>
      </w:r>
      <w:r w:rsidR="004B2579">
        <w:t xml:space="preserve">        </w:t>
      </w:r>
      <w:r w:rsidR="005D0D0A" w:rsidRPr="00D103C0">
        <w:t>max</w:t>
      </w:r>
      <w:r w:rsidR="004B2579">
        <w:t>L</w:t>
      </w:r>
      <w:r w:rsidR="005D0D0A" w:rsidRPr="00D103C0">
        <w:t>ength</w:t>
      </w:r>
      <w:r w:rsidR="003C453C" w:rsidRPr="00D103C0">
        <w:t xml:space="preserve">, </w:t>
      </w:r>
    </w:p>
    <w:p w14:paraId="3D54B0EB" w14:textId="046BAFE1" w:rsidR="003C453C" w:rsidRPr="00D103C0" w:rsidRDefault="002E4E10" w:rsidP="002E4E10">
      <w:pPr>
        <w:pStyle w:val="Code"/>
      </w:pPr>
      <w:r>
        <w:t xml:space="preserve">  </w:t>
      </w:r>
      <w:r w:rsidR="003C453C" w:rsidRPr="00D103C0">
        <w:t>const UWORD</w:t>
      </w:r>
      <w:r w:rsidR="004B2579">
        <w:t xml:space="preserve"> </w:t>
      </w:r>
      <w:r w:rsidR="003C453C" w:rsidRPr="00D103C0">
        <w:t>*</w:t>
      </w:r>
      <w:r w:rsidR="004B2579">
        <w:t>unicodeString</w:t>
      </w:r>
      <w:r w:rsidR="003C453C" w:rsidRPr="00D103C0">
        <w:t>)</w:t>
      </w:r>
    </w:p>
    <w:p w14:paraId="18ADC6C1" w14:textId="77777777" w:rsidR="005D0D0A" w:rsidRPr="00D103C0" w:rsidRDefault="005D0D0A" w:rsidP="005D0D0A">
      <w:pPr>
        <w:rPr>
          <w:b/>
        </w:rPr>
      </w:pPr>
      <w:r w:rsidRPr="00D103C0">
        <w:t xml:space="preserve">Mapcodes may be specified in other alphabets. This routine converts a 16-bit </w:t>
      </w:r>
      <w:r w:rsidRPr="00D103C0">
        <w:rPr>
          <w:b/>
          <w:bCs/>
        </w:rPr>
        <w:t>string</w:t>
      </w:r>
      <w:r w:rsidRPr="00D103C0">
        <w:t xml:space="preserve"> (i.e. a </w:t>
      </w:r>
      <w:r w:rsidR="009647E5" w:rsidRPr="00D103C0">
        <w:t xml:space="preserve">zero-terminated </w:t>
      </w:r>
      <w:r w:rsidRPr="00D103C0">
        <w:t xml:space="preserve">string of 16-bit Unicode characters) into a roman (8-bit) equivalent – which can then be offered to an </w:t>
      </w:r>
      <w:r w:rsidRPr="00D103C0">
        <w:rPr>
          <w:b/>
          <w:bCs/>
        </w:rPr>
        <w:t>encode</w:t>
      </w:r>
      <w:r w:rsidRPr="00D103C0">
        <w:t xml:space="preserve"> routine</w:t>
      </w:r>
      <w:r w:rsidRPr="00D103C0">
        <w:rPr>
          <w:b/>
        </w:rPr>
        <w:t>.</w:t>
      </w:r>
    </w:p>
    <w:p w14:paraId="5DAE8BCA" w14:textId="50F5B02F" w:rsidR="005D0D0A" w:rsidRPr="00D103C0" w:rsidRDefault="005D0D0A" w:rsidP="005D0D0A">
      <w:pPr>
        <w:rPr>
          <w:bCs/>
        </w:rPr>
      </w:pPr>
      <w:r w:rsidRPr="00D103C0">
        <w:rPr>
          <w:bCs/>
        </w:rPr>
        <w:lastRenderedPageBreak/>
        <w:t xml:space="preserve">The result is stored in </w:t>
      </w:r>
      <w:proofErr w:type="spellStart"/>
      <w:r w:rsidRPr="00D103C0">
        <w:rPr>
          <w:b/>
        </w:rPr>
        <w:t>ascii</w:t>
      </w:r>
      <w:r w:rsidR="004B2579">
        <w:rPr>
          <w:b/>
        </w:rPr>
        <w:t>String</w:t>
      </w:r>
      <w:proofErr w:type="spellEnd"/>
      <w:r w:rsidRPr="00D103C0">
        <w:rPr>
          <w:bCs/>
        </w:rPr>
        <w:t xml:space="preserve"> (which must be at least </w:t>
      </w:r>
      <w:proofErr w:type="spellStart"/>
      <w:r w:rsidRPr="00D103C0">
        <w:rPr>
          <w:b/>
        </w:rPr>
        <w:t>ma</w:t>
      </w:r>
      <w:r w:rsidR="004B2579">
        <w:rPr>
          <w:b/>
        </w:rPr>
        <w:t>xL</w:t>
      </w:r>
      <w:r w:rsidRPr="00D103C0">
        <w:rPr>
          <w:b/>
        </w:rPr>
        <w:t>en</w:t>
      </w:r>
      <w:r w:rsidR="004B2579">
        <w:rPr>
          <w:b/>
        </w:rPr>
        <w:t>gth</w:t>
      </w:r>
      <w:proofErr w:type="spellEnd"/>
      <w:r w:rsidRPr="00D103C0">
        <w:rPr>
          <w:bCs/>
        </w:rPr>
        <w:t xml:space="preserve"> in size) as a zero-terminated </w:t>
      </w:r>
      <w:r w:rsidR="009647E5" w:rsidRPr="00D103C0">
        <w:rPr>
          <w:bCs/>
        </w:rPr>
        <w:t xml:space="preserve">8-bit </w:t>
      </w:r>
      <w:r w:rsidRPr="00D103C0">
        <w:rPr>
          <w:bCs/>
        </w:rPr>
        <w:t>string. A pointer to the result is returned.</w:t>
      </w:r>
    </w:p>
    <w:p w14:paraId="02794610" w14:textId="77777777" w:rsidR="005D0D0A" w:rsidRPr="002E4E10" w:rsidRDefault="005D0D0A" w:rsidP="005D0D0A">
      <w:pPr>
        <w:rPr>
          <w:bCs/>
          <w:iCs/>
        </w:rPr>
      </w:pPr>
      <w:r w:rsidRPr="002E4E10">
        <w:rPr>
          <w:bCs/>
          <w:iCs/>
        </w:rPr>
        <w:t>Note: for legacy’s sake, we also support the following routine, which re</w:t>
      </w:r>
      <w:r w:rsidR="00CB1A26" w:rsidRPr="002E4E10">
        <w:rPr>
          <w:bCs/>
          <w:iCs/>
        </w:rPr>
        <w:t>t</w:t>
      </w:r>
      <w:r w:rsidRPr="002E4E10">
        <w:rPr>
          <w:bCs/>
          <w:iCs/>
        </w:rPr>
        <w:t>urns a pointer to a static buffer that is rewritten on each call:</w:t>
      </w:r>
    </w:p>
    <w:p w14:paraId="018172B0" w14:textId="277DD92D" w:rsidR="005D0D0A" w:rsidRPr="00D103C0" w:rsidRDefault="005D0D0A" w:rsidP="002E4E10">
      <w:pPr>
        <w:pStyle w:val="Code"/>
      </w:pPr>
      <w:r w:rsidRPr="00D103C0">
        <w:t xml:space="preserve">const char* decodeToRoman(const UWORD* </w:t>
      </w:r>
      <w:r w:rsidR="004B2579">
        <w:t>unicodeString</w:t>
      </w:r>
      <w:r w:rsidRPr="00D103C0">
        <w:t>);</w:t>
      </w:r>
    </w:p>
    <w:p w14:paraId="5E19771F" w14:textId="291F4EE4" w:rsidR="005D0D0A" w:rsidRPr="00D103C0" w:rsidRDefault="002E4E10" w:rsidP="002E4E10">
      <w:pPr>
        <w:pStyle w:val="Kop2"/>
      </w:pPr>
      <w:bookmarkStart w:id="18" w:name="_Toc464297349"/>
      <w:proofErr w:type="spellStart"/>
      <w:proofErr w:type="gramStart"/>
      <w:r w:rsidRPr="002E4E10">
        <w:t>convertToAlphabet</w:t>
      </w:r>
      <w:proofErr w:type="spellEnd"/>
      <w:r>
        <w:t>(</w:t>
      </w:r>
      <w:proofErr w:type="gramEnd"/>
      <w:r>
        <w:t>)</w:t>
      </w:r>
      <w:bookmarkEnd w:id="18"/>
    </w:p>
    <w:p w14:paraId="11FBBF0B" w14:textId="77777777" w:rsidR="005D0D0A" w:rsidRPr="00D103C0" w:rsidRDefault="003C453C" w:rsidP="002E4E10">
      <w:pPr>
        <w:pStyle w:val="Code"/>
      </w:pPr>
      <w:r w:rsidRPr="00D103C0">
        <w:t>UWORD* convertToAlphabet(</w:t>
      </w:r>
    </w:p>
    <w:p w14:paraId="01DCC71E" w14:textId="3D7C2035" w:rsidR="005D0D0A" w:rsidRPr="00D103C0" w:rsidRDefault="002E4E10" w:rsidP="002E4E10">
      <w:pPr>
        <w:pStyle w:val="Code"/>
      </w:pPr>
      <w:r>
        <w:t xml:space="preserve">  </w:t>
      </w:r>
      <w:r w:rsidR="003C453C" w:rsidRPr="00D103C0">
        <w:t xml:space="preserve">UWORD* </w:t>
      </w:r>
      <w:r w:rsidR="004B2579">
        <w:t xml:space="preserve">    unicodeString</w:t>
      </w:r>
      <w:r w:rsidR="003C453C" w:rsidRPr="00D103C0">
        <w:t xml:space="preserve">, </w:t>
      </w:r>
    </w:p>
    <w:p w14:paraId="0DCF6D45" w14:textId="3AA7412D" w:rsidR="005D0D0A" w:rsidRPr="00D103C0" w:rsidRDefault="002E4E10" w:rsidP="002E4E10">
      <w:pPr>
        <w:pStyle w:val="Code"/>
      </w:pPr>
      <w:r>
        <w:t xml:space="preserve">  </w:t>
      </w:r>
      <w:r w:rsidR="003C453C" w:rsidRPr="00D103C0">
        <w:t xml:space="preserve">int </w:t>
      </w:r>
      <w:r w:rsidR="004B2579">
        <w:t xml:space="preserve">       </w:t>
      </w:r>
      <w:r w:rsidR="003C453C" w:rsidRPr="00D103C0">
        <w:t>max</w:t>
      </w:r>
      <w:r w:rsidR="004B2579">
        <w:t>L</w:t>
      </w:r>
      <w:r w:rsidR="003C453C" w:rsidRPr="00D103C0">
        <w:t xml:space="preserve">ength, </w:t>
      </w:r>
    </w:p>
    <w:p w14:paraId="699F995A" w14:textId="516AEE2D" w:rsidR="005D0D0A" w:rsidRPr="00D103C0" w:rsidRDefault="002E4E10" w:rsidP="002E4E10">
      <w:pPr>
        <w:pStyle w:val="Code"/>
      </w:pPr>
      <w:r>
        <w:t xml:space="preserve">  </w:t>
      </w:r>
      <w:r w:rsidR="003C453C" w:rsidRPr="00D103C0">
        <w:t>const char *</w:t>
      </w:r>
      <w:r w:rsidR="004B2579">
        <w:t>asciiString</w:t>
      </w:r>
      <w:r w:rsidR="003C453C" w:rsidRPr="00D103C0">
        <w:t>,</w:t>
      </w:r>
    </w:p>
    <w:p w14:paraId="2ACB05C3" w14:textId="0E400CC4" w:rsidR="003C453C" w:rsidRPr="00D103C0" w:rsidRDefault="002E4E10" w:rsidP="002E4E10">
      <w:pPr>
        <w:pStyle w:val="Code"/>
      </w:pPr>
      <w:r>
        <w:t xml:space="preserve">  </w:t>
      </w:r>
      <w:r w:rsidR="003C453C" w:rsidRPr="00D103C0">
        <w:t xml:space="preserve">int </w:t>
      </w:r>
      <w:r w:rsidR="004B2579">
        <w:t xml:space="preserve">       </w:t>
      </w:r>
      <w:r w:rsidR="003C453C" w:rsidRPr="00D103C0">
        <w:t xml:space="preserve">alphabet) </w:t>
      </w:r>
    </w:p>
    <w:p w14:paraId="6B87662C" w14:textId="0A843ED0" w:rsidR="00CB1A26" w:rsidRPr="00D103C0" w:rsidRDefault="00CB1A26" w:rsidP="00CB1A26">
      <w:pPr>
        <w:rPr>
          <w:bCs/>
        </w:rPr>
      </w:pPr>
      <w:r w:rsidRPr="00D103C0">
        <w:t xml:space="preserve">This routine converts a zero-terminated </w:t>
      </w:r>
      <w:proofErr w:type="spellStart"/>
      <w:r w:rsidR="004B2579">
        <w:rPr>
          <w:b/>
          <w:bCs/>
        </w:rPr>
        <w:t>asciiString</w:t>
      </w:r>
      <w:proofErr w:type="spellEnd"/>
      <w:r w:rsidRPr="00D103C0">
        <w:t xml:space="preserve"> into a zero-terminated </w:t>
      </w:r>
      <w:proofErr w:type="spellStart"/>
      <w:r w:rsidR="004B2579" w:rsidRPr="004B2579">
        <w:rPr>
          <w:b/>
        </w:rPr>
        <w:t>u</w:t>
      </w:r>
      <w:r w:rsidRPr="004B2579">
        <w:rPr>
          <w:b/>
        </w:rPr>
        <w:t>nicode</w:t>
      </w:r>
      <w:r w:rsidR="004B2579" w:rsidRPr="004B2579">
        <w:rPr>
          <w:b/>
        </w:rPr>
        <w:t>S</w:t>
      </w:r>
      <w:r w:rsidRPr="004B2579">
        <w:rPr>
          <w:b/>
        </w:rPr>
        <w:t>tring</w:t>
      </w:r>
      <w:proofErr w:type="spellEnd"/>
      <w:r w:rsidRPr="00D103C0">
        <w:t xml:space="preserve"> </w:t>
      </w:r>
      <w:r w:rsidR="004B2579">
        <w:t xml:space="preserve">(UTF16) </w:t>
      </w:r>
      <w:r w:rsidRPr="00D103C0">
        <w:t xml:space="preserve">in the specified </w:t>
      </w:r>
      <w:r w:rsidRPr="00D103C0">
        <w:rPr>
          <w:b/>
          <w:bCs/>
        </w:rPr>
        <w:t>alphabet</w:t>
      </w:r>
      <w:r w:rsidRPr="00D103C0">
        <w:t xml:space="preserve">. </w:t>
      </w:r>
      <w:r w:rsidRPr="00D103C0">
        <w:rPr>
          <w:bCs/>
        </w:rPr>
        <w:t xml:space="preserve">The result is stored in </w:t>
      </w:r>
      <w:proofErr w:type="spellStart"/>
      <w:r w:rsidR="004B2579">
        <w:rPr>
          <w:b/>
        </w:rPr>
        <w:t>unicodeString</w:t>
      </w:r>
      <w:proofErr w:type="spellEnd"/>
      <w:r w:rsidRPr="00D103C0">
        <w:rPr>
          <w:bCs/>
        </w:rPr>
        <w:t xml:space="preserve"> (which must be at least </w:t>
      </w:r>
      <w:proofErr w:type="spellStart"/>
      <w:r w:rsidRPr="00D103C0">
        <w:rPr>
          <w:b/>
        </w:rPr>
        <w:t>max</w:t>
      </w:r>
      <w:r w:rsidR="004B2579">
        <w:rPr>
          <w:b/>
        </w:rPr>
        <w:t>L</w:t>
      </w:r>
      <w:r w:rsidRPr="00D103C0">
        <w:rPr>
          <w:b/>
        </w:rPr>
        <w:t>ength</w:t>
      </w:r>
      <w:proofErr w:type="spellEnd"/>
      <w:r w:rsidRPr="00D103C0">
        <w:rPr>
          <w:bCs/>
        </w:rPr>
        <w:t xml:space="preserve"> in size). A pointer to the result is returned.</w:t>
      </w:r>
    </w:p>
    <w:p w14:paraId="52492BD8" w14:textId="77777777" w:rsidR="00CB1A26" w:rsidRPr="00D103C0" w:rsidRDefault="00CB1A26" w:rsidP="00766082">
      <w:r w:rsidRPr="00D103C0">
        <w:t xml:space="preserve">For example, </w:t>
      </w:r>
      <w:r w:rsidR="00766082" w:rsidRPr="00D103C0">
        <w:t xml:space="preserve">this routine </w:t>
      </w:r>
      <w:r w:rsidRPr="00D103C0">
        <w:t xml:space="preserve">can convert </w:t>
      </w:r>
    </w:p>
    <w:p w14:paraId="5C23D7D5" w14:textId="77777777" w:rsidR="00CB1A26" w:rsidRPr="002E4E10" w:rsidRDefault="00CB1A26" w:rsidP="00C65FC2">
      <w:pPr>
        <w:ind w:firstLine="720"/>
      </w:pPr>
      <w:r w:rsidRPr="002E4E10">
        <w:rPr>
          <w:b/>
          <w:bCs/>
        </w:rPr>
        <w:t xml:space="preserve">PQ.RS </w:t>
      </w:r>
      <w:r w:rsidRPr="002E4E10">
        <w:rPr>
          <w:b/>
          <w:bCs/>
        </w:rPr>
        <w:tab/>
      </w:r>
      <w:r w:rsidRPr="002E4E10">
        <w:t xml:space="preserve">to </w:t>
      </w:r>
      <w:r w:rsidRPr="002E4E10">
        <w:tab/>
      </w:r>
      <w:proofErr w:type="gramStart"/>
      <w:r w:rsidRPr="002E4E10">
        <w:rPr>
          <w:rFonts w:ascii="Mangal" w:hAnsi="Mangal" w:cs="Mangal"/>
          <w:b/>
          <w:bCs/>
          <w:cs/>
          <w:lang w:bidi="hi-IN"/>
        </w:rPr>
        <w:t>नप</w:t>
      </w:r>
      <w:r w:rsidRPr="002E4E10">
        <w:rPr>
          <w:b/>
          <w:bCs/>
        </w:rPr>
        <w:t>.</w:t>
      </w:r>
      <w:r w:rsidRPr="002E4E10">
        <w:rPr>
          <w:rFonts w:ascii="Mangal" w:hAnsi="Mangal" w:cs="Mangal"/>
          <w:b/>
          <w:bCs/>
          <w:cs/>
          <w:lang w:bidi="hi-IN"/>
        </w:rPr>
        <w:t>भम</w:t>
      </w:r>
      <w:proofErr w:type="gramEnd"/>
      <w:r w:rsidRPr="002E4E10">
        <w:rPr>
          <w:rFonts w:ascii="Mangal" w:hAnsi="Mangal" w:cs="Mangal"/>
          <w:cs/>
          <w:lang w:bidi="hi-IN"/>
        </w:rPr>
        <w:t xml:space="preserve"> </w:t>
      </w:r>
      <w:r w:rsidRPr="002E4E10">
        <w:t>(</w:t>
      </w:r>
      <w:r w:rsidR="00C65FC2" w:rsidRPr="002E4E10">
        <w:t>Devanagari</w:t>
      </w:r>
      <w:r w:rsidRPr="002E4E10">
        <w:t xml:space="preserve"> alphabet)</w:t>
      </w:r>
    </w:p>
    <w:p w14:paraId="661BE277" w14:textId="77777777" w:rsidR="00CB1A26" w:rsidRPr="002E4E10" w:rsidRDefault="00CB1A26" w:rsidP="00CB1A26">
      <w:pPr>
        <w:ind w:firstLine="720"/>
      </w:pPr>
      <w:r w:rsidRPr="002E4E10">
        <w:rPr>
          <w:b/>
          <w:bCs/>
        </w:rPr>
        <w:t xml:space="preserve">PQ.RS </w:t>
      </w:r>
      <w:r w:rsidRPr="002E4E10">
        <w:rPr>
          <w:b/>
          <w:bCs/>
        </w:rPr>
        <w:tab/>
      </w:r>
      <w:r w:rsidRPr="002E4E10">
        <w:t xml:space="preserve">to </w:t>
      </w:r>
      <w:r w:rsidRPr="002E4E10">
        <w:tab/>
      </w:r>
      <w:r w:rsidRPr="002E4E10">
        <w:rPr>
          <w:b/>
          <w:bCs/>
        </w:rPr>
        <w:t>РФ.ЯЦ</w:t>
      </w:r>
      <w:r w:rsidRPr="002E4E10">
        <w:t xml:space="preserve"> (Russian alphabet)</w:t>
      </w:r>
    </w:p>
    <w:p w14:paraId="64495990" w14:textId="77777777" w:rsidR="0096137D" w:rsidRPr="00D103C0" w:rsidRDefault="00CB1A26" w:rsidP="0096137D">
      <w:r w:rsidRPr="00D103C0">
        <w:t xml:space="preserve">At the date of writing, the following alphabets have been </w:t>
      </w:r>
      <w:r w:rsidR="0096137D" w:rsidRPr="00D103C0">
        <w:t>implemented:</w:t>
      </w:r>
    </w:p>
    <w:p w14:paraId="5E26217C" w14:textId="77777777" w:rsidR="0096137D" w:rsidRPr="00D103C0" w:rsidRDefault="0096137D" w:rsidP="002E4E10">
      <w:pPr>
        <w:pStyle w:val="Code"/>
      </w:pPr>
      <w:r w:rsidRPr="00D103C0">
        <w:t>#define MAPCODE_ALPHABET_ROMAN         0</w:t>
      </w:r>
    </w:p>
    <w:p w14:paraId="77DF801D" w14:textId="77777777" w:rsidR="0096137D" w:rsidRPr="00D103C0" w:rsidRDefault="0096137D" w:rsidP="002E4E10">
      <w:pPr>
        <w:pStyle w:val="Code"/>
      </w:pPr>
      <w:r w:rsidRPr="00D103C0">
        <w:t>#define MAPCODE_ALPHABET_GREEK         1</w:t>
      </w:r>
    </w:p>
    <w:p w14:paraId="5442D238" w14:textId="77777777" w:rsidR="0096137D" w:rsidRPr="00D103C0" w:rsidRDefault="0096137D" w:rsidP="002E4E10">
      <w:pPr>
        <w:pStyle w:val="Code"/>
      </w:pPr>
      <w:r w:rsidRPr="00D103C0">
        <w:t>#define MAPCODE_ALPHABET_CYRILLIC      2</w:t>
      </w:r>
    </w:p>
    <w:p w14:paraId="22878796" w14:textId="77777777" w:rsidR="0096137D" w:rsidRPr="00D103C0" w:rsidRDefault="0096137D" w:rsidP="002E4E10">
      <w:pPr>
        <w:pStyle w:val="Code"/>
      </w:pPr>
      <w:r w:rsidRPr="00D103C0">
        <w:t>#define MAPCODE_ALPHABET_HEBREW        3</w:t>
      </w:r>
    </w:p>
    <w:p w14:paraId="446945C8" w14:textId="77777777" w:rsidR="0096137D" w:rsidRPr="00D103C0" w:rsidRDefault="0096137D" w:rsidP="002E4E10">
      <w:pPr>
        <w:pStyle w:val="Code"/>
      </w:pPr>
      <w:r w:rsidRPr="00D103C0">
        <w:t>#define MAPCODE_ALPHABET_DEVANAGARI    4</w:t>
      </w:r>
    </w:p>
    <w:p w14:paraId="15A6DDA7" w14:textId="77777777" w:rsidR="0096137D" w:rsidRPr="00D103C0" w:rsidRDefault="0096137D" w:rsidP="002E4E10">
      <w:pPr>
        <w:pStyle w:val="Code"/>
      </w:pPr>
      <w:r w:rsidRPr="00D103C0">
        <w:t>#define MAPCODE_ALPHABET_MALAYALAM     5</w:t>
      </w:r>
    </w:p>
    <w:p w14:paraId="3D921AE5" w14:textId="77777777" w:rsidR="0096137D" w:rsidRPr="00D103C0" w:rsidRDefault="0096137D" w:rsidP="002E4E10">
      <w:pPr>
        <w:pStyle w:val="Code"/>
      </w:pPr>
      <w:r w:rsidRPr="00D103C0">
        <w:t>#define MAPCODE_ALPHABET_GEORGIAN      6</w:t>
      </w:r>
    </w:p>
    <w:p w14:paraId="291EAB1E" w14:textId="77777777" w:rsidR="0096137D" w:rsidRPr="00D103C0" w:rsidRDefault="0096137D" w:rsidP="002E4E10">
      <w:pPr>
        <w:pStyle w:val="Code"/>
      </w:pPr>
      <w:r w:rsidRPr="00D103C0">
        <w:t>#define MAPCODE_ALPHABET_KATAKANA      7</w:t>
      </w:r>
    </w:p>
    <w:p w14:paraId="18977544" w14:textId="77777777" w:rsidR="0096137D" w:rsidRPr="00D103C0" w:rsidRDefault="0096137D" w:rsidP="002E4E10">
      <w:pPr>
        <w:pStyle w:val="Code"/>
      </w:pPr>
      <w:r w:rsidRPr="00D103C0">
        <w:t>#define MAPCODE_ALPHABET_THAI          8</w:t>
      </w:r>
    </w:p>
    <w:p w14:paraId="057A839B" w14:textId="77777777" w:rsidR="0096137D" w:rsidRPr="00D103C0" w:rsidRDefault="0096137D" w:rsidP="002E4E10">
      <w:pPr>
        <w:pStyle w:val="Code"/>
      </w:pPr>
      <w:r w:rsidRPr="00D103C0">
        <w:t>#define MAPCODE_ALPHABET_LAO           9</w:t>
      </w:r>
    </w:p>
    <w:p w14:paraId="481772E0" w14:textId="77777777" w:rsidR="0096137D" w:rsidRPr="00D103C0" w:rsidRDefault="0096137D" w:rsidP="002E4E10">
      <w:pPr>
        <w:pStyle w:val="Code"/>
      </w:pPr>
      <w:r w:rsidRPr="00D103C0">
        <w:t>#define MAPCODE_ALPHABET_ARMENIAN      10</w:t>
      </w:r>
    </w:p>
    <w:p w14:paraId="469EE39A" w14:textId="77777777" w:rsidR="0096137D" w:rsidRPr="00D103C0" w:rsidRDefault="0096137D" w:rsidP="002E4E10">
      <w:pPr>
        <w:pStyle w:val="Code"/>
      </w:pPr>
      <w:r w:rsidRPr="00D103C0">
        <w:t>#define MAPCODE_ALPHABET_BENGALI       11</w:t>
      </w:r>
    </w:p>
    <w:p w14:paraId="588E57D2" w14:textId="77777777" w:rsidR="0096137D" w:rsidRPr="00D103C0" w:rsidRDefault="0096137D" w:rsidP="002E4E10">
      <w:pPr>
        <w:pStyle w:val="Code"/>
      </w:pPr>
      <w:r w:rsidRPr="00D103C0">
        <w:t>#define MAPCODE_ALPHABET_GURMUKHI      12</w:t>
      </w:r>
    </w:p>
    <w:p w14:paraId="67CBFB10" w14:textId="77777777" w:rsidR="0096137D" w:rsidRPr="00D103C0" w:rsidRDefault="0096137D" w:rsidP="002E4E10">
      <w:pPr>
        <w:pStyle w:val="Code"/>
      </w:pPr>
      <w:r w:rsidRPr="00D103C0">
        <w:t>#define MAPCODE_ALPHABET_TIBETAN       13</w:t>
      </w:r>
    </w:p>
    <w:p w14:paraId="176B849C" w14:textId="77777777" w:rsidR="0096137D" w:rsidRPr="00D103C0" w:rsidRDefault="0096137D" w:rsidP="002E4E10">
      <w:pPr>
        <w:pStyle w:val="Code"/>
      </w:pPr>
      <w:r w:rsidRPr="00D103C0">
        <w:t>#define MAPCODE_ALPHABET_ARABIC        14</w:t>
      </w:r>
    </w:p>
    <w:p w14:paraId="12CB0873" w14:textId="77777777" w:rsidR="0096137D" w:rsidRPr="00D103C0" w:rsidRDefault="0096137D" w:rsidP="002E4E10">
      <w:pPr>
        <w:pStyle w:val="Code"/>
      </w:pPr>
      <w:r w:rsidRPr="00D103C0">
        <w:t>#define MAPCODE_ALPHABET_KOREAN        15</w:t>
      </w:r>
    </w:p>
    <w:p w14:paraId="120FEAF6" w14:textId="77777777" w:rsidR="0096137D" w:rsidRPr="00D103C0" w:rsidRDefault="0096137D" w:rsidP="002E4E10">
      <w:pPr>
        <w:pStyle w:val="Code"/>
      </w:pPr>
      <w:r w:rsidRPr="00D103C0">
        <w:t>#define MAPCODE_ALPHABET_BURMESE       16</w:t>
      </w:r>
    </w:p>
    <w:p w14:paraId="07B5A847" w14:textId="77777777" w:rsidR="0096137D" w:rsidRPr="00D103C0" w:rsidRDefault="0096137D" w:rsidP="002E4E10">
      <w:pPr>
        <w:pStyle w:val="Code"/>
      </w:pPr>
      <w:r w:rsidRPr="00D103C0">
        <w:t>#define MAPCODE_ALPHABET_KHMER         17</w:t>
      </w:r>
    </w:p>
    <w:p w14:paraId="5F055527" w14:textId="77777777" w:rsidR="0096137D" w:rsidRPr="00D103C0" w:rsidRDefault="0096137D" w:rsidP="002E4E10">
      <w:pPr>
        <w:pStyle w:val="Code"/>
      </w:pPr>
      <w:r w:rsidRPr="00D103C0">
        <w:t>#define MAPCODE_ALPHABET_SINHALESE     18</w:t>
      </w:r>
    </w:p>
    <w:p w14:paraId="6AA09D32" w14:textId="77777777" w:rsidR="0096137D" w:rsidRPr="00D103C0" w:rsidRDefault="0096137D" w:rsidP="002E4E10">
      <w:pPr>
        <w:pStyle w:val="Code"/>
      </w:pPr>
      <w:r w:rsidRPr="00D103C0">
        <w:t>#define MAPCODE_ALPHABET_THAANA        19</w:t>
      </w:r>
    </w:p>
    <w:p w14:paraId="2EBB73D0" w14:textId="77777777" w:rsidR="0096137D" w:rsidRPr="00D103C0" w:rsidRDefault="0096137D" w:rsidP="002E4E10">
      <w:pPr>
        <w:pStyle w:val="Code"/>
      </w:pPr>
      <w:r w:rsidRPr="00D103C0">
        <w:t>#define MAPCODE_ALPHABET_CHINESE       20</w:t>
      </w:r>
    </w:p>
    <w:p w14:paraId="6856B492" w14:textId="77777777" w:rsidR="0096137D" w:rsidRPr="00D103C0" w:rsidRDefault="0096137D" w:rsidP="002E4E10">
      <w:pPr>
        <w:pStyle w:val="Code"/>
      </w:pPr>
      <w:r w:rsidRPr="00D103C0">
        <w:t>#define MAPCODE_ALPHABET_TIFINAGH      21</w:t>
      </w:r>
    </w:p>
    <w:p w14:paraId="615A4637" w14:textId="77777777" w:rsidR="0096137D" w:rsidRPr="00D103C0" w:rsidRDefault="0096137D" w:rsidP="002E4E10">
      <w:pPr>
        <w:pStyle w:val="Code"/>
      </w:pPr>
      <w:r w:rsidRPr="00D103C0">
        <w:t>#define MAPCODE_ALPHABET_TAMIL         22</w:t>
      </w:r>
    </w:p>
    <w:p w14:paraId="5F448B83" w14:textId="77777777" w:rsidR="0096137D" w:rsidRPr="00D103C0" w:rsidRDefault="0096137D" w:rsidP="002E4E10">
      <w:pPr>
        <w:pStyle w:val="Code"/>
      </w:pPr>
      <w:r w:rsidRPr="00D103C0">
        <w:t>#define MAPCODE_ALPHABET_AMHARIC       23</w:t>
      </w:r>
    </w:p>
    <w:p w14:paraId="63A91121" w14:textId="77777777" w:rsidR="0096137D" w:rsidRPr="00D103C0" w:rsidRDefault="0096137D" w:rsidP="002E4E10">
      <w:pPr>
        <w:pStyle w:val="Code"/>
      </w:pPr>
      <w:r w:rsidRPr="00D103C0">
        <w:t>#define MAPCODE_ALPHABET_TELUGU        24</w:t>
      </w:r>
    </w:p>
    <w:p w14:paraId="68031872" w14:textId="77777777" w:rsidR="0096137D" w:rsidRPr="00D103C0" w:rsidRDefault="0096137D" w:rsidP="002E4E10">
      <w:pPr>
        <w:pStyle w:val="Code"/>
      </w:pPr>
      <w:r w:rsidRPr="00D103C0">
        <w:t>#define MAPCODE_ALPHABET_ODIA          25</w:t>
      </w:r>
    </w:p>
    <w:p w14:paraId="59CDB81C" w14:textId="77777777" w:rsidR="0096137D" w:rsidRPr="00D103C0" w:rsidRDefault="0096137D" w:rsidP="002E4E10">
      <w:pPr>
        <w:pStyle w:val="Code"/>
      </w:pPr>
      <w:r w:rsidRPr="00D103C0">
        <w:t>#define MAPCODE_ALPHABET_KANNADA       26</w:t>
      </w:r>
    </w:p>
    <w:p w14:paraId="441CFD30" w14:textId="77777777" w:rsidR="0096137D" w:rsidRPr="00D103C0" w:rsidRDefault="0096137D" w:rsidP="002E4E10">
      <w:pPr>
        <w:pStyle w:val="Code"/>
      </w:pPr>
      <w:r w:rsidRPr="00D103C0">
        <w:t>#define MAPCODE_ALPHABET_GUJARATI      27</w:t>
      </w:r>
    </w:p>
    <w:p w14:paraId="0E81C57F" w14:textId="77777777" w:rsidR="00CB1A26" w:rsidRPr="002E4E10" w:rsidRDefault="00CB1A26" w:rsidP="00CB1A26">
      <w:pPr>
        <w:rPr>
          <w:bCs/>
          <w:iCs/>
        </w:rPr>
      </w:pPr>
      <w:r w:rsidRPr="002E4E10">
        <w:rPr>
          <w:bCs/>
          <w:iCs/>
        </w:rPr>
        <w:t>Note: for legacy’s sake, we also support the following routine, which returns a pointer to a static buffer that is rewritten on each call:</w:t>
      </w:r>
    </w:p>
    <w:p w14:paraId="23824BCA" w14:textId="77777777" w:rsidR="00EF6B2C" w:rsidRPr="00D103C0" w:rsidRDefault="00EF6B2C" w:rsidP="002E4E10">
      <w:pPr>
        <w:pStyle w:val="Code"/>
      </w:pPr>
      <w:r w:rsidRPr="00D103C0">
        <w:t>const UWORD* encode</w:t>
      </w:r>
      <w:r w:rsidR="00630814" w:rsidRPr="00D103C0">
        <w:t>ToAlphabet(const char</w:t>
      </w:r>
      <w:r w:rsidRPr="00D103C0">
        <w:t>*</w:t>
      </w:r>
      <w:r w:rsidR="00CB1A26" w:rsidRPr="00D103C0">
        <w:t xml:space="preserve"> </w:t>
      </w:r>
      <w:r w:rsidRPr="00D103C0">
        <w:t>mapcode,</w:t>
      </w:r>
      <w:r w:rsidR="00630814" w:rsidRPr="00D103C0">
        <w:t xml:space="preserve"> </w:t>
      </w:r>
      <w:r w:rsidR="00CB1A26" w:rsidRPr="00D103C0">
        <w:t xml:space="preserve">int </w:t>
      </w:r>
      <w:r w:rsidRPr="00D103C0">
        <w:t xml:space="preserve">alphabet); </w:t>
      </w:r>
    </w:p>
    <w:p w14:paraId="30B2F070" w14:textId="61DEE809" w:rsidR="00C44ACC" w:rsidRPr="00D103C0" w:rsidRDefault="002E4E10" w:rsidP="002E4E10">
      <w:pPr>
        <w:pStyle w:val="Kop2"/>
      </w:pPr>
      <w:bookmarkStart w:id="19" w:name="_Toc464297350"/>
      <w:proofErr w:type="spellStart"/>
      <w:proofErr w:type="gramStart"/>
      <w:r w:rsidRPr="002E4E10">
        <w:lastRenderedPageBreak/>
        <w:t>getAlphabetsForTerritory</w:t>
      </w:r>
      <w:proofErr w:type="spellEnd"/>
      <w:r>
        <w:t>(</w:t>
      </w:r>
      <w:proofErr w:type="gramEnd"/>
      <w:r>
        <w:t>)</w:t>
      </w:r>
      <w:bookmarkEnd w:id="19"/>
    </w:p>
    <w:p w14:paraId="5BBEC4D0" w14:textId="77777777" w:rsidR="00C44ACC" w:rsidRPr="00D103C0" w:rsidRDefault="00C44ACC" w:rsidP="002E4E10">
      <w:pPr>
        <w:pStyle w:val="Code"/>
      </w:pPr>
      <w:r w:rsidRPr="00D103C0">
        <w:t>const TerritoryAlphabets *getAlphabetsForTerritory(</w:t>
      </w:r>
    </w:p>
    <w:p w14:paraId="40914E62" w14:textId="3F788B71" w:rsidR="00C44ACC" w:rsidRPr="00D103C0" w:rsidRDefault="002E4E10" w:rsidP="002E4E10">
      <w:pPr>
        <w:pStyle w:val="Code"/>
      </w:pPr>
      <w:r>
        <w:t xml:space="preserve">  </w:t>
      </w:r>
      <w:r w:rsidR="00C44ACC" w:rsidRPr="00D103C0">
        <w:t>int territoryCode)</w:t>
      </w:r>
    </w:p>
    <w:p w14:paraId="33187B22" w14:textId="77777777" w:rsidR="00C44ACC" w:rsidRPr="00D103C0" w:rsidRDefault="00C44ACC" w:rsidP="00C44ACC">
      <w:pPr>
        <w:rPr>
          <w:b/>
          <w:bCs/>
        </w:rPr>
      </w:pPr>
      <w:r w:rsidRPr="00D103C0">
        <w:t xml:space="preserve">This routine returns a pointer to a structure listing the most common alphabets in the given </w:t>
      </w:r>
      <w:r w:rsidRPr="00D103C0">
        <w:rPr>
          <w:b/>
          <w:bCs/>
        </w:rPr>
        <w:t>territory.</w:t>
      </w:r>
    </w:p>
    <w:p w14:paraId="4D388B63" w14:textId="77777777" w:rsidR="00C44ACC" w:rsidRPr="00D103C0" w:rsidRDefault="00C44ACC" w:rsidP="00C44ACC">
      <w:r w:rsidRPr="00D103C0">
        <w:t xml:space="preserve">Returns NULL if the territory is invalid, otherwise, returns a pointer </w:t>
      </w:r>
      <w:r w:rsidRPr="00D103C0">
        <w:rPr>
          <w:b/>
          <w:bCs/>
        </w:rPr>
        <w:t>t</w:t>
      </w:r>
      <w:r w:rsidRPr="00D103C0">
        <w:t xml:space="preserve"> such that</w:t>
      </w:r>
    </w:p>
    <w:p w14:paraId="0D482C1C" w14:textId="3462436F" w:rsidR="00C44ACC" w:rsidRPr="00D103C0" w:rsidRDefault="00C44ACC" w:rsidP="00C44ACC">
      <w:r w:rsidRPr="00D103C0">
        <w:t xml:space="preserve">      </w:t>
      </w:r>
      <w:r w:rsidRPr="002E4E10">
        <w:rPr>
          <w:rFonts w:ascii="Courier New" w:hAnsi="Courier New" w:cs="Courier New"/>
          <w:sz w:val="21"/>
        </w:rPr>
        <w:t>t-&gt;count</w:t>
      </w:r>
      <w:r w:rsidRPr="00D103C0">
        <w:tab/>
      </w:r>
      <w:r w:rsidRPr="00D103C0">
        <w:tab/>
      </w:r>
      <w:r w:rsidR="002E4E10">
        <w:t>S</w:t>
      </w:r>
      <w:r w:rsidRPr="00D103C0">
        <w:t>pecifies the number of common alphabets (always &gt; 0)</w:t>
      </w:r>
      <w:r w:rsidR="002E4E10">
        <w:t>.</w:t>
      </w:r>
    </w:p>
    <w:p w14:paraId="24D0EB2A" w14:textId="0A713747" w:rsidR="00C44ACC" w:rsidRPr="00D103C0" w:rsidRDefault="00C44ACC" w:rsidP="00C44ACC">
      <w:r w:rsidRPr="00D103C0">
        <w:t xml:space="preserve">      </w:t>
      </w:r>
      <w:r w:rsidRPr="002E4E10">
        <w:rPr>
          <w:rFonts w:ascii="Courier New" w:hAnsi="Courier New" w:cs="Courier New"/>
          <w:sz w:val="21"/>
        </w:rPr>
        <w:t>t-&gt;alphabet[x]</w:t>
      </w:r>
      <w:r w:rsidRPr="00D103C0">
        <w:tab/>
      </w:r>
      <w:r w:rsidR="002E4E10">
        <w:t>S</w:t>
      </w:r>
      <w:r w:rsidRPr="00D103C0">
        <w:t>pecifies the x-</w:t>
      </w:r>
      <w:proofErr w:type="spellStart"/>
      <w:r w:rsidRPr="00D103C0">
        <w:t>th</w:t>
      </w:r>
      <w:proofErr w:type="spellEnd"/>
      <w:r w:rsidRPr="00D103C0">
        <w:t xml:space="preserve"> alphabet</w:t>
      </w:r>
      <w:r w:rsidR="002E4E10">
        <w:t>.</w:t>
      </w:r>
    </w:p>
    <w:p w14:paraId="4235CE53" w14:textId="1006BE78" w:rsidR="00C012DA" w:rsidRPr="00D103C0" w:rsidRDefault="00C012DA" w:rsidP="00BF2202">
      <w:pPr>
        <w:pStyle w:val="Kop1"/>
      </w:pPr>
      <w:bookmarkStart w:id="20" w:name="_Toc464297351"/>
      <w:r w:rsidRPr="00D103C0">
        <w:t>6. Data changes</w:t>
      </w:r>
      <w:bookmarkEnd w:id="20"/>
    </w:p>
    <w:p w14:paraId="03BC3C6B" w14:textId="6310D56F" w:rsidR="002A001D" w:rsidRPr="002A001D" w:rsidRDefault="002A001D" w:rsidP="002A001D">
      <w:pPr>
        <w:pStyle w:val="Kop2"/>
        <w:rPr>
          <w:u w:val="none"/>
        </w:rPr>
      </w:pPr>
      <w:bookmarkStart w:id="21" w:name="_Toc464297352"/>
      <w:r w:rsidRPr="002A001D">
        <w:rPr>
          <w:u w:val="none"/>
        </w:rPr>
        <w:t>6.</w:t>
      </w:r>
      <w:r>
        <w:rPr>
          <w:u w:val="none"/>
        </w:rPr>
        <w:t>1 Data changes in version 2.0</w:t>
      </w:r>
      <w:bookmarkEnd w:id="21"/>
    </w:p>
    <w:p w14:paraId="25391D98" w14:textId="77777777" w:rsidR="00C012DA" w:rsidRPr="00D103C0" w:rsidRDefault="00C012DA" w:rsidP="00C012DA">
      <w:r w:rsidRPr="00D103C0">
        <w:t>Since version 2.0.0, coordinates are not rounded to the nearest 1,000,000</w:t>
      </w:r>
      <w:r w:rsidRPr="00D103C0">
        <w:rPr>
          <w:vertAlign w:val="superscript"/>
        </w:rPr>
        <w:t>th</w:t>
      </w:r>
      <w:r w:rsidRPr="00D103C0">
        <w:t xml:space="preserve"> of a degree (a millionth of a degree roughly equals 11 centimeters). This will seldom affect daily life, but decoding an old mapcode may yield differences in the 6</w:t>
      </w:r>
      <w:r w:rsidRPr="00D103C0">
        <w:rPr>
          <w:vertAlign w:val="superscript"/>
        </w:rPr>
        <w:t>th</w:t>
      </w:r>
      <w:r w:rsidRPr="00D103C0">
        <w:t xml:space="preserve"> coordinate decimal (i.e. on the 11-centimeter scale), and in edge cases, encoding a coordinate may yield a different mapcode than before (one that is a few centimeters </w:t>
      </w:r>
      <w:r w:rsidRPr="00D103C0">
        <w:rPr>
          <w:i/>
          <w:iCs/>
        </w:rPr>
        <w:t>closer</w:t>
      </w:r>
      <w:r w:rsidRPr="00D103C0">
        <w:t xml:space="preserve"> to the original coordinate than the mapcode produced with the old code). </w:t>
      </w:r>
    </w:p>
    <w:p w14:paraId="4801F4CD" w14:textId="77777777" w:rsidR="00F5049E" w:rsidRPr="00D103C0" w:rsidRDefault="00F5049E" w:rsidP="00CD0363">
      <w:r w:rsidRPr="00D103C0">
        <w:t xml:space="preserve">As part of the application process for the International Standards </w:t>
      </w:r>
      <w:proofErr w:type="spellStart"/>
      <w:r w:rsidRPr="00D103C0">
        <w:t>Organisation</w:t>
      </w:r>
      <w:proofErr w:type="spellEnd"/>
      <w:r w:rsidRPr="00D103C0">
        <w:t xml:space="preserve">, a thorough check was done on all 16,000 territory/population-density rectangles defined in 2001. Some new code ranges were </w:t>
      </w:r>
      <w:r w:rsidRPr="00D103C0">
        <w:rPr>
          <w:i/>
          <w:iCs/>
        </w:rPr>
        <w:t>added</w:t>
      </w:r>
      <w:r w:rsidRPr="00D103C0">
        <w:t xml:space="preserve">, mostly for remote islands, which means the new rectangles can produce mapcodes that are not recognized on older systems. </w:t>
      </w:r>
    </w:p>
    <w:p w14:paraId="0E194513" w14:textId="77777777" w:rsidR="00F5049E" w:rsidRPr="00D103C0" w:rsidRDefault="00F5049E" w:rsidP="00F5049E">
      <w:r w:rsidRPr="00D103C0">
        <w:t xml:space="preserve">However, a few adjustments had to be made which </w:t>
      </w:r>
      <w:r w:rsidRPr="00D103C0">
        <w:rPr>
          <w:b/>
          <w:bCs/>
          <w:u w:val="single"/>
        </w:rPr>
        <w:t>break compatibility:</w:t>
      </w:r>
      <w:r w:rsidRPr="00D103C0">
        <w:t xml:space="preserve"> a mapcode generated by the new system would decode to a </w:t>
      </w:r>
      <w:r w:rsidRPr="00D103C0">
        <w:rPr>
          <w:i/>
          <w:iCs/>
        </w:rPr>
        <w:t xml:space="preserve">different coordinate </w:t>
      </w:r>
      <w:r w:rsidRPr="00D103C0">
        <w:t>on an old system, and vice versa. This is true for the changes listed below under “out-sized cells”.</w:t>
      </w:r>
    </w:p>
    <w:p w14:paraId="5CC38342" w14:textId="38C1CC58" w:rsidR="00F5049E" w:rsidRPr="00D103C0" w:rsidRDefault="00F5049E" w:rsidP="00F5049E">
      <w:r w:rsidRPr="00D103C0">
        <w:rPr>
          <w:b/>
          <w:bCs/>
        </w:rPr>
        <w:t xml:space="preserve">1) out-sized cells – </w:t>
      </w:r>
      <w:r w:rsidRPr="00D103C0">
        <w:t xml:space="preserve">The mapcode database divides the territories of the world into cells of at about 10 x 10 meters. The worst-case error in such cell is at the corners (about 7.1 meters from the center). Our check yielded about a dozen cases (out of 16,300) where the cells </w:t>
      </w:r>
      <w:proofErr w:type="spellStart"/>
      <w:r w:rsidRPr="00D103C0">
        <w:t>exceded</w:t>
      </w:r>
      <w:proofErr w:type="spellEnd"/>
      <w:r w:rsidRPr="00D103C0">
        <w:t xml:space="preserve"> 10.5 x 10.5 meters and the error could exceed 7.5 meters. These records were adjusted. </w:t>
      </w:r>
      <w:r w:rsidRPr="00D103C0">
        <w:br/>
      </w:r>
      <w:proofErr w:type="gramStart"/>
      <w:r w:rsidRPr="00D103C0">
        <w:t>This adjustments</w:t>
      </w:r>
      <w:proofErr w:type="gramEnd"/>
      <w:r w:rsidRPr="00D103C0">
        <w:t xml:space="preserve"> </w:t>
      </w:r>
      <w:r w:rsidRPr="00D103C0">
        <w:rPr>
          <w:b/>
          <w:bCs/>
          <w:u w:val="single"/>
        </w:rPr>
        <w:t>breaks compatibility</w:t>
      </w:r>
      <w:r w:rsidRPr="00D103C0">
        <w:t xml:space="preserve"> for the following “mainland” mapcodes:</w:t>
      </w:r>
    </w:p>
    <w:p w14:paraId="3C372D4A" w14:textId="366CA91F"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small </w:t>
      </w:r>
      <w:r w:rsidRPr="00D103C0">
        <w:rPr>
          <w:b/>
          <w:bCs/>
        </w:rPr>
        <w:t xml:space="preserve">town of </w:t>
      </w:r>
      <w:proofErr w:type="spellStart"/>
      <w:r w:rsidRPr="00D103C0">
        <w:rPr>
          <w:b/>
          <w:bCs/>
        </w:rPr>
        <w:t>Altaysk</w:t>
      </w:r>
      <w:proofErr w:type="spellEnd"/>
      <w:r w:rsidRPr="00D103C0">
        <w:t>, Altai Republic, Russia (RU-AL)</w:t>
      </w:r>
      <w:r w:rsidR="002E4E10">
        <w:t>.</w:t>
      </w:r>
    </w:p>
    <w:p w14:paraId="2BD13EC9" w14:textId="109E5630"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micro-state </w:t>
      </w:r>
      <w:r w:rsidRPr="00D103C0">
        <w:rPr>
          <w:b/>
          <w:bCs/>
        </w:rPr>
        <w:t>San Marino</w:t>
      </w:r>
      <w:r w:rsidR="002E4E10">
        <w:t>.</w:t>
      </w:r>
    </w:p>
    <w:p w14:paraId="156262C3" w14:textId="255D19B3"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xxxx.xxx</w:t>
      </w:r>
      <w:proofErr w:type="spellEnd"/>
      <w:r w:rsidRPr="00D103C0">
        <w:t xml:space="preserve"> in the </w:t>
      </w:r>
      <w:r w:rsidRPr="00D103C0">
        <w:rPr>
          <w:b/>
          <w:bCs/>
        </w:rPr>
        <w:t>Xinjiang Uyghur province</w:t>
      </w:r>
      <w:r w:rsidRPr="00D103C0">
        <w:t>, China</w:t>
      </w:r>
      <w:r w:rsidR="002E4E10">
        <w:t>.</w:t>
      </w:r>
    </w:p>
    <w:p w14:paraId="7A73A016" w14:textId="7FAFB816" w:rsidR="00F5049E" w:rsidRPr="00D103C0" w:rsidRDefault="00F5049E" w:rsidP="002E4E10">
      <w:pPr>
        <w:numPr>
          <w:ilvl w:val="1"/>
          <w:numId w:val="7"/>
        </w:numPr>
        <w:tabs>
          <w:tab w:val="clear" w:pos="1440"/>
          <w:tab w:val="num" w:pos="720"/>
        </w:tabs>
        <w:ind w:left="720" w:hanging="720"/>
      </w:pPr>
      <w:r w:rsidRPr="00D103C0">
        <w:t xml:space="preserve">7-letter codes for </w:t>
      </w:r>
      <w:r w:rsidRPr="00D103C0">
        <w:rPr>
          <w:b/>
          <w:bCs/>
        </w:rPr>
        <w:t>Inner Mongolia</w:t>
      </w:r>
      <w:r w:rsidR="002E4E10">
        <w:rPr>
          <w:b/>
          <w:bCs/>
        </w:rPr>
        <w:t>.</w:t>
      </w:r>
    </w:p>
    <w:p w14:paraId="40D1769C" w14:textId="13361433" w:rsidR="00F5049E" w:rsidRPr="00D103C0" w:rsidRDefault="00F5049E" w:rsidP="002E4E10">
      <w:pPr>
        <w:numPr>
          <w:ilvl w:val="1"/>
          <w:numId w:val="7"/>
        </w:numPr>
        <w:tabs>
          <w:tab w:val="clear" w:pos="1440"/>
          <w:tab w:val="num" w:pos="720"/>
        </w:tabs>
        <w:ind w:left="720" w:hanging="720"/>
      </w:pPr>
      <w:r w:rsidRPr="00D103C0">
        <w:t xml:space="preserve">6-letter codes for </w:t>
      </w:r>
      <w:r w:rsidRPr="00D103C0">
        <w:rPr>
          <w:b/>
          <w:bCs/>
        </w:rPr>
        <w:t>state of</w:t>
      </w:r>
      <w:r w:rsidRPr="00D103C0">
        <w:t xml:space="preserve"> </w:t>
      </w:r>
      <w:r w:rsidRPr="00D103C0">
        <w:rPr>
          <w:b/>
          <w:bCs/>
        </w:rPr>
        <w:t>Chihuahua</w:t>
      </w:r>
      <w:r w:rsidRPr="00D103C0">
        <w:t>, Mexico</w:t>
      </w:r>
      <w:r w:rsidR="002E4E10">
        <w:t>.</w:t>
      </w:r>
    </w:p>
    <w:p w14:paraId="3EC01A03" w14:textId="1CB1AF7D" w:rsidR="00F5049E" w:rsidRPr="00D103C0" w:rsidRDefault="00F5049E" w:rsidP="002E4E10">
      <w:pPr>
        <w:numPr>
          <w:ilvl w:val="1"/>
          <w:numId w:val="7"/>
        </w:numPr>
        <w:tabs>
          <w:tab w:val="clear" w:pos="1440"/>
          <w:tab w:val="num" w:pos="720"/>
        </w:tabs>
        <w:ind w:left="720" w:hanging="720"/>
      </w:pPr>
      <w:r w:rsidRPr="00D103C0">
        <w:t xml:space="preserve">6-letter codes for </w:t>
      </w:r>
      <w:proofErr w:type="gramStart"/>
      <w:r w:rsidRPr="00D103C0">
        <w:rPr>
          <w:b/>
          <w:bCs/>
        </w:rPr>
        <w:t>Bangladesh</w:t>
      </w:r>
      <w:r w:rsidRPr="00D103C0">
        <w:t xml:space="preserve">  and</w:t>
      </w:r>
      <w:proofErr w:type="gramEnd"/>
      <w:r w:rsidRPr="00D103C0">
        <w:t xml:space="preserve"> </w:t>
      </w:r>
      <w:r w:rsidRPr="00D103C0">
        <w:rPr>
          <w:b/>
          <w:bCs/>
        </w:rPr>
        <w:t>Romania</w:t>
      </w:r>
      <w:r w:rsidR="002E4E10">
        <w:rPr>
          <w:b/>
          <w:bCs/>
        </w:rPr>
        <w:t>.</w:t>
      </w:r>
    </w:p>
    <w:p w14:paraId="6AB2A8AC" w14:textId="67A60269"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proofErr w:type="gramStart"/>
      <w:r w:rsidRPr="00D103C0">
        <w:t>xxx.xxxx</w:t>
      </w:r>
      <w:proofErr w:type="spellEnd"/>
      <w:proofErr w:type="gramEnd"/>
      <w:r w:rsidRPr="00D103C0">
        <w:t xml:space="preserve"> codes in the far north of </w:t>
      </w:r>
      <w:r w:rsidRPr="00D103C0">
        <w:rPr>
          <w:b/>
          <w:bCs/>
        </w:rPr>
        <w:t>Sakha Republic, Russia</w:t>
      </w:r>
      <w:r w:rsidR="002E4E10">
        <w:rPr>
          <w:b/>
          <w:bCs/>
        </w:rPr>
        <w:t>.</w:t>
      </w:r>
    </w:p>
    <w:p w14:paraId="62FDC88A" w14:textId="66B7523B" w:rsidR="00F5049E" w:rsidRPr="00D103C0" w:rsidRDefault="00F5049E" w:rsidP="002E4E10">
      <w:pPr>
        <w:numPr>
          <w:ilvl w:val="1"/>
          <w:numId w:val="7"/>
        </w:numPr>
        <w:tabs>
          <w:tab w:val="clear" w:pos="1440"/>
          <w:tab w:val="num" w:pos="720"/>
        </w:tabs>
        <w:ind w:left="720" w:hanging="720"/>
      </w:pPr>
      <w:r w:rsidRPr="00D103C0">
        <w:t xml:space="preserve">Codes of the form </w:t>
      </w:r>
      <w:proofErr w:type="spellStart"/>
      <w:r w:rsidRPr="00D103C0">
        <w:t>xx.xx</w:t>
      </w:r>
      <w:proofErr w:type="spellEnd"/>
      <w:r w:rsidRPr="00D103C0">
        <w:t xml:space="preserve"> for the </w:t>
      </w:r>
      <w:r w:rsidRPr="00D103C0">
        <w:rPr>
          <w:b/>
          <w:bCs/>
        </w:rPr>
        <w:t>town of</w:t>
      </w:r>
      <w:r w:rsidRPr="00D103C0">
        <w:t xml:space="preserve"> </w:t>
      </w:r>
      <w:r w:rsidRPr="00D103C0">
        <w:rPr>
          <w:b/>
          <w:bCs/>
        </w:rPr>
        <w:t xml:space="preserve">Fargo, </w:t>
      </w:r>
      <w:r w:rsidRPr="00D103C0">
        <w:t>in</w:t>
      </w:r>
      <w:r w:rsidRPr="00D103C0">
        <w:rPr>
          <w:b/>
          <w:bCs/>
        </w:rPr>
        <w:t xml:space="preserve"> </w:t>
      </w:r>
      <w:r w:rsidRPr="00D103C0">
        <w:t>North Dakota, USA</w:t>
      </w:r>
      <w:r w:rsidR="002E4E10">
        <w:t>.</w:t>
      </w:r>
    </w:p>
    <w:p w14:paraId="3D035237" w14:textId="21DA8457" w:rsidR="00F5049E" w:rsidRPr="00D103C0" w:rsidRDefault="00F5049E" w:rsidP="002E4E10">
      <w:pPr>
        <w:numPr>
          <w:ilvl w:val="1"/>
          <w:numId w:val="7"/>
        </w:numPr>
        <w:tabs>
          <w:tab w:val="clear" w:pos="1440"/>
          <w:tab w:val="num" w:pos="720"/>
        </w:tabs>
        <w:ind w:left="720" w:hanging="720"/>
      </w:pPr>
      <w:r w:rsidRPr="00D103C0">
        <w:lastRenderedPageBreak/>
        <w:t xml:space="preserve">Codes of the form </w:t>
      </w:r>
      <w:proofErr w:type="spellStart"/>
      <w:r w:rsidRPr="00D103C0">
        <w:t>xx.xxx</w:t>
      </w:r>
      <w:proofErr w:type="spellEnd"/>
      <w:r w:rsidRPr="00D103C0">
        <w:t xml:space="preserve"> for the town of </w:t>
      </w:r>
      <w:r w:rsidRPr="00D103C0">
        <w:rPr>
          <w:b/>
          <w:bCs/>
        </w:rPr>
        <w:t xml:space="preserve">Toronto </w:t>
      </w:r>
      <w:r w:rsidRPr="00D103C0">
        <w:t>in Canada</w:t>
      </w:r>
      <w:r w:rsidR="002E4E10">
        <w:t>.</w:t>
      </w:r>
    </w:p>
    <w:p w14:paraId="4375DA07" w14:textId="5713CE74" w:rsidR="00F5049E" w:rsidRPr="00D103C0" w:rsidRDefault="00F5049E" w:rsidP="002E4E10">
      <w:pPr>
        <w:numPr>
          <w:ilvl w:val="1"/>
          <w:numId w:val="7"/>
        </w:numPr>
        <w:tabs>
          <w:tab w:val="clear" w:pos="1440"/>
          <w:tab w:val="num" w:pos="720"/>
        </w:tabs>
        <w:ind w:left="720" w:hanging="720"/>
      </w:pPr>
      <w:r w:rsidRPr="00D103C0">
        <w:t xml:space="preserve">The </w:t>
      </w:r>
      <w:r w:rsidRPr="00D103C0">
        <w:rPr>
          <w:i/>
          <w:iCs/>
        </w:rPr>
        <w:t>optional</w:t>
      </w:r>
      <w:r w:rsidRPr="00D103C0">
        <w:t xml:space="preserve"> 7-letter code range 6xx.xxxx for </w:t>
      </w:r>
      <w:r w:rsidRPr="00D103C0">
        <w:rPr>
          <w:b/>
          <w:bCs/>
        </w:rPr>
        <w:t>Andaman and Nicobar</w:t>
      </w:r>
      <w:r w:rsidRPr="00D103C0">
        <w:t>, India (a state fully covered by 6-character mapcodes)</w:t>
      </w:r>
      <w:r w:rsidR="002E4E10">
        <w:t>.</w:t>
      </w:r>
    </w:p>
    <w:p w14:paraId="1E2DE021" w14:textId="3E694A42" w:rsidR="00E650C4" w:rsidRPr="002E4E10" w:rsidRDefault="00F5049E" w:rsidP="00841A2C">
      <w:pPr>
        <w:numPr>
          <w:ilvl w:val="1"/>
          <w:numId w:val="7"/>
        </w:numPr>
        <w:tabs>
          <w:tab w:val="clear" w:pos="1440"/>
          <w:tab w:val="num" w:pos="720"/>
        </w:tabs>
        <w:ind w:left="720" w:hanging="720"/>
        <w:rPr>
          <w:sz w:val="8"/>
          <w:szCs w:val="8"/>
        </w:rPr>
      </w:pPr>
      <w:r w:rsidRPr="00D103C0">
        <w:t xml:space="preserve">7-letter codes for </w:t>
      </w:r>
      <w:r w:rsidRPr="002E4E10">
        <w:rPr>
          <w:b/>
          <w:bCs/>
        </w:rPr>
        <w:t xml:space="preserve">Sudan </w:t>
      </w:r>
      <w:r w:rsidRPr="00D103C0">
        <w:t>and</w:t>
      </w:r>
      <w:r w:rsidRPr="002E4E10">
        <w:rPr>
          <w:b/>
          <w:bCs/>
        </w:rPr>
        <w:t xml:space="preserve"> South Sudan</w:t>
      </w:r>
      <w:r w:rsidRPr="00D103C0">
        <w:t>, which are now contiguous (both countries were furthermore given optional 8-character codes)</w:t>
      </w:r>
      <w:r w:rsidR="002E4E10">
        <w:t>.</w:t>
      </w:r>
    </w:p>
    <w:p w14:paraId="21843C81" w14:textId="77777777" w:rsidR="002E4E10" w:rsidRDefault="00F5049E" w:rsidP="002E4E10">
      <w:pPr>
        <w:tabs>
          <w:tab w:val="num" w:pos="1440"/>
        </w:tabs>
        <w:ind w:left="720"/>
      </w:pPr>
      <w:r w:rsidRPr="00D103C0">
        <w:t>and also on the following island territories:</w:t>
      </w:r>
    </w:p>
    <w:p w14:paraId="60FC1F9D" w14:textId="6852982C" w:rsidR="00F5049E" w:rsidRPr="00D103C0" w:rsidRDefault="00F5049E" w:rsidP="002E4E10">
      <w:pPr>
        <w:tabs>
          <w:tab w:val="num" w:pos="1440"/>
        </w:tabs>
        <w:rPr>
          <w:sz w:val="8"/>
          <w:szCs w:val="8"/>
        </w:rPr>
      </w:pPr>
    </w:p>
    <w:p w14:paraId="4355AAC5" w14:textId="43A4B3CA" w:rsidR="00F5049E" w:rsidRPr="00D103C0" w:rsidRDefault="00F5049E" w:rsidP="002E4E10">
      <w:pPr>
        <w:numPr>
          <w:ilvl w:val="1"/>
          <w:numId w:val="7"/>
        </w:numPr>
        <w:tabs>
          <w:tab w:val="clear" w:pos="1440"/>
          <w:tab w:val="num" w:pos="720"/>
        </w:tabs>
        <w:ind w:left="720" w:hanging="720"/>
      </w:pPr>
      <w:r w:rsidRPr="00D103C0">
        <w:t xml:space="preserve">Changed the 5-letter codes for </w:t>
      </w:r>
      <w:r w:rsidRPr="00D103C0">
        <w:rPr>
          <w:b/>
          <w:bCs/>
        </w:rPr>
        <w:t xml:space="preserve">Reunion Island (REU) </w:t>
      </w:r>
      <w:r w:rsidRPr="00D103C0">
        <w:t>and</w:t>
      </w:r>
      <w:r w:rsidRPr="00D103C0">
        <w:rPr>
          <w:b/>
          <w:bCs/>
        </w:rPr>
        <w:t xml:space="preserve"> </w:t>
      </w:r>
      <w:r w:rsidRPr="00D103C0">
        <w:t xml:space="preserve">added optional codes of the form </w:t>
      </w:r>
      <w:proofErr w:type="spellStart"/>
      <w:r w:rsidRPr="00D103C0">
        <w:t>xxx.xxx</w:t>
      </w:r>
      <w:proofErr w:type="spellEnd"/>
      <w:r w:rsidR="002E4E10">
        <w:t>.</w:t>
      </w:r>
    </w:p>
    <w:p w14:paraId="48850E26" w14:textId="6A81EF5B" w:rsidR="00F5049E" w:rsidRPr="00D103C0" w:rsidRDefault="00F5049E" w:rsidP="002E4E10">
      <w:pPr>
        <w:numPr>
          <w:ilvl w:val="1"/>
          <w:numId w:val="7"/>
        </w:numPr>
        <w:tabs>
          <w:tab w:val="clear" w:pos="1440"/>
          <w:tab w:val="num" w:pos="720"/>
        </w:tabs>
        <w:ind w:left="720" w:hanging="720"/>
      </w:pPr>
      <w:r w:rsidRPr="00D103C0">
        <w:t>Replaced optional</w:t>
      </w:r>
      <w:r w:rsidRPr="00D103C0">
        <w:rPr>
          <w:i/>
          <w:iCs/>
        </w:rPr>
        <w:t xml:space="preserve"> </w:t>
      </w:r>
      <w:r w:rsidRPr="00D103C0">
        <w:t xml:space="preserve">codes of the form </w:t>
      </w:r>
      <w:proofErr w:type="spellStart"/>
      <w:r w:rsidRPr="00D103C0">
        <w:t>xxxx.xxx</w:t>
      </w:r>
      <w:proofErr w:type="spellEnd"/>
      <w:r w:rsidRPr="00D103C0">
        <w:t xml:space="preserve"> for </w:t>
      </w:r>
      <w:r w:rsidRPr="00D103C0">
        <w:rPr>
          <w:b/>
          <w:bCs/>
        </w:rPr>
        <w:t>Saint Helena, Ascension and Tristan da Cunha</w:t>
      </w:r>
      <w:r w:rsidRPr="00D103C0">
        <w:t xml:space="preserve"> (SHN) by optional codes of the form </w:t>
      </w:r>
      <w:proofErr w:type="spellStart"/>
      <w:proofErr w:type="gramStart"/>
      <w:r w:rsidRPr="00D103C0">
        <w:t>xxxx.xxxx</w:t>
      </w:r>
      <w:proofErr w:type="spellEnd"/>
      <w:proofErr w:type="gramEnd"/>
      <w:r w:rsidRPr="00D103C0">
        <w:t xml:space="preserve"> (note: all land area is covered by shorter codes); Added code range K0.000-PZ.ZZZ to cover </w:t>
      </w:r>
      <w:r w:rsidRPr="00D103C0">
        <w:rPr>
          <w:b/>
          <w:bCs/>
        </w:rPr>
        <w:t>Cough Island</w:t>
      </w:r>
      <w:r w:rsidR="002E4E10">
        <w:t>.</w:t>
      </w:r>
    </w:p>
    <w:p w14:paraId="337CA5B1" w14:textId="15C86721"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xxx.xxx</w:t>
      </w:r>
      <w:proofErr w:type="spellEnd"/>
      <w:r w:rsidRPr="00D103C0">
        <w:t xml:space="preserve"> for the </w:t>
      </w:r>
      <w:r w:rsidRPr="00D103C0">
        <w:rPr>
          <w:b/>
          <w:bCs/>
        </w:rPr>
        <w:t>Maldives (MDV)</w:t>
      </w:r>
      <w:r w:rsidRPr="00D103C0">
        <w:t xml:space="preserve">; added </w:t>
      </w:r>
      <w:r w:rsidRPr="00D103C0">
        <w:rPr>
          <w:i/>
          <w:iCs/>
        </w:rPr>
        <w:t>optional</w:t>
      </w:r>
      <w:r w:rsidRPr="00D103C0">
        <w:t xml:space="preserve"> 7-letter codes</w:t>
      </w:r>
      <w:r w:rsidR="002E4E10">
        <w:t>.</w:t>
      </w:r>
    </w:p>
    <w:p w14:paraId="4FED41A1" w14:textId="4429142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codes for </w:t>
      </w:r>
      <w:r w:rsidRPr="00D103C0">
        <w:rPr>
          <w:b/>
          <w:bCs/>
        </w:rPr>
        <w:t xml:space="preserve">Saint Vincent and the Grenadines (VCT); </w:t>
      </w:r>
      <w:r w:rsidRPr="00D103C0">
        <w:t xml:space="preserve">added </w:t>
      </w:r>
      <w:r w:rsidRPr="00D103C0">
        <w:rPr>
          <w:i/>
          <w:iCs/>
        </w:rPr>
        <w:t>optional</w:t>
      </w:r>
      <w:r w:rsidRPr="00D103C0">
        <w:t xml:space="preserve"> 6-letter codes</w:t>
      </w:r>
      <w:r w:rsidR="002E4E10">
        <w:t>.</w:t>
      </w:r>
    </w:p>
    <w:p w14:paraId="5BFB9E85" w14:textId="76F65090" w:rsidR="00F5049E" w:rsidRPr="00D103C0" w:rsidRDefault="00F5049E" w:rsidP="002E4E10">
      <w:pPr>
        <w:numPr>
          <w:ilvl w:val="1"/>
          <w:numId w:val="7"/>
        </w:numPr>
        <w:tabs>
          <w:tab w:val="clear" w:pos="1440"/>
          <w:tab w:val="num" w:pos="720"/>
        </w:tabs>
        <w:ind w:left="720" w:hanging="720"/>
      </w:pPr>
      <w:r w:rsidRPr="00D103C0">
        <w:t xml:space="preserve">Changed the mapcodes for the </w:t>
      </w:r>
      <w:r w:rsidRPr="00D103C0">
        <w:rPr>
          <w:b/>
          <w:bCs/>
        </w:rPr>
        <w:t>islands of Kiribati (KIR)</w:t>
      </w:r>
      <w:r w:rsidR="002E4E10">
        <w:rPr>
          <w:b/>
          <w:bCs/>
        </w:rPr>
        <w:t>.</w:t>
      </w:r>
    </w:p>
    <w:p w14:paraId="5EFD36C5" w14:textId="627D99F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proofErr w:type="gramStart"/>
      <w:r w:rsidRPr="00D103C0">
        <w:rPr>
          <w:b/>
          <w:bCs/>
        </w:rPr>
        <w:t>xxxx.xx</w:t>
      </w:r>
      <w:proofErr w:type="spellEnd"/>
      <w:proofErr w:type="gramEnd"/>
      <w:r w:rsidRPr="00D103C0">
        <w:t xml:space="preserve"> for the </w:t>
      </w:r>
      <w:r w:rsidRPr="00D103C0">
        <w:rPr>
          <w:b/>
          <w:bCs/>
        </w:rPr>
        <w:t xml:space="preserve">South China Sea islands </w:t>
      </w:r>
      <w:r w:rsidRPr="00D103C0">
        <w:t>of the</w:t>
      </w:r>
      <w:r w:rsidRPr="00D103C0">
        <w:rPr>
          <w:b/>
          <w:bCs/>
        </w:rPr>
        <w:t xml:space="preserve"> Hainan province (CN-HI)</w:t>
      </w:r>
      <w:r w:rsidR="002E4E10">
        <w:rPr>
          <w:b/>
          <w:bCs/>
        </w:rPr>
        <w:t>.</w:t>
      </w:r>
    </w:p>
    <w:p w14:paraId="332B1755" w14:textId="0787E003"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proofErr w:type="spellStart"/>
      <w:r w:rsidRPr="00D103C0">
        <w:rPr>
          <w:b/>
          <w:bCs/>
        </w:rPr>
        <w:t>o’Ahu</w:t>
      </w:r>
      <w:proofErr w:type="spellEnd"/>
      <w:r w:rsidRPr="00D103C0">
        <w:rPr>
          <w:b/>
          <w:bCs/>
        </w:rPr>
        <w:t xml:space="preserve"> island </w:t>
      </w:r>
      <w:r w:rsidRPr="00D103C0">
        <w:t>of Hawaii (US-HI)</w:t>
      </w:r>
      <w:r w:rsidR="002E4E10">
        <w:t>.</w:t>
      </w:r>
    </w:p>
    <w:p w14:paraId="172AE3B6" w14:textId="02A999AD" w:rsidR="00F5049E" w:rsidRPr="00D103C0" w:rsidRDefault="00F5049E" w:rsidP="002E4E10">
      <w:pPr>
        <w:numPr>
          <w:ilvl w:val="1"/>
          <w:numId w:val="7"/>
        </w:numPr>
        <w:tabs>
          <w:tab w:val="clear" w:pos="1440"/>
          <w:tab w:val="num" w:pos="720"/>
        </w:tabs>
        <w:ind w:left="720" w:hanging="720"/>
      </w:pPr>
      <w:r w:rsidRPr="00D103C0">
        <w:t xml:space="preserve">Changed codes of the form </w:t>
      </w:r>
      <w:proofErr w:type="spellStart"/>
      <w:r w:rsidRPr="00D103C0">
        <w:rPr>
          <w:b/>
          <w:bCs/>
        </w:rPr>
        <w:t>xx.xxx</w:t>
      </w:r>
      <w:proofErr w:type="spellEnd"/>
      <w:r w:rsidRPr="00D103C0">
        <w:t xml:space="preserve"> for the </w:t>
      </w:r>
      <w:r w:rsidRPr="00D103C0">
        <w:rPr>
          <w:b/>
          <w:bCs/>
        </w:rPr>
        <w:t>British Virgin Islands (VGB)</w:t>
      </w:r>
      <w:r w:rsidR="002E4E10">
        <w:rPr>
          <w:b/>
          <w:bCs/>
        </w:rPr>
        <w:t>.</w:t>
      </w:r>
    </w:p>
    <w:p w14:paraId="636E69B3" w14:textId="3F79395F" w:rsidR="00F5049E" w:rsidRPr="00D103C0" w:rsidRDefault="00F5049E" w:rsidP="002E4E10">
      <w:pPr>
        <w:numPr>
          <w:ilvl w:val="1"/>
          <w:numId w:val="7"/>
        </w:numPr>
        <w:tabs>
          <w:tab w:val="clear" w:pos="1440"/>
          <w:tab w:val="num" w:pos="720"/>
        </w:tabs>
        <w:ind w:left="720" w:hanging="720"/>
      </w:pPr>
      <w:r w:rsidRPr="00D103C0">
        <w:t xml:space="preserve">Improved 4-letter codes for </w:t>
      </w:r>
      <w:r w:rsidRPr="00D103C0">
        <w:rPr>
          <w:b/>
          <w:bCs/>
        </w:rPr>
        <w:t>Wallis and Futuna</w:t>
      </w:r>
      <w:r w:rsidRPr="00D103C0">
        <w:t xml:space="preserve"> (WLF) to cover almost all of Wallis</w:t>
      </w:r>
      <w:r w:rsidR="002E4E10">
        <w:t>.</w:t>
      </w:r>
    </w:p>
    <w:p w14:paraId="1DD9D4CA" w14:textId="289ABBD8"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Turks and Caicos Islands</w:t>
      </w:r>
      <w:r w:rsidRPr="00D103C0">
        <w:t xml:space="preserve"> (TCA) to include all land area</w:t>
      </w:r>
      <w:r w:rsidR="002E4E10">
        <w:t>.</w:t>
      </w:r>
    </w:p>
    <w:p w14:paraId="48C51E47" w14:textId="53251F24" w:rsidR="00F5049E" w:rsidRPr="00D103C0" w:rsidRDefault="00F5049E" w:rsidP="002E4E10">
      <w:pPr>
        <w:numPr>
          <w:ilvl w:val="1"/>
          <w:numId w:val="7"/>
        </w:numPr>
        <w:tabs>
          <w:tab w:val="clear" w:pos="1440"/>
          <w:tab w:val="num" w:pos="720"/>
        </w:tabs>
        <w:ind w:left="720" w:hanging="720"/>
      </w:pPr>
      <w:r w:rsidRPr="00D103C0">
        <w:t xml:space="preserve">Adjusted 5-letter codes for </w:t>
      </w:r>
      <w:r w:rsidRPr="00D103C0">
        <w:rPr>
          <w:b/>
          <w:bCs/>
        </w:rPr>
        <w:t>Comoros</w:t>
      </w:r>
      <w:r w:rsidRPr="00D103C0">
        <w:t xml:space="preserve"> (COM) to include all land area</w:t>
      </w:r>
      <w:r w:rsidR="002E4E10">
        <w:t>.</w:t>
      </w:r>
    </w:p>
    <w:p w14:paraId="4D275BEA" w14:textId="52288177" w:rsidR="00F5049E" w:rsidRPr="00D103C0" w:rsidRDefault="00F5049E" w:rsidP="002E4E10">
      <w:pPr>
        <w:numPr>
          <w:ilvl w:val="1"/>
          <w:numId w:val="7"/>
        </w:numPr>
        <w:tabs>
          <w:tab w:val="clear" w:pos="1440"/>
          <w:tab w:val="num" w:pos="720"/>
        </w:tabs>
        <w:ind w:left="720" w:hanging="720"/>
      </w:pPr>
      <w:r w:rsidRPr="00D103C0">
        <w:t>Adjusted 6-letter codes for</w:t>
      </w:r>
      <w:r w:rsidR="00CD0363" w:rsidRPr="00D103C0">
        <w:t xml:space="preserve"> </w:t>
      </w:r>
      <w:r w:rsidRPr="00D103C0">
        <w:rPr>
          <w:b/>
          <w:bCs/>
        </w:rPr>
        <w:t>Solomon Islands</w:t>
      </w:r>
      <w:r w:rsidRPr="00D103C0">
        <w:t xml:space="preserve"> (SLB) to include all land area</w:t>
      </w:r>
      <w:r w:rsidR="002E4E10">
        <w:t>.</w:t>
      </w:r>
      <w:r w:rsidR="00E650C4" w:rsidRPr="00D103C0">
        <w:br/>
      </w:r>
    </w:p>
    <w:p w14:paraId="79FDFCD7" w14:textId="77777777" w:rsidR="00F5049E" w:rsidRPr="00D103C0" w:rsidRDefault="00F5049E" w:rsidP="00F5049E">
      <w:pPr>
        <w:tabs>
          <w:tab w:val="num" w:pos="2160"/>
        </w:tabs>
        <w:rPr>
          <w:rStyle w:val="Zwaar"/>
          <w:bCs/>
        </w:rPr>
      </w:pPr>
      <w:r w:rsidRPr="00D103C0">
        <w:rPr>
          <w:rStyle w:val="Zwaar"/>
          <w:bCs/>
        </w:rPr>
        <w:t>2) Missing islands, atolls and rocks (extra code ranges only)</w:t>
      </w:r>
    </w:p>
    <w:p w14:paraId="009A7909" w14:textId="7DC92FB2" w:rsidR="00F5049E" w:rsidRPr="00D103C0" w:rsidRDefault="00F5049E" w:rsidP="002E4E10">
      <w:pPr>
        <w:tabs>
          <w:tab w:val="num" w:pos="2160"/>
        </w:tabs>
        <w:rPr>
          <w:b/>
          <w:bCs/>
        </w:rPr>
      </w:pPr>
      <w:r w:rsidRPr="00D103C0">
        <w:t xml:space="preserve">Code ranges were added to cover islands, atolls and rocks that were missing from the borders of certain island nations. All codes from old mapcode systems are correctly recognized, but the </w:t>
      </w:r>
      <w:r w:rsidRPr="00D103C0">
        <w:rPr>
          <w:i/>
          <w:iCs/>
        </w:rPr>
        <w:t>new</w:t>
      </w:r>
      <w:r w:rsidRPr="00D103C0">
        <w:t xml:space="preserve"> code ranges are not recognized by </w:t>
      </w:r>
      <w:proofErr w:type="spellStart"/>
      <w:r w:rsidRPr="00D103C0">
        <w:t>by</w:t>
      </w:r>
      <w:proofErr w:type="spellEnd"/>
      <w:r w:rsidRPr="00D103C0">
        <w:t xml:space="preserve"> old mapcode systems.</w:t>
      </w:r>
      <w:r w:rsidRPr="00D103C0">
        <w:rPr>
          <w:b/>
          <w:bCs/>
        </w:rPr>
        <w:tab/>
      </w:r>
    </w:p>
    <w:p w14:paraId="4121ECB1" w14:textId="76FBA6D1" w:rsidR="00F5049E" w:rsidRPr="00D103C0" w:rsidRDefault="00F5049E" w:rsidP="00F5049E">
      <w:pPr>
        <w:numPr>
          <w:ilvl w:val="0"/>
          <w:numId w:val="8"/>
        </w:numPr>
        <w:ind w:hanging="720"/>
      </w:pPr>
      <w:r w:rsidRPr="00D103C0">
        <w:t xml:space="preserve">ASM (American Samoa) – Code range H0.000-L6.ZPC added for </w:t>
      </w:r>
      <w:r w:rsidRPr="00D103C0">
        <w:rPr>
          <w:b/>
          <w:bCs/>
        </w:rPr>
        <w:t>Rose Atoll</w:t>
      </w:r>
      <w:r w:rsidRPr="00D103C0">
        <w:t xml:space="preserve">; Optional codes of the form </w:t>
      </w:r>
      <w:proofErr w:type="spellStart"/>
      <w:r w:rsidRPr="00D103C0">
        <w:t>xxxx.xxx</w:t>
      </w:r>
      <w:proofErr w:type="spellEnd"/>
      <w:r w:rsidRPr="00D103C0">
        <w:t xml:space="preserve"> added to cover all land area</w:t>
      </w:r>
      <w:r w:rsidR="002E4E10">
        <w:t>.</w:t>
      </w:r>
    </w:p>
    <w:p w14:paraId="4D821266" w14:textId="2F3B920B" w:rsidR="00F5049E" w:rsidRPr="00D103C0" w:rsidRDefault="00F5049E" w:rsidP="00F5049E">
      <w:pPr>
        <w:numPr>
          <w:ilvl w:val="0"/>
          <w:numId w:val="8"/>
        </w:numPr>
        <w:ind w:hanging="720"/>
      </w:pPr>
      <w:r w:rsidRPr="00D103C0">
        <w:t xml:space="preserve">VIR (US Virgin Islands) - Codes of the form </w:t>
      </w:r>
      <w:proofErr w:type="spellStart"/>
      <w:r w:rsidRPr="00D103C0">
        <w:t>xxx.xx</w:t>
      </w:r>
      <w:proofErr w:type="spellEnd"/>
      <w:r w:rsidRPr="00D103C0">
        <w:t xml:space="preserve"> added to include </w:t>
      </w:r>
      <w:r w:rsidRPr="00D103C0">
        <w:rPr>
          <w:b/>
          <w:bCs/>
        </w:rPr>
        <w:t>Savana and French Cap Cay</w:t>
      </w:r>
      <w:r w:rsidR="002E4E10">
        <w:rPr>
          <w:b/>
          <w:bCs/>
        </w:rPr>
        <w:t>.</w:t>
      </w:r>
    </w:p>
    <w:p w14:paraId="1208BF08" w14:textId="1B5E7C0D" w:rsidR="00F5049E" w:rsidRPr="00D103C0" w:rsidRDefault="00F5049E" w:rsidP="00F5049E">
      <w:pPr>
        <w:numPr>
          <w:ilvl w:val="0"/>
          <w:numId w:val="8"/>
        </w:numPr>
        <w:ind w:hanging="720"/>
      </w:pPr>
      <w:r w:rsidRPr="00D103C0">
        <w:t>FSM (</w:t>
      </w:r>
      <w:proofErr w:type="spellStart"/>
      <w:r w:rsidRPr="00D103C0">
        <w:t>Deferated</w:t>
      </w:r>
      <w:proofErr w:type="spellEnd"/>
      <w:r w:rsidRPr="00D103C0">
        <w:t xml:space="preserve"> States of Micronesia) – codes of the form </w:t>
      </w:r>
      <w:proofErr w:type="spellStart"/>
      <w:proofErr w:type="gramStart"/>
      <w:r w:rsidRPr="00D103C0">
        <w:t>xxx.xxxx</w:t>
      </w:r>
      <w:proofErr w:type="spellEnd"/>
      <w:proofErr w:type="gramEnd"/>
      <w:r w:rsidRPr="00D103C0">
        <w:t xml:space="preserve"> added to include the </w:t>
      </w:r>
      <w:r w:rsidRPr="00D103C0">
        <w:rPr>
          <w:b/>
          <w:bCs/>
        </w:rPr>
        <w:t xml:space="preserve">Nukuoro and </w:t>
      </w:r>
      <w:proofErr w:type="spellStart"/>
      <w:r w:rsidRPr="00D103C0">
        <w:rPr>
          <w:b/>
          <w:bCs/>
        </w:rPr>
        <w:t>Tokodakaaka</w:t>
      </w:r>
      <w:proofErr w:type="spellEnd"/>
      <w:r w:rsidRPr="00D103C0">
        <w:rPr>
          <w:b/>
          <w:bCs/>
        </w:rPr>
        <w:t xml:space="preserve"> Atolls</w:t>
      </w:r>
      <w:r w:rsidR="002E4E10">
        <w:rPr>
          <w:b/>
          <w:bCs/>
        </w:rPr>
        <w:t>.</w:t>
      </w:r>
    </w:p>
    <w:p w14:paraId="74953F90" w14:textId="12C9C037" w:rsidR="00F5049E" w:rsidRPr="00D103C0" w:rsidRDefault="00F5049E" w:rsidP="00F5049E">
      <w:pPr>
        <w:numPr>
          <w:ilvl w:val="0"/>
          <w:numId w:val="8"/>
        </w:numPr>
        <w:ind w:hanging="720"/>
        <w:rPr>
          <w:b/>
          <w:bCs/>
        </w:rPr>
      </w:pPr>
      <w:r w:rsidRPr="00D103C0">
        <w:lastRenderedPageBreak/>
        <w:t xml:space="preserve">MUS (Mauritius) – code </w:t>
      </w:r>
      <w:proofErr w:type="gramStart"/>
      <w:r w:rsidRPr="00D103C0">
        <w:t>range  X00.000-XZZ.ZZZ</w:t>
      </w:r>
      <w:proofErr w:type="gramEnd"/>
      <w:r w:rsidRPr="00D103C0">
        <w:t xml:space="preserve"> added to cover some </w:t>
      </w:r>
      <w:r w:rsidRPr="00D103C0">
        <w:rPr>
          <w:b/>
          <w:bCs/>
        </w:rPr>
        <w:t xml:space="preserve">atolls north of </w:t>
      </w:r>
      <w:proofErr w:type="spellStart"/>
      <w:r w:rsidRPr="00D103C0">
        <w:rPr>
          <w:b/>
          <w:bCs/>
        </w:rPr>
        <w:t>Cargados</w:t>
      </w:r>
      <w:proofErr w:type="spellEnd"/>
      <w:r w:rsidRPr="00D103C0">
        <w:rPr>
          <w:b/>
          <w:bCs/>
        </w:rPr>
        <w:t xml:space="preserve"> </w:t>
      </w:r>
      <w:proofErr w:type="spellStart"/>
      <w:r w:rsidRPr="00D103C0">
        <w:rPr>
          <w:b/>
          <w:bCs/>
        </w:rPr>
        <w:t>Carajos</w:t>
      </w:r>
      <w:proofErr w:type="spellEnd"/>
      <w:r w:rsidR="002E4E10">
        <w:rPr>
          <w:b/>
          <w:bCs/>
        </w:rPr>
        <w:t>.</w:t>
      </w:r>
    </w:p>
    <w:p w14:paraId="1CB47738" w14:textId="77777777" w:rsidR="00F5049E" w:rsidRPr="00D103C0" w:rsidRDefault="00F5049E" w:rsidP="00F5049E">
      <w:pPr>
        <w:numPr>
          <w:ilvl w:val="0"/>
          <w:numId w:val="8"/>
        </w:numPr>
        <w:ind w:hanging="720"/>
      </w:pPr>
      <w:r w:rsidRPr="00D103C0">
        <w:t xml:space="preserve">SGS (South Georgia and the South Sandwich Islands) – code range P000.00-RZZZ.ZZ added to cover </w:t>
      </w:r>
      <w:r w:rsidRPr="00D103C0">
        <w:rPr>
          <w:b/>
          <w:bCs/>
        </w:rPr>
        <w:t>Black Rock.</w:t>
      </w:r>
    </w:p>
    <w:p w14:paraId="524E5537" w14:textId="60DFA803" w:rsidR="00F5049E" w:rsidRPr="00D103C0" w:rsidRDefault="00F5049E" w:rsidP="00F5049E">
      <w:pPr>
        <w:numPr>
          <w:ilvl w:val="0"/>
          <w:numId w:val="8"/>
        </w:numPr>
        <w:ind w:hanging="720"/>
      </w:pPr>
      <w:r w:rsidRPr="00D103C0">
        <w:t xml:space="preserve">TWN (Taiwan) – added code range Y00.000-YZZ.ZZZ to cover </w:t>
      </w:r>
      <w:r w:rsidRPr="00D103C0">
        <w:rPr>
          <w:b/>
          <w:bCs/>
        </w:rPr>
        <w:t>Agincourt, Pinnacle, and Craig islands</w:t>
      </w:r>
      <w:r w:rsidR="002E4E10">
        <w:rPr>
          <w:b/>
          <w:bCs/>
        </w:rPr>
        <w:t>.</w:t>
      </w:r>
    </w:p>
    <w:p w14:paraId="22280FD3" w14:textId="7F3D7778" w:rsidR="00F5049E" w:rsidRPr="00D103C0" w:rsidRDefault="00F5049E" w:rsidP="00F5049E">
      <w:pPr>
        <w:numPr>
          <w:ilvl w:val="0"/>
          <w:numId w:val="8"/>
        </w:numPr>
        <w:ind w:hanging="720"/>
      </w:pPr>
      <w:r w:rsidRPr="00D103C0">
        <w:t xml:space="preserve">EST (Estonia) – added code range X00.000-XZZ.ZZZ to cover </w:t>
      </w:r>
      <w:proofErr w:type="spellStart"/>
      <w:r w:rsidRPr="00D103C0">
        <w:rPr>
          <w:b/>
          <w:bCs/>
        </w:rPr>
        <w:t>Vaindloo</w:t>
      </w:r>
      <w:proofErr w:type="spellEnd"/>
      <w:r w:rsidRPr="00D103C0">
        <w:rPr>
          <w:b/>
          <w:bCs/>
        </w:rPr>
        <w:t xml:space="preserve"> island</w:t>
      </w:r>
      <w:r w:rsidR="002E4E10">
        <w:rPr>
          <w:b/>
          <w:bCs/>
        </w:rPr>
        <w:t>.</w:t>
      </w:r>
    </w:p>
    <w:p w14:paraId="75F3DA41" w14:textId="741D2483" w:rsidR="00F5049E" w:rsidRPr="00D103C0" w:rsidRDefault="00F5049E" w:rsidP="00F5049E">
      <w:pPr>
        <w:numPr>
          <w:ilvl w:val="0"/>
          <w:numId w:val="8"/>
        </w:numPr>
        <w:ind w:hanging="720"/>
      </w:pPr>
      <w:r w:rsidRPr="00D103C0">
        <w:t xml:space="preserve">GUF (French Guiana) – added code range B000.00-CZZZ.ZZ to include </w:t>
      </w:r>
      <w:r w:rsidRPr="00D103C0">
        <w:rPr>
          <w:b/>
          <w:bCs/>
        </w:rPr>
        <w:t xml:space="preserve">Isle du Grand </w:t>
      </w:r>
      <w:proofErr w:type="spellStart"/>
      <w:r w:rsidRPr="00D103C0">
        <w:rPr>
          <w:b/>
          <w:bCs/>
        </w:rPr>
        <w:t>Connetable</w:t>
      </w:r>
      <w:proofErr w:type="spellEnd"/>
      <w:r w:rsidRPr="00D103C0">
        <w:rPr>
          <w:b/>
          <w:bCs/>
        </w:rPr>
        <w:t xml:space="preserve"> and Ile du </w:t>
      </w:r>
      <w:proofErr w:type="spellStart"/>
      <w:r w:rsidRPr="00D103C0">
        <w:rPr>
          <w:b/>
          <w:bCs/>
        </w:rPr>
        <w:t>Diable</w:t>
      </w:r>
      <w:proofErr w:type="spellEnd"/>
      <w:r w:rsidR="002E4E10">
        <w:rPr>
          <w:b/>
          <w:bCs/>
        </w:rPr>
        <w:t>.</w:t>
      </w:r>
    </w:p>
    <w:p w14:paraId="2708F031" w14:textId="1D0EA16A" w:rsidR="00F5049E" w:rsidRPr="00D103C0" w:rsidRDefault="00F5049E" w:rsidP="00F5049E">
      <w:pPr>
        <w:numPr>
          <w:ilvl w:val="0"/>
          <w:numId w:val="8"/>
        </w:numPr>
        <w:ind w:hanging="720"/>
      </w:pPr>
      <w:r w:rsidRPr="00D103C0">
        <w:t xml:space="preserve">PRT (Portugal) – added code ranges S000.00-SZZZ.ZZ and N000.000-NZZZ.ZZZ to cover some </w:t>
      </w:r>
      <w:r w:rsidRPr="00D103C0">
        <w:rPr>
          <w:b/>
          <w:bCs/>
        </w:rPr>
        <w:t>islands far south of Madeira</w:t>
      </w:r>
      <w:r w:rsidR="002E4E10">
        <w:rPr>
          <w:b/>
          <w:bCs/>
        </w:rPr>
        <w:t>.</w:t>
      </w:r>
    </w:p>
    <w:p w14:paraId="1CF355F4" w14:textId="555321AB" w:rsidR="00F5049E" w:rsidRPr="00D103C0" w:rsidRDefault="00F5049E" w:rsidP="00F5049E">
      <w:pPr>
        <w:numPr>
          <w:ilvl w:val="0"/>
          <w:numId w:val="8"/>
        </w:numPr>
        <w:ind w:hanging="720"/>
        <w:rPr>
          <w:b/>
          <w:bCs/>
        </w:rPr>
      </w:pPr>
      <w:r w:rsidRPr="00D103C0">
        <w:t xml:space="preserve">KOR (South </w:t>
      </w:r>
      <w:proofErr w:type="spellStart"/>
      <w:r w:rsidRPr="00D103C0">
        <w:t>koreea</w:t>
      </w:r>
      <w:proofErr w:type="spellEnd"/>
      <w:r w:rsidRPr="00D103C0">
        <w:t xml:space="preserve">) – added code range Z000.00-ZZZZ.ZZ to include the </w:t>
      </w:r>
      <w:proofErr w:type="spellStart"/>
      <w:r w:rsidRPr="00D103C0">
        <w:rPr>
          <w:b/>
          <w:bCs/>
        </w:rPr>
        <w:t>Dongdo-ri</w:t>
      </w:r>
      <w:proofErr w:type="spellEnd"/>
      <w:r w:rsidRPr="00D103C0">
        <w:rPr>
          <w:b/>
          <w:bCs/>
        </w:rPr>
        <w:t xml:space="preserve"> islands</w:t>
      </w:r>
      <w:r w:rsidR="002E4E10">
        <w:rPr>
          <w:b/>
          <w:bCs/>
        </w:rPr>
        <w:t>.</w:t>
      </w:r>
    </w:p>
    <w:p w14:paraId="3E35366D" w14:textId="713F85DE" w:rsidR="00F5049E" w:rsidRPr="00D103C0" w:rsidRDefault="00F5049E" w:rsidP="00F5049E">
      <w:pPr>
        <w:numPr>
          <w:ilvl w:val="0"/>
          <w:numId w:val="8"/>
        </w:numPr>
        <w:ind w:hanging="720"/>
      </w:pPr>
      <w:r w:rsidRPr="00D103C0">
        <w:t xml:space="preserve">NZL (New Zealand) – added </w:t>
      </w:r>
      <w:r w:rsidRPr="00D103C0">
        <w:rPr>
          <w:i/>
          <w:iCs/>
        </w:rPr>
        <w:t>optional</w:t>
      </w:r>
      <w:r w:rsidRPr="00D103C0">
        <w:t xml:space="preserve"> code range L000.001-MZZZ.ZZZ to provide 7-letter optional equivalents for all 6 letter mapcodes</w:t>
      </w:r>
      <w:r w:rsidR="002E4E10">
        <w:t>.</w:t>
      </w:r>
    </w:p>
    <w:p w14:paraId="1A75C3B3" w14:textId="2CFF934E" w:rsidR="00F5049E" w:rsidRPr="00D103C0" w:rsidRDefault="00F5049E" w:rsidP="00F5049E">
      <w:pPr>
        <w:numPr>
          <w:ilvl w:val="0"/>
          <w:numId w:val="8"/>
        </w:numPr>
        <w:ind w:hanging="720"/>
      </w:pPr>
      <w:r w:rsidRPr="00D103C0">
        <w:t xml:space="preserve">JPN (Japan) - added range V000.001-WZZZ.ZZZ to cover the </w:t>
      </w:r>
      <w:r w:rsidRPr="00D103C0">
        <w:rPr>
          <w:b/>
          <w:bCs/>
        </w:rPr>
        <w:t xml:space="preserve">Liancourt Rocks, </w:t>
      </w:r>
      <w:proofErr w:type="spellStart"/>
      <w:r w:rsidRPr="00D103C0">
        <w:rPr>
          <w:b/>
          <w:bCs/>
        </w:rPr>
        <w:t>Oshima</w:t>
      </w:r>
      <w:proofErr w:type="spellEnd"/>
      <w:r w:rsidRPr="00D103C0">
        <w:rPr>
          <w:b/>
          <w:bCs/>
        </w:rPr>
        <w:t xml:space="preserve"> Island and </w:t>
      </w:r>
      <w:proofErr w:type="spellStart"/>
      <w:r w:rsidRPr="00D103C0">
        <w:rPr>
          <w:b/>
          <w:bCs/>
        </w:rPr>
        <w:t>Aramiko</w:t>
      </w:r>
      <w:proofErr w:type="spellEnd"/>
      <w:r w:rsidRPr="00D103C0">
        <w:rPr>
          <w:b/>
          <w:bCs/>
        </w:rPr>
        <w:t xml:space="preserve"> Island</w:t>
      </w:r>
      <w:r w:rsidR="002E4E10">
        <w:rPr>
          <w:b/>
          <w:bCs/>
        </w:rPr>
        <w:t>.</w:t>
      </w:r>
    </w:p>
    <w:p w14:paraId="32E1642C" w14:textId="63C2E256" w:rsidR="00F5049E" w:rsidRPr="00D103C0" w:rsidRDefault="00F5049E" w:rsidP="00F5049E">
      <w:pPr>
        <w:numPr>
          <w:ilvl w:val="0"/>
          <w:numId w:val="8"/>
        </w:numPr>
        <w:ind w:hanging="720"/>
      </w:pPr>
      <w:r w:rsidRPr="00D103C0">
        <w:t xml:space="preserve">ALA (Aaland Islands) – optional borders extended to cover </w:t>
      </w:r>
      <w:proofErr w:type="spellStart"/>
      <w:r w:rsidRPr="00D103C0">
        <w:rPr>
          <w:b/>
          <w:bCs/>
        </w:rPr>
        <w:t>Lökharu</w:t>
      </w:r>
      <w:proofErr w:type="spellEnd"/>
      <w:r w:rsidRPr="00D103C0">
        <w:rPr>
          <w:b/>
          <w:bCs/>
        </w:rPr>
        <w:t xml:space="preserve"> island</w:t>
      </w:r>
      <w:r w:rsidR="002E4E10">
        <w:rPr>
          <w:b/>
          <w:bCs/>
        </w:rPr>
        <w:t>.</w:t>
      </w:r>
    </w:p>
    <w:p w14:paraId="0BCCC407" w14:textId="4671F6A0" w:rsidR="00F5049E" w:rsidRPr="00D103C0" w:rsidRDefault="00F5049E" w:rsidP="00F5049E">
      <w:pPr>
        <w:numPr>
          <w:ilvl w:val="0"/>
          <w:numId w:val="8"/>
        </w:numPr>
        <w:ind w:hanging="720"/>
      </w:pPr>
      <w:r w:rsidRPr="00D103C0">
        <w:t xml:space="preserve">MDG (Madagascar) – added code range S000.01-SZZZ.ZZ to cover the </w:t>
      </w:r>
      <w:r w:rsidRPr="00D103C0">
        <w:rPr>
          <w:b/>
          <w:bCs/>
        </w:rPr>
        <w:t>western sand banks</w:t>
      </w:r>
      <w:r w:rsidRPr="00D103C0">
        <w:t xml:space="preserve">; Optional 8-character codes added to cover </w:t>
      </w:r>
      <w:r w:rsidRPr="00D103C0">
        <w:rPr>
          <w:b/>
          <w:bCs/>
        </w:rPr>
        <w:t>coastal waters</w:t>
      </w:r>
      <w:r w:rsidR="002E4E10">
        <w:rPr>
          <w:b/>
          <w:bCs/>
        </w:rPr>
        <w:t>.</w:t>
      </w:r>
    </w:p>
    <w:p w14:paraId="4989046E" w14:textId="1D0F3BDB" w:rsidR="00F5049E" w:rsidRPr="00D103C0" w:rsidRDefault="00F5049E" w:rsidP="00F5049E">
      <w:pPr>
        <w:numPr>
          <w:ilvl w:val="0"/>
          <w:numId w:val="8"/>
        </w:numPr>
        <w:ind w:hanging="720"/>
      </w:pPr>
      <w:r w:rsidRPr="00D103C0">
        <w:t xml:space="preserve">ZAF (South Africa) – added code range M00.000Y-MZZ.ZZZZ to cover </w:t>
      </w:r>
      <w:r w:rsidRPr="00D103C0">
        <w:rPr>
          <w:b/>
          <w:bCs/>
        </w:rPr>
        <w:t xml:space="preserve">Marion Island and </w:t>
      </w:r>
      <w:proofErr w:type="gramStart"/>
      <w:r w:rsidRPr="00D103C0">
        <w:rPr>
          <w:b/>
          <w:bCs/>
        </w:rPr>
        <w:t>Prince Edward island</w:t>
      </w:r>
      <w:proofErr w:type="gramEnd"/>
      <w:r w:rsidR="002E4E10">
        <w:rPr>
          <w:b/>
          <w:bCs/>
        </w:rPr>
        <w:t>.</w:t>
      </w:r>
    </w:p>
    <w:p w14:paraId="287BB92B" w14:textId="6C781154" w:rsidR="00F5049E" w:rsidRPr="00D103C0" w:rsidRDefault="00F5049E" w:rsidP="00F5049E">
      <w:pPr>
        <w:numPr>
          <w:ilvl w:val="0"/>
          <w:numId w:val="8"/>
        </w:numPr>
        <w:ind w:hanging="720"/>
        <w:rPr>
          <w:b/>
          <w:bCs/>
        </w:rPr>
      </w:pPr>
      <w:r w:rsidRPr="00D103C0">
        <w:t xml:space="preserve">Mexico – added code range 800.00A0 – 8ZZ.ZZZZ to include the </w:t>
      </w:r>
      <w:proofErr w:type="spellStart"/>
      <w:r w:rsidRPr="00D103C0">
        <w:rPr>
          <w:b/>
          <w:bCs/>
        </w:rPr>
        <w:t>Arrecife</w:t>
      </w:r>
      <w:proofErr w:type="spellEnd"/>
      <w:r w:rsidRPr="00D103C0">
        <w:rPr>
          <w:b/>
          <w:bCs/>
        </w:rPr>
        <w:t xml:space="preserve"> </w:t>
      </w:r>
      <w:proofErr w:type="spellStart"/>
      <w:r w:rsidRPr="00D103C0">
        <w:rPr>
          <w:b/>
          <w:bCs/>
        </w:rPr>
        <w:t>Alacranes</w:t>
      </w:r>
      <w:proofErr w:type="spellEnd"/>
      <w:r w:rsidRPr="00D103C0">
        <w:rPr>
          <w:b/>
          <w:bCs/>
        </w:rPr>
        <w:t xml:space="preserve"> islands</w:t>
      </w:r>
      <w:r w:rsidR="002E4E10">
        <w:rPr>
          <w:b/>
          <w:bCs/>
        </w:rPr>
        <w:t>.</w:t>
      </w:r>
    </w:p>
    <w:p w14:paraId="6A09C796" w14:textId="2A37B6CD" w:rsidR="00F5049E" w:rsidRPr="00D103C0" w:rsidRDefault="00F5049E" w:rsidP="002E4E10">
      <w:pPr>
        <w:tabs>
          <w:tab w:val="num" w:pos="2160"/>
        </w:tabs>
        <w:rPr>
          <w:b/>
          <w:bCs/>
        </w:rPr>
      </w:pPr>
      <w:r w:rsidRPr="00D103C0">
        <w:t>3</w:t>
      </w:r>
      <w:r w:rsidRPr="00D103C0">
        <w:rPr>
          <w:b/>
          <w:bCs/>
        </w:rPr>
        <w:t>) Other improvements (extra code ranges only):</w:t>
      </w:r>
    </w:p>
    <w:p w14:paraId="143AC64C" w14:textId="77777777" w:rsidR="00F5049E" w:rsidRPr="00D103C0" w:rsidRDefault="00F5049E" w:rsidP="00F5049E">
      <w:pPr>
        <w:numPr>
          <w:ilvl w:val="0"/>
          <w:numId w:val="9"/>
        </w:numPr>
        <w:ind w:hanging="720"/>
      </w:pPr>
      <w:r w:rsidRPr="00D103C0">
        <w:t>HUN (</w:t>
      </w:r>
      <w:proofErr w:type="spellStart"/>
      <w:r w:rsidRPr="00D103C0">
        <w:t>Hunagry</w:t>
      </w:r>
      <w:proofErr w:type="spellEnd"/>
      <w:r w:rsidRPr="00D103C0">
        <w:t xml:space="preserve">) – added code range 70.00A0 - </w:t>
      </w:r>
      <w:proofErr w:type="gramStart"/>
      <w:r w:rsidRPr="00D103C0">
        <w:t>DZ.TCZK</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2DD60E4D" w14:textId="77777777" w:rsidR="00F5049E" w:rsidRPr="00D103C0" w:rsidRDefault="00F5049E" w:rsidP="00F5049E">
      <w:pPr>
        <w:numPr>
          <w:ilvl w:val="0"/>
          <w:numId w:val="9"/>
        </w:numPr>
        <w:ind w:hanging="720"/>
      </w:pPr>
      <w:r w:rsidRPr="00D103C0">
        <w:t>BGR (Bulgaria) – added code range L0.0000-</w:t>
      </w:r>
      <w:proofErr w:type="gramStart"/>
      <w:r w:rsidRPr="00D103C0">
        <w:t>MZ.ZZZZ</w:t>
      </w:r>
      <w:proofErr w:type="gramEnd"/>
      <w:r w:rsidRPr="00D103C0">
        <w:t xml:space="preserve"> so that</w:t>
      </w:r>
      <w:r w:rsidRPr="00D103C0">
        <w:rPr>
          <w:i/>
          <w:iCs/>
        </w:rPr>
        <w:t xml:space="preserve"> </w:t>
      </w:r>
      <w:r w:rsidRPr="00D103C0">
        <w:t>the whole south of the country has mapcodes of the same form (</w:t>
      </w:r>
      <w:proofErr w:type="spellStart"/>
      <w:r w:rsidRPr="00D103C0">
        <w:t>xx.xxxx</w:t>
      </w:r>
      <w:proofErr w:type="spellEnd"/>
      <w:r w:rsidRPr="00D103C0">
        <w:t>); the mapcodes of the old forms are of course still available.</w:t>
      </w:r>
    </w:p>
    <w:p w14:paraId="07EF7EC3" w14:textId="77777777" w:rsidR="00F5049E" w:rsidRPr="00D103C0" w:rsidRDefault="00F5049E" w:rsidP="00F5049E">
      <w:pPr>
        <w:numPr>
          <w:ilvl w:val="0"/>
          <w:numId w:val="9"/>
        </w:numPr>
        <w:ind w:hanging="720"/>
        <w:rPr>
          <w:rFonts w:ascii="Courier New" w:hAnsi="Courier New" w:cs="Courier New"/>
        </w:rPr>
      </w:pPr>
      <w:r w:rsidRPr="00D103C0">
        <w:t>BEN (Benin) - added code range V0.0000-</w:t>
      </w:r>
      <w:proofErr w:type="gramStart"/>
      <w:r w:rsidRPr="00D103C0">
        <w:t>ZZ.ZZZZ</w:t>
      </w:r>
      <w:proofErr w:type="gramEnd"/>
      <w:r w:rsidRPr="00D103C0">
        <w:t xml:space="preserve"> so that the whole</w:t>
      </w:r>
      <w:r w:rsidRPr="00D103C0">
        <w:rPr>
          <w:i/>
          <w:iCs/>
        </w:rPr>
        <w:t xml:space="preserve"> </w:t>
      </w:r>
      <w:r w:rsidRPr="00D103C0">
        <w:t>north of the country has mapcodes of the same form (</w:t>
      </w:r>
      <w:proofErr w:type="spellStart"/>
      <w:r w:rsidRPr="00D103C0">
        <w:t>xx.xxxx</w:t>
      </w:r>
      <w:proofErr w:type="spellEnd"/>
      <w:r w:rsidRPr="00D103C0">
        <w:t>); the mapcodes of the old forms are of course still available.</w:t>
      </w:r>
    </w:p>
    <w:p w14:paraId="09DEA9B4" w14:textId="77777777" w:rsidR="00F5049E" w:rsidRPr="00D103C0" w:rsidRDefault="00F5049E" w:rsidP="00F5049E">
      <w:pPr>
        <w:numPr>
          <w:ilvl w:val="0"/>
          <w:numId w:val="9"/>
        </w:numPr>
        <w:ind w:hanging="720"/>
        <w:rPr>
          <w:rFonts w:ascii="Courier New" w:hAnsi="Courier New" w:cs="Courier New"/>
        </w:rPr>
      </w:pPr>
      <w:r w:rsidRPr="00D103C0">
        <w:t>SUR (Suriname) - added code range Y0.0003-</w:t>
      </w:r>
      <w:proofErr w:type="gramStart"/>
      <w:r w:rsidRPr="00D103C0">
        <w:t>ZZ.ZZZY</w:t>
      </w:r>
      <w:proofErr w:type="gramEnd"/>
      <w:r w:rsidRPr="00D103C0">
        <w:t xml:space="preserve"> so that the whole south of the country has mapcodes of the same form (</w:t>
      </w:r>
      <w:proofErr w:type="spellStart"/>
      <w:r w:rsidRPr="00D103C0">
        <w:t>xx.xxxx</w:t>
      </w:r>
      <w:proofErr w:type="spellEnd"/>
      <w:r w:rsidRPr="00D103C0">
        <w:t>); the mapcodes of the old forms are of course still available.</w:t>
      </w:r>
    </w:p>
    <w:p w14:paraId="3E210DF8" w14:textId="77777777" w:rsidR="00F5049E" w:rsidRPr="00D103C0" w:rsidRDefault="00F5049E" w:rsidP="00F5049E">
      <w:pPr>
        <w:numPr>
          <w:ilvl w:val="0"/>
          <w:numId w:val="9"/>
        </w:numPr>
        <w:ind w:hanging="720"/>
      </w:pPr>
      <w:r w:rsidRPr="00D103C0">
        <w:lastRenderedPageBreak/>
        <w:t>US-IL (Illinois, USA) - added code range X0.0002-</w:t>
      </w:r>
      <w:proofErr w:type="gramStart"/>
      <w:r w:rsidRPr="00D103C0">
        <w:t>ZZ.ZZZZ</w:t>
      </w:r>
      <w:proofErr w:type="gramEnd"/>
      <w:r w:rsidRPr="00D103C0">
        <w:t xml:space="preserve"> so that the whole south of the state has mapcodes of the same form (</w:t>
      </w:r>
      <w:proofErr w:type="spellStart"/>
      <w:r w:rsidRPr="00D103C0">
        <w:t>xx.xxxx</w:t>
      </w:r>
      <w:proofErr w:type="spellEnd"/>
      <w:r w:rsidRPr="00D103C0">
        <w:t>); the mapcodes of the old forms are of course still available.</w:t>
      </w:r>
    </w:p>
    <w:p w14:paraId="1521CA0C" w14:textId="77777777" w:rsidR="00F5049E" w:rsidRPr="00D103C0" w:rsidRDefault="00F5049E" w:rsidP="00F5049E">
      <w:pPr>
        <w:numPr>
          <w:ilvl w:val="0"/>
          <w:numId w:val="9"/>
        </w:numPr>
        <w:ind w:hanging="720"/>
      </w:pPr>
      <w:r w:rsidRPr="00D103C0">
        <w:t>US-NY (New York State, USA) - added code range Z00.000-ZZY.ZZY so that every location in the state has a 6-letter code; the mapcodes of the old forms are of course still available.</w:t>
      </w:r>
    </w:p>
    <w:p w14:paraId="4C50F7DD" w14:textId="77777777" w:rsidR="00F5049E" w:rsidRPr="00D103C0" w:rsidRDefault="00F5049E" w:rsidP="00F5049E">
      <w:pPr>
        <w:numPr>
          <w:ilvl w:val="0"/>
          <w:numId w:val="9"/>
        </w:numPr>
        <w:ind w:hanging="720"/>
      </w:pPr>
      <w:r w:rsidRPr="00D103C0">
        <w:t>SYR (Syria) – the country rectangle was incorrectly marked "optional” – for the south-east desert, 7-letter mapcodes are not optional.</w:t>
      </w:r>
    </w:p>
    <w:p w14:paraId="5941BA64" w14:textId="06FBEC7A" w:rsidR="00F5049E" w:rsidRPr="00D103C0" w:rsidRDefault="00F5049E" w:rsidP="00F5049E">
      <w:pPr>
        <w:numPr>
          <w:ilvl w:val="0"/>
          <w:numId w:val="9"/>
        </w:numPr>
        <w:ind w:hanging="720"/>
      </w:pPr>
      <w:r w:rsidRPr="00D103C0">
        <w:t>PHL (</w:t>
      </w:r>
      <w:proofErr w:type="spellStart"/>
      <w:r w:rsidRPr="00D103C0">
        <w:t>Phillippines</w:t>
      </w:r>
      <w:proofErr w:type="spellEnd"/>
      <w:r w:rsidRPr="00D103C0">
        <w:t xml:space="preserve">)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w:t>
      </w:r>
      <w:proofErr w:type="spellStart"/>
      <w:r w:rsidRPr="00D103C0">
        <w:t>Saluag</w:t>
      </w:r>
      <w:proofErr w:type="spellEnd"/>
      <w:r w:rsidRPr="00D103C0">
        <w:t xml:space="preserve"> Island and Francis Reef</w:t>
      </w:r>
      <w:r w:rsidR="002A001D">
        <w:t>.</w:t>
      </w:r>
    </w:p>
    <w:p w14:paraId="499877C1" w14:textId="09ABB3AE" w:rsidR="00F5049E" w:rsidRPr="00D103C0" w:rsidRDefault="00F5049E" w:rsidP="00F5049E">
      <w:pPr>
        <w:numPr>
          <w:ilvl w:val="0"/>
          <w:numId w:val="9"/>
        </w:numPr>
        <w:ind w:hanging="720"/>
      </w:pPr>
      <w:r w:rsidRPr="00D103C0">
        <w:t>DNK (Denmark) – added code range Z0.0000-</w:t>
      </w:r>
      <w:proofErr w:type="gramStart"/>
      <w:r w:rsidRPr="00D103C0">
        <w:t>ZZ.ZZZZ</w:t>
      </w:r>
      <w:proofErr w:type="gramEnd"/>
      <w:r w:rsidRPr="00D103C0">
        <w:t xml:space="preserve"> to include Falster </w:t>
      </w:r>
      <w:proofErr w:type="spellStart"/>
      <w:r w:rsidRPr="00D103C0">
        <w:t>Islands’s</w:t>
      </w:r>
      <w:proofErr w:type="spellEnd"/>
      <w:r w:rsidRPr="00D103C0">
        <w:t xml:space="preserve"> southernmost point</w:t>
      </w:r>
      <w:r w:rsidR="002A001D">
        <w:t>.</w:t>
      </w:r>
    </w:p>
    <w:p w14:paraId="7936F064" w14:textId="1B18D446" w:rsidR="00F5049E" w:rsidRPr="00D103C0" w:rsidRDefault="00F5049E" w:rsidP="00F5049E">
      <w:pPr>
        <w:numPr>
          <w:ilvl w:val="0"/>
          <w:numId w:val="9"/>
        </w:numPr>
        <w:ind w:hanging="720"/>
      </w:pPr>
      <w:r w:rsidRPr="00D103C0">
        <w:t xml:space="preserve">PER (Peru) – added code range of the forms </w:t>
      </w:r>
      <w:proofErr w:type="spellStart"/>
      <w:proofErr w:type="gramStart"/>
      <w:r w:rsidRPr="00D103C0">
        <w:t>xxx.xxxx</w:t>
      </w:r>
      <w:proofErr w:type="spellEnd"/>
      <w:proofErr w:type="gramEnd"/>
      <w:r w:rsidRPr="00D103C0">
        <w:t xml:space="preserve"> and </w:t>
      </w:r>
      <w:proofErr w:type="spellStart"/>
      <w:r w:rsidRPr="00D103C0">
        <w:t>xxxx.xxxx</w:t>
      </w:r>
      <w:proofErr w:type="spellEnd"/>
      <w:r w:rsidRPr="00D103C0">
        <w:t xml:space="preserve"> to include the easternmost point</w:t>
      </w:r>
      <w:r w:rsidR="002A001D">
        <w:t>.</w:t>
      </w:r>
    </w:p>
    <w:p w14:paraId="4BB11EE5" w14:textId="2294433F" w:rsidR="00F5049E" w:rsidRPr="00D103C0" w:rsidRDefault="00F5049E" w:rsidP="00F5049E">
      <w:pPr>
        <w:numPr>
          <w:ilvl w:val="0"/>
          <w:numId w:val="9"/>
        </w:numPr>
        <w:ind w:hanging="720"/>
      </w:pPr>
      <w:r w:rsidRPr="00D103C0">
        <w:t xml:space="preserve">BR-AC (Acre, Brazil) - added codes of the form </w:t>
      </w:r>
      <w:proofErr w:type="spellStart"/>
      <w:r w:rsidRPr="00D103C0">
        <w:t>xxxx.xxx</w:t>
      </w:r>
      <w:proofErr w:type="spellEnd"/>
      <w:r w:rsidRPr="00D103C0">
        <w:t xml:space="preserve"> as alternative for the 8-letter codes for the northern jungles</w:t>
      </w:r>
      <w:r w:rsidR="002A001D">
        <w:t>.</w:t>
      </w:r>
    </w:p>
    <w:p w14:paraId="64FB06B0" w14:textId="2CE49537" w:rsidR="00F5049E" w:rsidRPr="00D103C0" w:rsidRDefault="00F5049E" w:rsidP="00F5049E">
      <w:pPr>
        <w:numPr>
          <w:ilvl w:val="0"/>
          <w:numId w:val="9"/>
        </w:numPr>
        <w:ind w:hanging="720"/>
      </w:pPr>
      <w:r w:rsidRPr="00D103C0">
        <w:t>For Mexico, India, Australia, Brazil, the USA and Russia, national mapcodes are also available as regional mapcodes (i.e. within the states and subdivisions). For the following subdivisions, the rectangles were slightly enlarged to assure all locations within the subdivision are enclosed: MX-DIF, MX-GRO, MX-VER, IN-PB, IN-HR, IN-TN, IN-PY, AU-NSW, AU-NT, AU-SA, AU-VIC, AU-QLD, BR-SP, BR-RS, US-NV, RU-AD, RU-AST, RU-VLA, RU-KRS, RU-TA, RU-TT, RU-RYA, RU-SAM, RU-PSK, RU-KDA and RU-PO</w:t>
      </w:r>
      <w:r w:rsidR="002A001D">
        <w:t>.</w:t>
      </w:r>
    </w:p>
    <w:p w14:paraId="0D3C836E" w14:textId="583D23D7" w:rsidR="00F5049E" w:rsidRPr="00D103C0" w:rsidRDefault="00F5049E" w:rsidP="006E6344">
      <w:pPr>
        <w:numPr>
          <w:ilvl w:val="0"/>
          <w:numId w:val="9"/>
        </w:numPr>
        <w:ind w:hanging="720"/>
      </w:pPr>
      <w:r w:rsidRPr="00D103C0">
        <w:t>Added 6-letter codes for Gibraltar (GIB) that overlap with Spain mapcodes; added 6-letter and 7-letter codes for San Marino (SMR) that overlap with Italy mapcodes; added 7-letter codes for Isle of Man, Jersey and Guernsey that overlap with GBR mapcodes</w:t>
      </w:r>
      <w:r w:rsidR="002A001D">
        <w:t>.</w:t>
      </w:r>
    </w:p>
    <w:p w14:paraId="658ABF3E" w14:textId="40D386CC" w:rsidR="007124EB" w:rsidRPr="002A001D" w:rsidRDefault="00C012DA" w:rsidP="00687C99">
      <w:pPr>
        <w:pStyle w:val="Kop2"/>
        <w:rPr>
          <w:u w:val="none"/>
        </w:rPr>
      </w:pPr>
      <w:bookmarkStart w:id="22" w:name="_Toc464297353"/>
      <w:r w:rsidRPr="002A001D">
        <w:rPr>
          <w:u w:val="none"/>
        </w:rPr>
        <w:t>6</w:t>
      </w:r>
      <w:r w:rsidR="007124EB" w:rsidRPr="002A001D">
        <w:rPr>
          <w:u w:val="none"/>
        </w:rPr>
        <w:t>.</w:t>
      </w:r>
      <w:r w:rsidR="002A001D">
        <w:rPr>
          <w:u w:val="none"/>
        </w:rPr>
        <w:t>1</w:t>
      </w:r>
      <w:r w:rsidR="007124EB" w:rsidRPr="002A001D">
        <w:rPr>
          <w:u w:val="none"/>
        </w:rPr>
        <w:t xml:space="preserve"> Data changes in version 2.2</w:t>
      </w:r>
      <w:bookmarkEnd w:id="22"/>
    </w:p>
    <w:p w14:paraId="6773554E" w14:textId="77777777" w:rsidR="007124EB" w:rsidRPr="00D103C0" w:rsidRDefault="007124EB" w:rsidP="007124EB">
      <w:r w:rsidRPr="00D103C0">
        <w:t xml:space="preserve">It was discovered that there were a few micro-degree gaps between the rectangles that define a territory. For example, in Sierra Leone, one subarea ended at latitude 8.526879 and the next started at 8.526880. Since coordinates are not rounded to 6 decimals any more, locations that fell inside this 11-centimeter-wide gap, such as (8.5268795, -12), had no Sierra Leone mapcode! This required a fix to the data. </w:t>
      </w:r>
    </w:p>
    <w:p w14:paraId="66269CB6" w14:textId="77777777" w:rsidR="007124EB" w:rsidRPr="00D103C0" w:rsidRDefault="007124EB" w:rsidP="007124EB">
      <w:r w:rsidRPr="00D103C0">
        <w:t xml:space="preserve">Effects: for mapcodes of the forms affected (see table), there will be up to </w:t>
      </w:r>
      <w:proofErr w:type="gramStart"/>
      <w:r w:rsidRPr="00D103C0">
        <w:t>11 centimeter</w:t>
      </w:r>
      <w:proofErr w:type="gramEnd"/>
      <w:r w:rsidRPr="00D103C0">
        <w:t xml:space="preserve"> difference between the way an old system decodes such a mapcode, and the coordinate generated by a new mapcode system.</w:t>
      </w:r>
    </w:p>
    <w:tbl>
      <w:tblPr>
        <w:tblW w:w="0" w:type="auto"/>
        <w:tblLook w:val="01E0" w:firstRow="1" w:lastRow="1" w:firstColumn="1" w:lastColumn="1" w:noHBand="0" w:noVBand="0"/>
      </w:tblPr>
      <w:tblGrid>
        <w:gridCol w:w="2808"/>
        <w:gridCol w:w="5760"/>
      </w:tblGrid>
      <w:tr w:rsidR="00D103C0" w:rsidRPr="00D103C0" w14:paraId="4BDCC424" w14:textId="77777777" w:rsidTr="006472A2">
        <w:tc>
          <w:tcPr>
            <w:tcW w:w="2808" w:type="dxa"/>
          </w:tcPr>
          <w:p w14:paraId="08035A5C" w14:textId="77777777" w:rsidR="007124EB" w:rsidRPr="002A001D" w:rsidRDefault="007124EB" w:rsidP="00195422">
            <w:pPr>
              <w:rPr>
                <w:b/>
                <w:bCs/>
              </w:rPr>
            </w:pPr>
            <w:r w:rsidRPr="002A001D">
              <w:rPr>
                <w:b/>
                <w:bCs/>
              </w:rPr>
              <w:t>Territory</w:t>
            </w:r>
          </w:p>
        </w:tc>
        <w:tc>
          <w:tcPr>
            <w:tcW w:w="5760" w:type="dxa"/>
          </w:tcPr>
          <w:p w14:paraId="03AE2C0E" w14:textId="77777777" w:rsidR="007124EB" w:rsidRPr="002A001D" w:rsidRDefault="007124EB" w:rsidP="00195422">
            <w:pPr>
              <w:rPr>
                <w:b/>
                <w:bCs/>
              </w:rPr>
            </w:pPr>
            <w:r w:rsidRPr="002A001D">
              <w:rPr>
                <w:b/>
                <w:bCs/>
              </w:rPr>
              <w:t>Affects mapcodes of the form:</w:t>
            </w:r>
          </w:p>
        </w:tc>
      </w:tr>
      <w:tr w:rsidR="00D103C0" w:rsidRPr="00D103C0" w14:paraId="1A472A9A" w14:textId="77777777" w:rsidTr="006472A2">
        <w:tc>
          <w:tcPr>
            <w:tcW w:w="2808" w:type="dxa"/>
          </w:tcPr>
          <w:p w14:paraId="6F5D759D" w14:textId="77777777" w:rsidR="007124EB" w:rsidRPr="002A001D" w:rsidRDefault="007124EB" w:rsidP="00195422">
            <w:r w:rsidRPr="002A001D">
              <w:t>Antarctica</w:t>
            </w:r>
          </w:p>
        </w:tc>
        <w:tc>
          <w:tcPr>
            <w:tcW w:w="5760" w:type="dxa"/>
          </w:tcPr>
          <w:p w14:paraId="6F75EE62" w14:textId="77777777" w:rsidR="007124EB" w:rsidRPr="002A001D" w:rsidRDefault="007124EB" w:rsidP="00195422">
            <w:proofErr w:type="spellStart"/>
            <w:proofErr w:type="gramStart"/>
            <w:r w:rsidRPr="002A001D">
              <w:t>xxxx.xxxx</w:t>
            </w:r>
            <w:proofErr w:type="spellEnd"/>
            <w:proofErr w:type="gramEnd"/>
          </w:p>
        </w:tc>
      </w:tr>
      <w:tr w:rsidR="00D103C0" w:rsidRPr="00D103C0" w14:paraId="013E5F7F" w14:textId="77777777" w:rsidTr="006472A2">
        <w:tc>
          <w:tcPr>
            <w:tcW w:w="2808" w:type="dxa"/>
          </w:tcPr>
          <w:p w14:paraId="373A194F" w14:textId="77777777" w:rsidR="007124EB" w:rsidRPr="002A001D" w:rsidRDefault="007124EB" w:rsidP="00195422">
            <w:r w:rsidRPr="002A001D">
              <w:t>Austria</w:t>
            </w:r>
          </w:p>
        </w:tc>
        <w:tc>
          <w:tcPr>
            <w:tcW w:w="5760" w:type="dxa"/>
          </w:tcPr>
          <w:p w14:paraId="4AE9AA7D" w14:textId="77777777" w:rsidR="007124EB" w:rsidRPr="002A001D" w:rsidRDefault="007124EB" w:rsidP="00195422">
            <w:proofErr w:type="spellStart"/>
            <w:proofErr w:type="gramStart"/>
            <w:r w:rsidRPr="002A001D">
              <w:rPr>
                <w:b/>
                <w:bCs/>
              </w:rPr>
              <w:t>B</w:t>
            </w:r>
            <w:r w:rsidRPr="002A001D">
              <w:t>xx.xxx</w:t>
            </w:r>
            <w:proofErr w:type="spellEnd"/>
            <w:r w:rsidRPr="002A001D">
              <w:t xml:space="preserve"> ,</w:t>
            </w:r>
            <w:proofErr w:type="gramEnd"/>
            <w:r w:rsidRPr="002A001D">
              <w:t xml:space="preserve"> </w:t>
            </w:r>
            <w:proofErr w:type="spellStart"/>
            <w:r w:rsidRPr="002A001D">
              <w:rPr>
                <w:b/>
                <w:bCs/>
              </w:rPr>
              <w:t>C</w:t>
            </w:r>
            <w:r w:rsidRPr="002A001D">
              <w:t>xx.xxx</w:t>
            </w:r>
            <w:proofErr w:type="spellEnd"/>
          </w:p>
        </w:tc>
      </w:tr>
      <w:tr w:rsidR="00D103C0" w:rsidRPr="00D103C0" w14:paraId="6519719E" w14:textId="77777777" w:rsidTr="006472A2">
        <w:tc>
          <w:tcPr>
            <w:tcW w:w="2808" w:type="dxa"/>
          </w:tcPr>
          <w:p w14:paraId="50E235B2" w14:textId="77777777" w:rsidR="007124EB" w:rsidRPr="002A001D" w:rsidRDefault="007124EB" w:rsidP="00195422">
            <w:r w:rsidRPr="002A001D">
              <w:t>Brazil</w:t>
            </w:r>
          </w:p>
        </w:tc>
        <w:tc>
          <w:tcPr>
            <w:tcW w:w="5760" w:type="dxa"/>
          </w:tcPr>
          <w:p w14:paraId="1132CE1A" w14:textId="77777777" w:rsidR="007124EB" w:rsidRPr="002A001D" w:rsidRDefault="007124EB" w:rsidP="00195422">
            <w:r w:rsidRPr="002A001D">
              <w:rPr>
                <w:b/>
                <w:bCs/>
              </w:rPr>
              <w:t>PR</w:t>
            </w:r>
            <w:r w:rsidRPr="002A001D">
              <w:t xml:space="preserve"> </w:t>
            </w:r>
            <w:proofErr w:type="spellStart"/>
            <w:proofErr w:type="gramStart"/>
            <w:r w:rsidRPr="002A001D">
              <w:t>xxxx.xx</w:t>
            </w:r>
            <w:proofErr w:type="spellEnd"/>
            <w:proofErr w:type="gramEnd"/>
          </w:p>
        </w:tc>
      </w:tr>
      <w:tr w:rsidR="00D103C0" w:rsidRPr="00D103C0" w14:paraId="21940D83" w14:textId="77777777" w:rsidTr="006472A2">
        <w:tc>
          <w:tcPr>
            <w:tcW w:w="2808" w:type="dxa"/>
          </w:tcPr>
          <w:p w14:paraId="1C28A0C1" w14:textId="77777777" w:rsidR="007124EB" w:rsidRPr="002A001D" w:rsidRDefault="007124EB" w:rsidP="00195422">
            <w:r w:rsidRPr="002A001D">
              <w:lastRenderedPageBreak/>
              <w:t>Bulgaria</w:t>
            </w:r>
          </w:p>
        </w:tc>
        <w:tc>
          <w:tcPr>
            <w:tcW w:w="5760" w:type="dxa"/>
          </w:tcPr>
          <w:p w14:paraId="5DABC43C" w14:textId="77777777" w:rsidR="007124EB" w:rsidRPr="002A001D" w:rsidRDefault="007124EB" w:rsidP="00195422">
            <w:proofErr w:type="spellStart"/>
            <w:r w:rsidRPr="002A001D">
              <w:rPr>
                <w:b/>
                <w:bCs/>
              </w:rPr>
              <w:t>J</w:t>
            </w:r>
            <w:r w:rsidRPr="002A001D">
              <w:t>xx.xxx</w:t>
            </w:r>
            <w:proofErr w:type="spellEnd"/>
          </w:p>
        </w:tc>
      </w:tr>
      <w:tr w:rsidR="00D103C0" w:rsidRPr="00D103C0" w14:paraId="34F5A2DB" w14:textId="77777777" w:rsidTr="006472A2">
        <w:tc>
          <w:tcPr>
            <w:tcW w:w="2808" w:type="dxa"/>
          </w:tcPr>
          <w:p w14:paraId="47D71AA7" w14:textId="77777777" w:rsidR="007124EB" w:rsidRPr="002A001D" w:rsidRDefault="007124EB" w:rsidP="00195422">
            <w:r w:rsidRPr="002A001D">
              <w:t>Congo-Kinshasa</w:t>
            </w:r>
          </w:p>
        </w:tc>
        <w:tc>
          <w:tcPr>
            <w:tcW w:w="5760" w:type="dxa"/>
          </w:tcPr>
          <w:p w14:paraId="22265E1F" w14:textId="77777777" w:rsidR="007124EB" w:rsidRPr="002A001D" w:rsidRDefault="007124EB" w:rsidP="00195422">
            <w:proofErr w:type="spellStart"/>
            <w:r w:rsidRPr="002A001D">
              <w:t>xxxx.xxx</w:t>
            </w:r>
            <w:proofErr w:type="spellEnd"/>
          </w:p>
        </w:tc>
      </w:tr>
      <w:tr w:rsidR="00D103C0" w:rsidRPr="00D103C0" w14:paraId="31725F07" w14:textId="77777777" w:rsidTr="006472A2">
        <w:tc>
          <w:tcPr>
            <w:tcW w:w="2808" w:type="dxa"/>
          </w:tcPr>
          <w:p w14:paraId="4E756BFF" w14:textId="77777777" w:rsidR="007124EB" w:rsidRPr="002A001D" w:rsidRDefault="007124EB" w:rsidP="00195422">
            <w:r w:rsidRPr="002A001D">
              <w:t>Croatia</w:t>
            </w:r>
          </w:p>
        </w:tc>
        <w:tc>
          <w:tcPr>
            <w:tcW w:w="5760" w:type="dxa"/>
          </w:tcPr>
          <w:p w14:paraId="09BCF792" w14:textId="77777777" w:rsidR="007124EB" w:rsidRPr="002A001D" w:rsidRDefault="007124EB" w:rsidP="00195422">
            <w:proofErr w:type="spellStart"/>
            <w:r w:rsidRPr="002A001D">
              <w:t>xxx.xxx</w:t>
            </w:r>
            <w:proofErr w:type="spellEnd"/>
          </w:p>
        </w:tc>
      </w:tr>
      <w:tr w:rsidR="00D103C0" w:rsidRPr="00D103C0" w14:paraId="0008C328" w14:textId="77777777" w:rsidTr="006472A2">
        <w:tc>
          <w:tcPr>
            <w:tcW w:w="2808" w:type="dxa"/>
          </w:tcPr>
          <w:p w14:paraId="0BB451DC" w14:textId="77777777" w:rsidR="007124EB" w:rsidRPr="002A001D" w:rsidRDefault="007124EB" w:rsidP="00195422">
            <w:r w:rsidRPr="002A001D">
              <w:t>Czech Republic</w:t>
            </w:r>
          </w:p>
        </w:tc>
        <w:tc>
          <w:tcPr>
            <w:tcW w:w="5760" w:type="dxa"/>
          </w:tcPr>
          <w:p w14:paraId="1FB50EE2" w14:textId="77777777" w:rsidR="007124EB" w:rsidRPr="002A001D" w:rsidRDefault="007124EB" w:rsidP="00195422">
            <w:r w:rsidRPr="002A001D">
              <w:rPr>
                <w:b/>
                <w:bCs/>
              </w:rPr>
              <w:t>8</w:t>
            </w:r>
            <w:r w:rsidRPr="002A001D">
              <w:t>xx.xxx</w:t>
            </w:r>
          </w:p>
        </w:tc>
      </w:tr>
      <w:tr w:rsidR="00D103C0" w:rsidRPr="00D103C0" w14:paraId="65F379D2" w14:textId="77777777" w:rsidTr="006472A2">
        <w:tc>
          <w:tcPr>
            <w:tcW w:w="2808" w:type="dxa"/>
          </w:tcPr>
          <w:p w14:paraId="6B337AD8" w14:textId="77777777" w:rsidR="007124EB" w:rsidRPr="002A001D" w:rsidRDefault="007124EB" w:rsidP="00195422">
            <w:r w:rsidRPr="002A001D">
              <w:t>Dominican Republic</w:t>
            </w:r>
          </w:p>
        </w:tc>
        <w:tc>
          <w:tcPr>
            <w:tcW w:w="5760" w:type="dxa"/>
          </w:tcPr>
          <w:p w14:paraId="30FC9BD8" w14:textId="77777777" w:rsidR="007124EB" w:rsidRPr="002A001D" w:rsidRDefault="007124EB" w:rsidP="00195422">
            <w:proofErr w:type="spellStart"/>
            <w:r w:rsidRPr="002A001D">
              <w:rPr>
                <w:b/>
                <w:bCs/>
              </w:rPr>
              <w:t>Z</w:t>
            </w:r>
            <w:r w:rsidRPr="002A001D">
              <w:t>xx.xxx</w:t>
            </w:r>
            <w:proofErr w:type="spellEnd"/>
          </w:p>
        </w:tc>
      </w:tr>
      <w:tr w:rsidR="00D103C0" w:rsidRPr="00D103C0" w14:paraId="7E1933A4" w14:textId="77777777" w:rsidTr="006472A2">
        <w:tc>
          <w:tcPr>
            <w:tcW w:w="2808" w:type="dxa"/>
          </w:tcPr>
          <w:p w14:paraId="48954AA6" w14:textId="77777777" w:rsidR="007124EB" w:rsidRPr="002A001D" w:rsidRDefault="007124EB" w:rsidP="00195422">
            <w:r w:rsidRPr="002A001D">
              <w:t>French Guiana</w:t>
            </w:r>
          </w:p>
        </w:tc>
        <w:tc>
          <w:tcPr>
            <w:tcW w:w="5760" w:type="dxa"/>
          </w:tcPr>
          <w:p w14:paraId="225DA895" w14:textId="77777777" w:rsidR="007124EB" w:rsidRPr="002A001D" w:rsidRDefault="007124EB" w:rsidP="00195422">
            <w:proofErr w:type="gramStart"/>
            <w:r w:rsidRPr="002A001D">
              <w:rPr>
                <w:b/>
                <w:bCs/>
              </w:rPr>
              <w:t>9</w:t>
            </w:r>
            <w:r w:rsidRPr="002A001D">
              <w:t>xx.xxx ,</w:t>
            </w:r>
            <w:proofErr w:type="gramEnd"/>
            <w:r w:rsidRPr="002A001D">
              <w:t xml:space="preserve"> </w:t>
            </w:r>
            <w:proofErr w:type="spellStart"/>
            <w:r w:rsidRPr="002A001D">
              <w:rPr>
                <w:b/>
                <w:bCs/>
              </w:rPr>
              <w:t>D</w:t>
            </w:r>
            <w:r w:rsidRPr="002A001D">
              <w:t>xx.xxx</w:t>
            </w:r>
            <w:proofErr w:type="spellEnd"/>
          </w:p>
        </w:tc>
      </w:tr>
      <w:tr w:rsidR="00D103C0" w:rsidRPr="00D103C0" w14:paraId="34023308" w14:textId="77777777" w:rsidTr="006472A2">
        <w:tc>
          <w:tcPr>
            <w:tcW w:w="2808" w:type="dxa"/>
          </w:tcPr>
          <w:p w14:paraId="27DF20C7" w14:textId="77777777" w:rsidR="007124EB" w:rsidRPr="002A001D" w:rsidRDefault="007124EB" w:rsidP="00195422">
            <w:r w:rsidRPr="002A001D">
              <w:t>Ghana</w:t>
            </w:r>
          </w:p>
        </w:tc>
        <w:tc>
          <w:tcPr>
            <w:tcW w:w="5760" w:type="dxa"/>
          </w:tcPr>
          <w:p w14:paraId="35F9320F" w14:textId="77777777" w:rsidR="007124EB" w:rsidRPr="002A001D" w:rsidRDefault="007124EB" w:rsidP="00195422">
            <w:proofErr w:type="spellStart"/>
            <w:r w:rsidRPr="002A001D">
              <w:t>xxx.xxx</w:t>
            </w:r>
            <w:proofErr w:type="spellEnd"/>
          </w:p>
        </w:tc>
      </w:tr>
      <w:tr w:rsidR="00D103C0" w:rsidRPr="00D103C0" w14:paraId="4118600C" w14:textId="77777777" w:rsidTr="006472A2">
        <w:tc>
          <w:tcPr>
            <w:tcW w:w="2808" w:type="dxa"/>
          </w:tcPr>
          <w:p w14:paraId="536C7B9E" w14:textId="77777777" w:rsidR="007124EB" w:rsidRPr="002A001D" w:rsidRDefault="007124EB" w:rsidP="00195422">
            <w:r w:rsidRPr="002A001D">
              <w:t>India</w:t>
            </w:r>
          </w:p>
        </w:tc>
        <w:tc>
          <w:tcPr>
            <w:tcW w:w="5760" w:type="dxa"/>
          </w:tcPr>
          <w:p w14:paraId="03CF41B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 xml:space="preserve">xxx.xxx, </w:t>
            </w:r>
            <w:proofErr w:type="spellStart"/>
            <w:r w:rsidRPr="002A001D">
              <w:rPr>
                <w:b/>
                <w:bCs/>
              </w:rPr>
              <w:t>D</w:t>
            </w:r>
            <w:r w:rsidRPr="002A001D">
              <w:t>xx.xxxx</w:t>
            </w:r>
            <w:proofErr w:type="spellEnd"/>
            <w:r w:rsidRPr="002A001D">
              <w:t xml:space="preserve">, </w:t>
            </w:r>
            <w:r w:rsidRPr="002A001D">
              <w:rPr>
                <w:b/>
                <w:bCs/>
              </w:rPr>
              <w:t>BR</w:t>
            </w:r>
            <w:r w:rsidRPr="002A001D">
              <w:t xml:space="preserve"> </w:t>
            </w:r>
            <w:proofErr w:type="spellStart"/>
            <w:r w:rsidRPr="002A001D">
              <w:t>xxx.xxx</w:t>
            </w:r>
            <w:proofErr w:type="spellEnd"/>
            <w:r w:rsidRPr="002A001D">
              <w:t xml:space="preserve">, </w:t>
            </w:r>
            <w:r w:rsidRPr="002A001D">
              <w:rPr>
                <w:b/>
                <w:bCs/>
              </w:rPr>
              <w:t>TN</w:t>
            </w:r>
            <w:r w:rsidRPr="002A001D">
              <w:t xml:space="preserve"> 9xx.xxx, </w:t>
            </w:r>
            <w:r w:rsidRPr="002A001D">
              <w:br/>
            </w:r>
            <w:r w:rsidRPr="002A001D">
              <w:rPr>
                <w:b/>
                <w:bCs/>
              </w:rPr>
              <w:t>JH</w:t>
            </w:r>
            <w:r w:rsidRPr="002A001D">
              <w:t xml:space="preserve"> </w:t>
            </w:r>
            <w:proofErr w:type="spellStart"/>
            <w:r w:rsidRPr="002A001D">
              <w:t>xxx.xxx</w:t>
            </w:r>
            <w:proofErr w:type="spellEnd"/>
            <w:r w:rsidRPr="002A001D">
              <w:t xml:space="preserve"> , </w:t>
            </w:r>
            <w:r w:rsidRPr="002A001D">
              <w:rPr>
                <w:b/>
                <w:bCs/>
              </w:rPr>
              <w:t>JH</w:t>
            </w:r>
            <w:r w:rsidRPr="002A001D">
              <w:t xml:space="preserve"> </w:t>
            </w:r>
            <w:proofErr w:type="spellStart"/>
            <w:r w:rsidRPr="002A001D">
              <w:t>xx.xxxx</w:t>
            </w:r>
            <w:proofErr w:type="spellEnd"/>
            <w:r w:rsidRPr="002A001D">
              <w:t xml:space="preserve"> , </w:t>
            </w:r>
            <w:r w:rsidRPr="002A001D">
              <w:rPr>
                <w:b/>
                <w:bCs/>
              </w:rPr>
              <w:t>GJ</w:t>
            </w:r>
            <w:r w:rsidRPr="002A001D">
              <w:t xml:space="preserve"> </w:t>
            </w:r>
            <w:proofErr w:type="spellStart"/>
            <w:r w:rsidRPr="002A001D">
              <w:t>Zxxx.xx</w:t>
            </w:r>
            <w:proofErr w:type="spellEnd"/>
            <w:r w:rsidRPr="002A001D">
              <w:t xml:space="preserve"> , </w:t>
            </w:r>
            <w:r w:rsidRPr="002A001D">
              <w:rPr>
                <w:b/>
                <w:bCs/>
              </w:rPr>
              <w:t>UP</w:t>
            </w:r>
            <w:r w:rsidRPr="002A001D">
              <w:t xml:space="preserve"> 7xxx.xx</w:t>
            </w:r>
          </w:p>
        </w:tc>
      </w:tr>
      <w:tr w:rsidR="00D103C0" w:rsidRPr="00D103C0" w14:paraId="2F92D8F5" w14:textId="77777777" w:rsidTr="006472A2">
        <w:tc>
          <w:tcPr>
            <w:tcW w:w="2808" w:type="dxa"/>
          </w:tcPr>
          <w:p w14:paraId="5F29750A" w14:textId="77777777" w:rsidR="007124EB" w:rsidRPr="002A001D" w:rsidRDefault="007124EB" w:rsidP="00195422">
            <w:r w:rsidRPr="002A001D">
              <w:t>Iran</w:t>
            </w:r>
          </w:p>
        </w:tc>
        <w:tc>
          <w:tcPr>
            <w:tcW w:w="5760" w:type="dxa"/>
          </w:tcPr>
          <w:p w14:paraId="547BE1D0" w14:textId="77777777" w:rsidR="007124EB" w:rsidRPr="002A001D" w:rsidRDefault="007124EB" w:rsidP="00195422">
            <w:proofErr w:type="spellStart"/>
            <w:r w:rsidRPr="002A001D">
              <w:t>xxxx.xxx</w:t>
            </w:r>
            <w:proofErr w:type="spellEnd"/>
          </w:p>
        </w:tc>
      </w:tr>
      <w:tr w:rsidR="00D103C0" w:rsidRPr="00D103C0" w14:paraId="5B8ACCA5" w14:textId="77777777" w:rsidTr="006472A2">
        <w:tc>
          <w:tcPr>
            <w:tcW w:w="2808" w:type="dxa"/>
          </w:tcPr>
          <w:p w14:paraId="2F99F42A" w14:textId="77777777" w:rsidR="007124EB" w:rsidRPr="002A001D" w:rsidRDefault="007124EB" w:rsidP="00195422">
            <w:r w:rsidRPr="002A001D">
              <w:t>Liberia</w:t>
            </w:r>
          </w:p>
        </w:tc>
        <w:tc>
          <w:tcPr>
            <w:tcW w:w="5760" w:type="dxa"/>
          </w:tcPr>
          <w:p w14:paraId="4038BBD6" w14:textId="77777777" w:rsidR="007124EB" w:rsidRPr="002A001D" w:rsidRDefault="007124EB" w:rsidP="00195422">
            <w:proofErr w:type="spellStart"/>
            <w:proofErr w:type="gramStart"/>
            <w:r w:rsidRPr="002A001D">
              <w:rPr>
                <w:b/>
                <w:bCs/>
              </w:rPr>
              <w:t>C</w:t>
            </w:r>
            <w:r w:rsidRPr="002A001D">
              <w:t>xx.xxx</w:t>
            </w:r>
            <w:proofErr w:type="spellEnd"/>
            <w:r w:rsidRPr="002A001D">
              <w:t xml:space="preserve"> ,</w:t>
            </w:r>
            <w:proofErr w:type="gramEnd"/>
            <w:r w:rsidRPr="002A001D">
              <w:t xml:space="preserve"> </w:t>
            </w:r>
            <w:proofErr w:type="spellStart"/>
            <w:r w:rsidRPr="002A001D">
              <w:rPr>
                <w:b/>
                <w:bCs/>
              </w:rPr>
              <w:t>G</w:t>
            </w:r>
            <w:r w:rsidRPr="002A001D">
              <w:t>xx.xxx</w:t>
            </w:r>
            <w:proofErr w:type="spellEnd"/>
          </w:p>
        </w:tc>
      </w:tr>
      <w:tr w:rsidR="00D103C0" w:rsidRPr="00D103C0" w14:paraId="5A04A2DF" w14:textId="77777777" w:rsidTr="006472A2">
        <w:tc>
          <w:tcPr>
            <w:tcW w:w="2808" w:type="dxa"/>
          </w:tcPr>
          <w:p w14:paraId="76D9AFDA" w14:textId="77777777" w:rsidR="007124EB" w:rsidRPr="002A001D" w:rsidRDefault="007124EB" w:rsidP="00195422">
            <w:r w:rsidRPr="002A001D">
              <w:t>Malawi</w:t>
            </w:r>
          </w:p>
        </w:tc>
        <w:tc>
          <w:tcPr>
            <w:tcW w:w="5760" w:type="dxa"/>
          </w:tcPr>
          <w:p w14:paraId="183C3D34" w14:textId="77777777" w:rsidR="007124EB" w:rsidRPr="002A001D" w:rsidRDefault="007124EB" w:rsidP="00195422">
            <w:r w:rsidRPr="002A001D">
              <w:rPr>
                <w:b/>
                <w:bCs/>
              </w:rPr>
              <w:t>1</w:t>
            </w:r>
            <w:r w:rsidRPr="002A001D">
              <w:t>xx.xxx</w:t>
            </w:r>
          </w:p>
        </w:tc>
      </w:tr>
      <w:tr w:rsidR="00D103C0" w:rsidRPr="00D103C0" w14:paraId="4F9D2458" w14:textId="77777777" w:rsidTr="006472A2">
        <w:tc>
          <w:tcPr>
            <w:tcW w:w="2808" w:type="dxa"/>
          </w:tcPr>
          <w:p w14:paraId="7EE91A94" w14:textId="77777777" w:rsidR="007124EB" w:rsidRPr="002A001D" w:rsidRDefault="007124EB" w:rsidP="00195422">
            <w:r w:rsidRPr="002A001D">
              <w:t>Mexico</w:t>
            </w:r>
          </w:p>
        </w:tc>
        <w:tc>
          <w:tcPr>
            <w:tcW w:w="5760" w:type="dxa"/>
          </w:tcPr>
          <w:p w14:paraId="4FAD8A3D" w14:textId="77777777" w:rsidR="007124EB" w:rsidRPr="002A001D" w:rsidRDefault="007124EB" w:rsidP="00195422">
            <w:proofErr w:type="spellStart"/>
            <w:r w:rsidRPr="002A001D">
              <w:t>xxxx.xxx</w:t>
            </w:r>
            <w:proofErr w:type="spellEnd"/>
          </w:p>
        </w:tc>
      </w:tr>
      <w:tr w:rsidR="00D103C0" w:rsidRPr="00D103C0" w14:paraId="4489075C" w14:textId="77777777" w:rsidTr="006472A2">
        <w:tc>
          <w:tcPr>
            <w:tcW w:w="2808" w:type="dxa"/>
          </w:tcPr>
          <w:p w14:paraId="5A882A2B" w14:textId="77777777" w:rsidR="007124EB" w:rsidRPr="002A001D" w:rsidRDefault="007124EB" w:rsidP="00195422">
            <w:r w:rsidRPr="002A001D">
              <w:t>Moldova</w:t>
            </w:r>
          </w:p>
        </w:tc>
        <w:tc>
          <w:tcPr>
            <w:tcW w:w="5760" w:type="dxa"/>
          </w:tcPr>
          <w:p w14:paraId="34C6AA89" w14:textId="77777777" w:rsidR="007124EB" w:rsidRPr="002A001D" w:rsidRDefault="007124EB" w:rsidP="00195422">
            <w:proofErr w:type="spellStart"/>
            <w:r w:rsidRPr="002A001D">
              <w:t>Mxx.xxx</w:t>
            </w:r>
            <w:proofErr w:type="spellEnd"/>
          </w:p>
        </w:tc>
      </w:tr>
      <w:tr w:rsidR="00D103C0" w:rsidRPr="00D103C0" w14:paraId="1EDEB135" w14:textId="77777777" w:rsidTr="006472A2">
        <w:tc>
          <w:tcPr>
            <w:tcW w:w="2808" w:type="dxa"/>
          </w:tcPr>
          <w:p w14:paraId="57EC3A19" w14:textId="77777777" w:rsidR="007124EB" w:rsidRPr="002A001D" w:rsidRDefault="007124EB" w:rsidP="00195422">
            <w:r w:rsidRPr="002A001D">
              <w:t>Pakistan</w:t>
            </w:r>
          </w:p>
        </w:tc>
        <w:tc>
          <w:tcPr>
            <w:tcW w:w="5760" w:type="dxa"/>
          </w:tcPr>
          <w:p w14:paraId="1C7DBD95" w14:textId="77777777" w:rsidR="007124EB" w:rsidRPr="002A001D" w:rsidRDefault="007124EB" w:rsidP="00195422">
            <w:proofErr w:type="gramStart"/>
            <w:r w:rsidRPr="002A001D">
              <w:rPr>
                <w:b/>
                <w:bCs/>
              </w:rPr>
              <w:t>3</w:t>
            </w:r>
            <w:r w:rsidRPr="002A001D">
              <w:t>xxx.xxx ,</w:t>
            </w:r>
            <w:proofErr w:type="gramEnd"/>
            <w:r w:rsidRPr="002A001D">
              <w:t xml:space="preserve"> </w:t>
            </w:r>
            <w:r w:rsidRPr="002A001D">
              <w:rPr>
                <w:b/>
                <w:bCs/>
              </w:rPr>
              <w:t>4</w:t>
            </w:r>
            <w:r w:rsidRPr="002A001D">
              <w:t>xxx.xxx</w:t>
            </w:r>
          </w:p>
        </w:tc>
      </w:tr>
      <w:tr w:rsidR="00D103C0" w:rsidRPr="00D103C0" w14:paraId="58A34840" w14:textId="77777777" w:rsidTr="006472A2">
        <w:tc>
          <w:tcPr>
            <w:tcW w:w="2808" w:type="dxa"/>
          </w:tcPr>
          <w:p w14:paraId="6040FAF2" w14:textId="77777777" w:rsidR="007124EB" w:rsidRPr="002A001D" w:rsidRDefault="007124EB" w:rsidP="00195422">
            <w:r w:rsidRPr="002A001D">
              <w:t>Panama</w:t>
            </w:r>
          </w:p>
        </w:tc>
        <w:tc>
          <w:tcPr>
            <w:tcW w:w="5760" w:type="dxa"/>
          </w:tcPr>
          <w:p w14:paraId="37E7F4B3" w14:textId="77777777" w:rsidR="007124EB" w:rsidRPr="002A001D" w:rsidRDefault="007124EB" w:rsidP="00195422">
            <w:r w:rsidRPr="002A001D">
              <w:rPr>
                <w:b/>
                <w:bCs/>
              </w:rPr>
              <w:t>3</w:t>
            </w:r>
            <w:r w:rsidRPr="002A001D">
              <w:t>xx.xxx</w:t>
            </w:r>
          </w:p>
        </w:tc>
      </w:tr>
      <w:tr w:rsidR="00D103C0" w:rsidRPr="00D103C0" w14:paraId="3C3D389E" w14:textId="77777777" w:rsidTr="006472A2">
        <w:tc>
          <w:tcPr>
            <w:tcW w:w="2808" w:type="dxa"/>
          </w:tcPr>
          <w:p w14:paraId="0B179532" w14:textId="77777777" w:rsidR="007124EB" w:rsidRPr="002A001D" w:rsidRDefault="007124EB" w:rsidP="00195422">
            <w:r w:rsidRPr="002A001D">
              <w:t>Saudi Arabia</w:t>
            </w:r>
          </w:p>
        </w:tc>
        <w:tc>
          <w:tcPr>
            <w:tcW w:w="5760" w:type="dxa"/>
          </w:tcPr>
          <w:p w14:paraId="22C35FC1" w14:textId="77777777" w:rsidR="007124EB" w:rsidRPr="002A001D" w:rsidRDefault="007124EB" w:rsidP="00195422">
            <w:proofErr w:type="gramStart"/>
            <w:r w:rsidRPr="002A001D">
              <w:rPr>
                <w:b/>
                <w:bCs/>
              </w:rPr>
              <w:t>2</w:t>
            </w:r>
            <w:r w:rsidRPr="002A001D">
              <w:t>xxx.xxx ,</w:t>
            </w:r>
            <w:proofErr w:type="gramEnd"/>
            <w:r w:rsidRPr="002A001D">
              <w:t xml:space="preserve"> </w:t>
            </w:r>
            <w:proofErr w:type="spellStart"/>
            <w:r w:rsidRPr="002A001D">
              <w:rPr>
                <w:b/>
                <w:bCs/>
              </w:rPr>
              <w:t>N</w:t>
            </w:r>
            <w:r w:rsidRPr="002A001D">
              <w:t>xxx.xxx</w:t>
            </w:r>
            <w:proofErr w:type="spellEnd"/>
          </w:p>
        </w:tc>
      </w:tr>
      <w:tr w:rsidR="00D103C0" w:rsidRPr="00D103C0" w14:paraId="267DFC2A" w14:textId="77777777" w:rsidTr="006472A2">
        <w:tc>
          <w:tcPr>
            <w:tcW w:w="2808" w:type="dxa"/>
          </w:tcPr>
          <w:p w14:paraId="13B1E682" w14:textId="77777777" w:rsidR="007124EB" w:rsidRPr="002A001D" w:rsidRDefault="007124EB" w:rsidP="00195422">
            <w:r w:rsidRPr="002A001D">
              <w:t>Sierra Leone</w:t>
            </w:r>
          </w:p>
        </w:tc>
        <w:tc>
          <w:tcPr>
            <w:tcW w:w="5760" w:type="dxa"/>
          </w:tcPr>
          <w:p w14:paraId="2AE4CC4A" w14:textId="77777777" w:rsidR="007124EB" w:rsidRPr="002A001D" w:rsidRDefault="007124EB" w:rsidP="00195422">
            <w:proofErr w:type="spellStart"/>
            <w:proofErr w:type="gramStart"/>
            <w:r w:rsidRPr="002A001D">
              <w:t>xxx.xxx</w:t>
            </w:r>
            <w:proofErr w:type="spellEnd"/>
            <w:r w:rsidRPr="002A001D">
              <w:t xml:space="preserve"> ,</w:t>
            </w:r>
            <w:proofErr w:type="gramEnd"/>
            <w:r w:rsidRPr="002A001D">
              <w:t xml:space="preserve"> </w:t>
            </w:r>
            <w:r w:rsidRPr="002A001D">
              <w:rPr>
                <w:b/>
                <w:bCs/>
              </w:rPr>
              <w:t>3</w:t>
            </w:r>
            <w:r w:rsidRPr="002A001D">
              <w:t>x.xxxx</w:t>
            </w:r>
          </w:p>
        </w:tc>
      </w:tr>
      <w:tr w:rsidR="00D103C0" w:rsidRPr="00D103C0" w14:paraId="602DC667" w14:textId="77777777" w:rsidTr="006472A2">
        <w:tc>
          <w:tcPr>
            <w:tcW w:w="2808" w:type="dxa"/>
          </w:tcPr>
          <w:p w14:paraId="4A3FA376" w14:textId="77777777" w:rsidR="007124EB" w:rsidRPr="002A001D" w:rsidRDefault="007124EB" w:rsidP="00195422">
            <w:r w:rsidRPr="002A001D">
              <w:t>Tajikistan</w:t>
            </w:r>
          </w:p>
        </w:tc>
        <w:tc>
          <w:tcPr>
            <w:tcW w:w="5760" w:type="dxa"/>
          </w:tcPr>
          <w:p w14:paraId="066EB54C" w14:textId="77777777" w:rsidR="007124EB" w:rsidRPr="002A001D" w:rsidRDefault="007124EB" w:rsidP="00195422">
            <w:proofErr w:type="spellStart"/>
            <w:r w:rsidRPr="002A001D">
              <w:t>xx.xxxx</w:t>
            </w:r>
            <w:proofErr w:type="spellEnd"/>
          </w:p>
        </w:tc>
      </w:tr>
      <w:tr w:rsidR="00D103C0" w:rsidRPr="00D103C0" w14:paraId="1FABB42E" w14:textId="77777777" w:rsidTr="006472A2">
        <w:tc>
          <w:tcPr>
            <w:tcW w:w="2808" w:type="dxa"/>
          </w:tcPr>
          <w:p w14:paraId="5721342F" w14:textId="77777777" w:rsidR="007124EB" w:rsidRPr="002A001D" w:rsidRDefault="007124EB" w:rsidP="00195422">
            <w:r w:rsidRPr="002A001D">
              <w:t>USA</w:t>
            </w:r>
          </w:p>
        </w:tc>
        <w:tc>
          <w:tcPr>
            <w:tcW w:w="5760" w:type="dxa"/>
          </w:tcPr>
          <w:p w14:paraId="2FDBD5F4" w14:textId="77777777" w:rsidR="007124EB" w:rsidRPr="002A001D" w:rsidRDefault="007124EB" w:rsidP="00195422">
            <w:r w:rsidRPr="002A001D">
              <w:rPr>
                <w:b/>
                <w:bCs/>
              </w:rPr>
              <w:t>WV</w:t>
            </w:r>
            <w:r w:rsidRPr="002A001D">
              <w:t xml:space="preserve"> </w:t>
            </w:r>
            <w:proofErr w:type="spellStart"/>
            <w:proofErr w:type="gramStart"/>
            <w:r w:rsidRPr="002A001D">
              <w:t>xxx.xxx</w:t>
            </w:r>
            <w:proofErr w:type="spellEnd"/>
            <w:r w:rsidRPr="002A001D">
              <w:t xml:space="preserve"> ,</w:t>
            </w:r>
            <w:proofErr w:type="gramEnd"/>
            <w:r w:rsidRPr="002A001D">
              <w:t xml:space="preserve"> </w:t>
            </w:r>
            <w:r w:rsidRPr="002A001D">
              <w:rPr>
                <w:b/>
                <w:bCs/>
              </w:rPr>
              <w:t>AR</w:t>
            </w:r>
            <w:r w:rsidRPr="002A001D">
              <w:t xml:space="preserve"> </w:t>
            </w:r>
            <w:proofErr w:type="spellStart"/>
            <w:r w:rsidRPr="002A001D">
              <w:t>xx.xxxx</w:t>
            </w:r>
            <w:proofErr w:type="spellEnd"/>
            <w:r w:rsidRPr="002A001D">
              <w:t xml:space="preserve"> , </w:t>
            </w:r>
            <w:r w:rsidRPr="002A001D">
              <w:rPr>
                <w:b/>
                <w:bCs/>
              </w:rPr>
              <w:t>NC</w:t>
            </w:r>
            <w:r w:rsidRPr="002A001D">
              <w:t xml:space="preserve"> </w:t>
            </w:r>
            <w:proofErr w:type="spellStart"/>
            <w:r w:rsidRPr="002A001D">
              <w:t>xxx.xxx</w:t>
            </w:r>
            <w:proofErr w:type="spellEnd"/>
            <w:r w:rsidRPr="002A001D">
              <w:t xml:space="preserve"> , </w:t>
            </w:r>
            <w:r w:rsidRPr="002A001D">
              <w:rPr>
                <w:b/>
                <w:bCs/>
              </w:rPr>
              <w:t>NY</w:t>
            </w:r>
            <w:r w:rsidRPr="002A001D">
              <w:t xml:space="preserve"> </w:t>
            </w:r>
            <w:proofErr w:type="spellStart"/>
            <w:r w:rsidRPr="002A001D">
              <w:t>xxx.xxx</w:t>
            </w:r>
            <w:proofErr w:type="spellEnd"/>
            <w:r w:rsidRPr="002A001D">
              <w:t xml:space="preserve"> , </w:t>
            </w:r>
            <w:r w:rsidRPr="002A001D">
              <w:br/>
            </w:r>
            <w:r w:rsidRPr="002A001D">
              <w:rPr>
                <w:b/>
                <w:bCs/>
              </w:rPr>
              <w:t>NY</w:t>
            </w:r>
            <w:r w:rsidRPr="002A001D">
              <w:t xml:space="preserve"> </w:t>
            </w:r>
            <w:proofErr w:type="spellStart"/>
            <w:r w:rsidRPr="002A001D">
              <w:t>xxxx.xx</w:t>
            </w:r>
            <w:proofErr w:type="spellEnd"/>
            <w:r w:rsidRPr="002A001D">
              <w:t xml:space="preserve"> , </w:t>
            </w:r>
            <w:r w:rsidRPr="002A001D">
              <w:rPr>
                <w:b/>
                <w:bCs/>
              </w:rPr>
              <w:t>FL</w:t>
            </w:r>
            <w:r w:rsidRPr="002A001D">
              <w:t xml:space="preserve"> </w:t>
            </w:r>
            <w:proofErr w:type="spellStart"/>
            <w:r w:rsidRPr="002A001D">
              <w:t>xxx.xxx</w:t>
            </w:r>
            <w:proofErr w:type="spellEnd"/>
            <w:r w:rsidRPr="002A001D">
              <w:t xml:space="preserve"> , </w:t>
            </w:r>
            <w:r w:rsidRPr="002A001D">
              <w:rPr>
                <w:b/>
                <w:bCs/>
              </w:rPr>
              <w:t>AK</w:t>
            </w:r>
            <w:r w:rsidRPr="002A001D">
              <w:t xml:space="preserve"> </w:t>
            </w:r>
            <w:r w:rsidRPr="002A001D">
              <w:rPr>
                <w:b/>
                <w:bCs/>
              </w:rPr>
              <w:t>2</w:t>
            </w:r>
            <w:r w:rsidRPr="002A001D">
              <w:t xml:space="preserve">xxx.xxx , </w:t>
            </w:r>
            <w:r w:rsidRPr="002A001D">
              <w:rPr>
                <w:b/>
                <w:bCs/>
              </w:rPr>
              <w:t>AK</w:t>
            </w:r>
            <w:r w:rsidRPr="002A001D">
              <w:t xml:space="preserve"> </w:t>
            </w:r>
            <w:r w:rsidRPr="002A001D">
              <w:rPr>
                <w:b/>
                <w:bCs/>
              </w:rPr>
              <w:t>3</w:t>
            </w:r>
            <w:r w:rsidRPr="002A001D">
              <w:t>xxx.xxx</w:t>
            </w:r>
          </w:p>
        </w:tc>
      </w:tr>
    </w:tbl>
    <w:p w14:paraId="492B7B74" w14:textId="77777777" w:rsidR="007124EB" w:rsidRPr="00D103C0" w:rsidRDefault="007124EB" w:rsidP="007124EB">
      <w:r w:rsidRPr="00D103C0">
        <w:t>In a few cases, larger gaps were discovered. Rather than breaking compatibility with old mapcodes beyond 11 centimeters, new sub-territories were added.</w:t>
      </w:r>
    </w:p>
    <w:p w14:paraId="41EE475C" w14:textId="77777777" w:rsidR="007124EB" w:rsidRPr="00D103C0" w:rsidRDefault="007124EB" w:rsidP="007124EB">
      <w:r w:rsidRPr="00D103C0">
        <w:t>Effects: old systems will not recognize mapcodes of the forms listed below:</w:t>
      </w:r>
    </w:p>
    <w:tbl>
      <w:tblPr>
        <w:tblW w:w="8568" w:type="dxa"/>
        <w:tblLook w:val="01E0" w:firstRow="1" w:lastRow="1" w:firstColumn="1" w:lastColumn="1" w:noHBand="0" w:noVBand="0"/>
      </w:tblPr>
      <w:tblGrid>
        <w:gridCol w:w="2686"/>
        <w:gridCol w:w="5882"/>
      </w:tblGrid>
      <w:tr w:rsidR="00D103C0" w:rsidRPr="002A001D" w14:paraId="56B31965" w14:textId="77777777" w:rsidTr="006472A2">
        <w:tc>
          <w:tcPr>
            <w:tcW w:w="2686" w:type="dxa"/>
          </w:tcPr>
          <w:p w14:paraId="0D9F6739" w14:textId="77777777" w:rsidR="007124EB" w:rsidRPr="002A001D" w:rsidRDefault="007124EB" w:rsidP="00195422">
            <w:pPr>
              <w:rPr>
                <w:b/>
                <w:bCs/>
              </w:rPr>
            </w:pPr>
            <w:r w:rsidRPr="002A001D">
              <w:rPr>
                <w:b/>
                <w:bCs/>
              </w:rPr>
              <w:t>Territory</w:t>
            </w:r>
          </w:p>
        </w:tc>
        <w:tc>
          <w:tcPr>
            <w:tcW w:w="5882" w:type="dxa"/>
          </w:tcPr>
          <w:p w14:paraId="3747C090" w14:textId="77777777" w:rsidR="007124EB" w:rsidRPr="002A001D" w:rsidRDefault="007124EB" w:rsidP="00195422">
            <w:pPr>
              <w:rPr>
                <w:b/>
                <w:bCs/>
              </w:rPr>
            </w:pPr>
            <w:r w:rsidRPr="002A001D">
              <w:rPr>
                <w:b/>
                <w:bCs/>
              </w:rPr>
              <w:t>New mapcodes of the form:</w:t>
            </w:r>
          </w:p>
        </w:tc>
      </w:tr>
      <w:tr w:rsidR="00D103C0" w:rsidRPr="002A001D" w14:paraId="504DD232" w14:textId="77777777" w:rsidTr="006472A2">
        <w:tc>
          <w:tcPr>
            <w:tcW w:w="2686" w:type="dxa"/>
          </w:tcPr>
          <w:p w14:paraId="2FE223AA" w14:textId="77777777" w:rsidR="007124EB" w:rsidRPr="002A001D" w:rsidRDefault="007124EB" w:rsidP="00195422">
            <w:r w:rsidRPr="002A001D">
              <w:t>Croatia</w:t>
            </w:r>
          </w:p>
        </w:tc>
        <w:tc>
          <w:tcPr>
            <w:tcW w:w="5882" w:type="dxa"/>
          </w:tcPr>
          <w:p w14:paraId="117F00C9" w14:textId="77777777" w:rsidR="007124EB" w:rsidRPr="002A001D" w:rsidRDefault="007124EB" w:rsidP="00195422">
            <w:proofErr w:type="spellStart"/>
            <w:proofErr w:type="gramStart"/>
            <w:r w:rsidRPr="002A001D">
              <w:rPr>
                <w:b/>
                <w:bCs/>
              </w:rPr>
              <w:t>Z</w:t>
            </w:r>
            <w:r w:rsidRPr="002A001D">
              <w:t>x.xxxx</w:t>
            </w:r>
            <w:proofErr w:type="spellEnd"/>
            <w:proofErr w:type="gramEnd"/>
          </w:p>
        </w:tc>
      </w:tr>
      <w:tr w:rsidR="00D103C0" w:rsidRPr="002A001D" w14:paraId="19A14F46" w14:textId="77777777" w:rsidTr="006472A2">
        <w:tc>
          <w:tcPr>
            <w:tcW w:w="2686" w:type="dxa"/>
          </w:tcPr>
          <w:p w14:paraId="5485A453" w14:textId="77777777" w:rsidR="007124EB" w:rsidRPr="002A001D" w:rsidRDefault="007124EB" w:rsidP="00195422">
            <w:r w:rsidRPr="002A001D">
              <w:t>Japan</w:t>
            </w:r>
          </w:p>
        </w:tc>
        <w:tc>
          <w:tcPr>
            <w:tcW w:w="5882" w:type="dxa"/>
          </w:tcPr>
          <w:p w14:paraId="25FDEE07" w14:textId="77777777" w:rsidR="007124EB" w:rsidRPr="002A001D" w:rsidRDefault="007124EB" w:rsidP="00195422">
            <w:proofErr w:type="spellStart"/>
            <w:r w:rsidRPr="002A001D">
              <w:rPr>
                <w:b/>
                <w:bCs/>
              </w:rPr>
              <w:t>Z</w:t>
            </w:r>
            <w:r w:rsidRPr="002A001D">
              <w:t>xxx.xxx</w:t>
            </w:r>
            <w:proofErr w:type="spellEnd"/>
          </w:p>
        </w:tc>
      </w:tr>
      <w:tr w:rsidR="00D103C0" w:rsidRPr="002A001D" w14:paraId="621BC607" w14:textId="77777777" w:rsidTr="006472A2">
        <w:tc>
          <w:tcPr>
            <w:tcW w:w="2686" w:type="dxa"/>
          </w:tcPr>
          <w:p w14:paraId="5C6AE3E7" w14:textId="77777777" w:rsidR="007124EB" w:rsidRPr="002A001D" w:rsidRDefault="007124EB" w:rsidP="00195422">
            <w:r w:rsidRPr="002A001D">
              <w:t>Congo-Kinshasa</w:t>
            </w:r>
          </w:p>
        </w:tc>
        <w:tc>
          <w:tcPr>
            <w:tcW w:w="5882" w:type="dxa"/>
          </w:tcPr>
          <w:p w14:paraId="0BB60CF5" w14:textId="77777777" w:rsidR="007124EB" w:rsidRPr="002A001D" w:rsidRDefault="007124EB" w:rsidP="00195422">
            <w:r w:rsidRPr="002A001D">
              <w:rPr>
                <w:b/>
                <w:bCs/>
              </w:rPr>
              <w:t>8</w:t>
            </w:r>
            <w:r w:rsidRPr="002A001D">
              <w:t>xx.xxxx</w:t>
            </w:r>
          </w:p>
        </w:tc>
      </w:tr>
      <w:tr w:rsidR="00D103C0" w:rsidRPr="002A001D" w14:paraId="3B5F52C9" w14:textId="77777777" w:rsidTr="006472A2">
        <w:tc>
          <w:tcPr>
            <w:tcW w:w="2686" w:type="dxa"/>
          </w:tcPr>
          <w:p w14:paraId="5E88EF21" w14:textId="77777777" w:rsidR="007124EB" w:rsidRPr="002A001D" w:rsidRDefault="007124EB" w:rsidP="00195422">
            <w:r w:rsidRPr="002A001D">
              <w:t>India</w:t>
            </w:r>
          </w:p>
        </w:tc>
        <w:tc>
          <w:tcPr>
            <w:tcW w:w="5882" w:type="dxa"/>
          </w:tcPr>
          <w:p w14:paraId="464AB71B" w14:textId="77777777" w:rsidR="007124EB" w:rsidRPr="002A001D" w:rsidRDefault="007124EB" w:rsidP="00195422">
            <w:r w:rsidRPr="002A001D">
              <w:rPr>
                <w:b/>
                <w:bCs/>
              </w:rPr>
              <w:t xml:space="preserve">AS </w:t>
            </w:r>
            <w:proofErr w:type="spellStart"/>
            <w:r w:rsidRPr="002A001D">
              <w:rPr>
                <w:b/>
                <w:bCs/>
              </w:rPr>
              <w:t>Z</w:t>
            </w:r>
            <w:r w:rsidRPr="002A001D">
              <w:t>xx.xxx</w:t>
            </w:r>
            <w:proofErr w:type="spellEnd"/>
            <w:r w:rsidRPr="002A001D">
              <w:t xml:space="preserve">, </w:t>
            </w:r>
            <w:r w:rsidRPr="002A001D">
              <w:rPr>
                <w:b/>
                <w:bCs/>
              </w:rPr>
              <w:t xml:space="preserve">AS </w:t>
            </w:r>
            <w:proofErr w:type="spellStart"/>
            <w:r w:rsidRPr="002A001D">
              <w:rPr>
                <w:b/>
                <w:bCs/>
              </w:rPr>
              <w:t>T</w:t>
            </w:r>
            <w:r w:rsidRPr="002A001D">
              <w:t>xx.xxx</w:t>
            </w:r>
            <w:proofErr w:type="spellEnd"/>
            <w:r w:rsidRPr="002A001D">
              <w:t xml:space="preserve">, </w:t>
            </w:r>
            <w:r w:rsidRPr="002A001D">
              <w:rPr>
                <w:b/>
                <w:bCs/>
              </w:rPr>
              <w:t xml:space="preserve">BR </w:t>
            </w:r>
            <w:proofErr w:type="spellStart"/>
            <w:proofErr w:type="gramStart"/>
            <w:r w:rsidRPr="002A001D">
              <w:rPr>
                <w:b/>
                <w:bCs/>
              </w:rPr>
              <w:t>Z</w:t>
            </w:r>
            <w:r w:rsidRPr="002A001D">
              <w:t>xx.xxx</w:t>
            </w:r>
            <w:proofErr w:type="spellEnd"/>
            <w:r w:rsidRPr="002A001D">
              <w:t xml:space="preserve"> ,</w:t>
            </w:r>
            <w:proofErr w:type="gramEnd"/>
            <w:r w:rsidRPr="002A001D">
              <w:t xml:space="preserve"> </w:t>
            </w:r>
            <w:r w:rsidRPr="002A001D">
              <w:rPr>
                <w:b/>
                <w:bCs/>
              </w:rPr>
              <w:t>8</w:t>
            </w:r>
            <w:r w:rsidRPr="002A001D">
              <w:t>xx.xxxx</w:t>
            </w:r>
          </w:p>
        </w:tc>
      </w:tr>
      <w:tr w:rsidR="00D103C0" w:rsidRPr="002A001D" w14:paraId="1137D955" w14:textId="77777777" w:rsidTr="006472A2">
        <w:tc>
          <w:tcPr>
            <w:tcW w:w="2686" w:type="dxa"/>
          </w:tcPr>
          <w:p w14:paraId="52F7C9E7" w14:textId="77777777" w:rsidR="007124EB" w:rsidRPr="002A001D" w:rsidRDefault="007124EB" w:rsidP="00195422">
            <w:r w:rsidRPr="002A001D">
              <w:t>USA</w:t>
            </w:r>
          </w:p>
        </w:tc>
        <w:tc>
          <w:tcPr>
            <w:tcW w:w="5882" w:type="dxa"/>
          </w:tcPr>
          <w:p w14:paraId="07097771" w14:textId="77777777" w:rsidR="007124EB" w:rsidRPr="002A001D" w:rsidRDefault="007124EB" w:rsidP="00195422">
            <w:r w:rsidRPr="002A001D">
              <w:rPr>
                <w:b/>
                <w:bCs/>
              </w:rPr>
              <w:t xml:space="preserve">TX </w:t>
            </w:r>
            <w:proofErr w:type="spellStart"/>
            <w:r w:rsidRPr="002A001D">
              <w:rPr>
                <w:b/>
                <w:bCs/>
              </w:rPr>
              <w:t>X</w:t>
            </w:r>
            <w:r w:rsidRPr="002A001D">
              <w:t>xxx.xxx</w:t>
            </w:r>
            <w:proofErr w:type="spellEnd"/>
            <w:r w:rsidRPr="002A001D">
              <w:t xml:space="preserve">, </w:t>
            </w:r>
            <w:r w:rsidRPr="002A001D">
              <w:rPr>
                <w:b/>
                <w:bCs/>
              </w:rPr>
              <w:t xml:space="preserve">TX </w:t>
            </w:r>
            <w:proofErr w:type="spellStart"/>
            <w:r w:rsidRPr="002A001D">
              <w:rPr>
                <w:b/>
                <w:bCs/>
              </w:rPr>
              <w:t>Z</w:t>
            </w:r>
            <w:r w:rsidRPr="002A001D">
              <w:t>xxx.xxx</w:t>
            </w:r>
            <w:proofErr w:type="spellEnd"/>
          </w:p>
        </w:tc>
      </w:tr>
      <w:tr w:rsidR="00D103C0" w:rsidRPr="002A001D" w14:paraId="02E97BE3" w14:textId="77777777" w:rsidTr="006472A2">
        <w:tc>
          <w:tcPr>
            <w:tcW w:w="2686" w:type="dxa"/>
          </w:tcPr>
          <w:p w14:paraId="26995CF5" w14:textId="77777777" w:rsidR="007124EB" w:rsidRPr="002A001D" w:rsidRDefault="007124EB" w:rsidP="00195422">
            <w:r w:rsidRPr="002A001D">
              <w:t>Mexico</w:t>
            </w:r>
          </w:p>
        </w:tc>
        <w:tc>
          <w:tcPr>
            <w:tcW w:w="5882" w:type="dxa"/>
          </w:tcPr>
          <w:p w14:paraId="648FFCFE" w14:textId="77777777" w:rsidR="007124EB" w:rsidRPr="002A001D" w:rsidRDefault="007124EB" w:rsidP="00195422">
            <w:r w:rsidRPr="002A001D">
              <w:rPr>
                <w:b/>
                <w:bCs/>
              </w:rPr>
              <w:t>9</w:t>
            </w:r>
            <w:r w:rsidRPr="002A001D">
              <w:t>xx.xxxx</w:t>
            </w:r>
          </w:p>
        </w:tc>
      </w:tr>
      <w:tr w:rsidR="00D103C0" w:rsidRPr="002A001D" w14:paraId="7CDE68C7" w14:textId="77777777" w:rsidTr="006472A2">
        <w:tc>
          <w:tcPr>
            <w:tcW w:w="2686" w:type="dxa"/>
          </w:tcPr>
          <w:p w14:paraId="52425E40" w14:textId="77777777" w:rsidR="007124EB" w:rsidRPr="002A001D" w:rsidRDefault="007124EB" w:rsidP="00195422">
            <w:r w:rsidRPr="002A001D">
              <w:t>Xinjiang Uyghur, China</w:t>
            </w:r>
          </w:p>
        </w:tc>
        <w:tc>
          <w:tcPr>
            <w:tcW w:w="5882" w:type="dxa"/>
          </w:tcPr>
          <w:p w14:paraId="57268C3A" w14:textId="77777777" w:rsidR="007124EB" w:rsidRPr="002A001D" w:rsidRDefault="007124EB" w:rsidP="00195422">
            <w:proofErr w:type="spellStart"/>
            <w:r w:rsidRPr="002A001D">
              <w:rPr>
                <w:b/>
                <w:bCs/>
              </w:rPr>
              <w:t>W</w:t>
            </w:r>
            <w:r w:rsidRPr="002A001D">
              <w:t>xxx.xxx</w:t>
            </w:r>
            <w:proofErr w:type="spellEnd"/>
          </w:p>
        </w:tc>
      </w:tr>
    </w:tbl>
    <w:p w14:paraId="176CFB2B" w14:textId="1D1D851E" w:rsidR="007124EB" w:rsidRPr="00D103C0" w:rsidRDefault="002A001D" w:rsidP="007124EB">
      <w:pPr>
        <w:pStyle w:val="Kop1"/>
      </w:pPr>
      <w:bookmarkStart w:id="23" w:name="_Toc464297354"/>
      <w:r>
        <w:lastRenderedPageBreak/>
        <w:t xml:space="preserve">7. </w:t>
      </w:r>
      <w:r w:rsidR="007124EB" w:rsidRPr="00D103C0">
        <w:t>C library version history</w:t>
      </w:r>
      <w:bookmarkEnd w:id="23"/>
    </w:p>
    <w:p w14:paraId="69C19977" w14:textId="5B9FEC0E" w:rsidR="007124EB" w:rsidRPr="00D103C0" w:rsidRDefault="007124EB" w:rsidP="007124EB">
      <w:r w:rsidRPr="00D103C0">
        <w:t xml:space="preserve">1.25 </w:t>
      </w:r>
      <w:r w:rsidR="002A001D">
        <w:t>I</w:t>
      </w:r>
      <w:r w:rsidRPr="00D103C0">
        <w:t>nitial release to the public domain.</w:t>
      </w:r>
    </w:p>
    <w:p w14:paraId="4329506F" w14:textId="3C7EF578" w:rsidR="007124EB" w:rsidRPr="00D103C0" w:rsidRDefault="007124EB" w:rsidP="007124EB">
      <w:r w:rsidRPr="00D103C0">
        <w:t xml:space="preserve">1.26 </w:t>
      </w:r>
      <w:r w:rsidR="002A001D">
        <w:t>A</w:t>
      </w:r>
      <w:r w:rsidRPr="00D103C0">
        <w:t>dded alias OD ("Odisha") for Indian state OR ("Orissa").</w:t>
      </w:r>
    </w:p>
    <w:p w14:paraId="22FF82E0" w14:textId="0EC04F06" w:rsidR="007124EB" w:rsidRPr="00D103C0" w:rsidRDefault="007124EB" w:rsidP="007124EB">
      <w:r w:rsidRPr="00D103C0">
        <w:t xml:space="preserve">1.27 </w:t>
      </w:r>
      <w:r w:rsidR="002A001D">
        <w:t>I</w:t>
      </w:r>
      <w:r w:rsidRPr="00D103C0">
        <w:t xml:space="preserve">mproved (faster) implementation of the function </w:t>
      </w:r>
      <w:proofErr w:type="spellStart"/>
      <w:r w:rsidRPr="00D103C0">
        <w:t>isInArea</w:t>
      </w:r>
      <w:proofErr w:type="spellEnd"/>
      <w:r w:rsidRPr="00D103C0">
        <w:t>.</w:t>
      </w:r>
    </w:p>
    <w:p w14:paraId="762F5168" w14:textId="54125994" w:rsidR="007124EB" w:rsidRPr="00D103C0" w:rsidRDefault="007124EB" w:rsidP="007124EB">
      <w:r w:rsidRPr="00D103C0">
        <w:t xml:space="preserve">1.28 </w:t>
      </w:r>
      <w:r w:rsidR="002A001D">
        <w:t>B</w:t>
      </w:r>
      <w:r w:rsidRPr="00D103C0">
        <w:t>ug fix for the needless generation of 7-letter alternatives</w:t>
      </w:r>
      <w:r w:rsidR="002A001D">
        <w:t xml:space="preserve"> </w:t>
      </w:r>
      <w:proofErr w:type="gramStart"/>
      <w:r w:rsidRPr="00D103C0">
        <w:t>to</w:t>
      </w:r>
      <w:proofErr w:type="gramEnd"/>
      <w:r w:rsidRPr="00D103C0">
        <w:t xml:space="preserve"> short mapcodes in large states in India.</w:t>
      </w:r>
    </w:p>
    <w:p w14:paraId="1052EF48" w14:textId="3B0967D2" w:rsidR="007124EB" w:rsidRPr="00D103C0" w:rsidRDefault="007124EB" w:rsidP="007124EB">
      <w:r w:rsidRPr="00D103C0">
        <w:t xml:space="preserve">1.29 </w:t>
      </w:r>
      <w:r w:rsidR="002A001D">
        <w:t>A</w:t>
      </w:r>
      <w:r w:rsidRPr="00D103C0">
        <w:t>lso generate country-wide alternative mapcodes for states.</w:t>
      </w:r>
    </w:p>
    <w:p w14:paraId="58B2513B" w14:textId="32A4CE15" w:rsidR="007124EB" w:rsidRPr="00D103C0" w:rsidRDefault="007124EB" w:rsidP="007124EB">
      <w:r w:rsidRPr="00D103C0">
        <w:t xml:space="preserve">1.30 </w:t>
      </w:r>
      <w:r w:rsidR="002A001D">
        <w:t>U</w:t>
      </w:r>
      <w:r w:rsidRPr="00D103C0">
        <w:t>pdated the documentation and extended it with examples and suggestions.</w:t>
      </w:r>
    </w:p>
    <w:p w14:paraId="4BE3277D" w14:textId="724122E2" w:rsidR="007124EB" w:rsidRPr="00D103C0" w:rsidRDefault="007124EB" w:rsidP="007124EB">
      <w:r w:rsidRPr="00D103C0">
        <w:t xml:space="preserve">1.31 </w:t>
      </w:r>
      <w:r w:rsidR="002A001D">
        <w:t>A</w:t>
      </w:r>
      <w:r w:rsidRPr="00D103C0">
        <w:t xml:space="preserve">dded </w:t>
      </w:r>
      <w:proofErr w:type="spellStart"/>
      <w:proofErr w:type="gramStart"/>
      <w:r w:rsidRPr="00D103C0">
        <w:t>lookslikemapcode</w:t>
      </w:r>
      <w:proofErr w:type="spellEnd"/>
      <w:r w:rsidRPr="00D103C0">
        <w:t>(</w:t>
      </w:r>
      <w:proofErr w:type="gramEnd"/>
      <w:r w:rsidRPr="00D103C0">
        <w:t>).</w:t>
      </w:r>
    </w:p>
    <w:p w14:paraId="646EC531" w14:textId="0E9DD21E" w:rsidR="007124EB" w:rsidRPr="00D103C0" w:rsidRDefault="002A001D" w:rsidP="007124EB">
      <w:r>
        <w:t>1.32 A</w:t>
      </w:r>
      <w:r w:rsidR="007124EB" w:rsidRPr="00D103C0">
        <w:t>dded coord2mc1(</w:t>
      </w:r>
      <w:proofErr w:type="gramStart"/>
      <w:r w:rsidR="007124EB" w:rsidRPr="00D103C0">
        <w:t>);fixed</w:t>
      </w:r>
      <w:proofErr w:type="gramEnd"/>
      <w:r w:rsidR="007124EB" w:rsidRPr="00D103C0">
        <w:t xml:space="preserve"> 1.29 so no count</w:t>
      </w:r>
      <w:r>
        <w:t xml:space="preserve">ry-wide alternative is produced </w:t>
      </w:r>
      <w:r w:rsidR="007124EB" w:rsidRPr="00D103C0">
        <w:t>in edge cases; prevent FIJI failing to decode at exactly 180 degrees.</w:t>
      </w:r>
    </w:p>
    <w:p w14:paraId="12A00BE9" w14:textId="6F7D141C" w:rsidR="007124EB" w:rsidRPr="00D103C0" w:rsidRDefault="007124EB" w:rsidP="002A001D">
      <w:r w:rsidRPr="00D103C0">
        <w:t xml:space="preserve">1.33 </w:t>
      </w:r>
      <w:r w:rsidR="002A001D">
        <w:t>F</w:t>
      </w:r>
      <w:r w:rsidRPr="00D103C0">
        <w:t>ix to not remove valid results just across the edge of a territory</w:t>
      </w:r>
      <w:r w:rsidR="002A001D">
        <w:t xml:space="preserve">; </w:t>
      </w:r>
      <w:r w:rsidRPr="00D103C0">
        <w:t>improved interface readability and renamed methods to more readable forms.</w:t>
      </w:r>
    </w:p>
    <w:p w14:paraId="20F5AA3C" w14:textId="1B4D5A25" w:rsidR="007124EB" w:rsidRPr="00D103C0" w:rsidRDefault="007124EB" w:rsidP="007124EB">
      <w:r w:rsidRPr="00D103C0">
        <w:t xml:space="preserve">1.4 </w:t>
      </w:r>
      <w:r w:rsidR="002A001D">
        <w:t>R</w:t>
      </w:r>
      <w:r w:rsidRPr="00D103C0">
        <w:t>enamed API to more appropriate convention (.h support legacy calls)</w:t>
      </w:r>
      <w:r w:rsidR="002A001D">
        <w:t>.</w:t>
      </w:r>
    </w:p>
    <w:p w14:paraId="0B90894E" w14:textId="0E18703D" w:rsidR="00FB3214" w:rsidRPr="00D103C0" w:rsidRDefault="00FB3214" w:rsidP="00FB3214">
      <w:r w:rsidRPr="00D103C0">
        <w:t xml:space="preserve">1.40 </w:t>
      </w:r>
      <w:r w:rsidR="002A001D">
        <w:t>A</w:t>
      </w:r>
      <w:r w:rsidRPr="00D103C0">
        <w:t xml:space="preserve">dded </w:t>
      </w:r>
      <w:proofErr w:type="spellStart"/>
      <w:r w:rsidRPr="00D103C0">
        <w:t>extraDigits</w:t>
      </w:r>
      <w:proofErr w:type="spellEnd"/>
      <w:r w:rsidRPr="00D103C0">
        <w:t xml:space="preserve"> parameter so that high-precision mapcodes can be generated.</w:t>
      </w:r>
    </w:p>
    <w:p w14:paraId="42F03014" w14:textId="5A20BDEE" w:rsidR="00FB3214" w:rsidRPr="00D103C0" w:rsidRDefault="00FB3214" w:rsidP="00FB3214">
      <w:r w:rsidRPr="00D103C0">
        <w:t xml:space="preserve">1.41 </w:t>
      </w:r>
      <w:r w:rsidR="002A001D">
        <w:t>A</w:t>
      </w:r>
      <w:r w:rsidRPr="00D103C0">
        <w:t xml:space="preserve">dded the India state Telangana (IN-TG), until 2014 a region in </w:t>
      </w:r>
      <w:proofErr w:type="spellStart"/>
      <w:r w:rsidRPr="00D103C0">
        <w:t>Adhra</w:t>
      </w:r>
      <w:proofErr w:type="spellEnd"/>
      <w:r w:rsidRPr="00D103C0">
        <w:t xml:space="preserve"> Pradesh.</w:t>
      </w:r>
    </w:p>
    <w:p w14:paraId="137158B1" w14:textId="4033B902" w:rsidR="00FB3214" w:rsidRPr="00D103C0" w:rsidRDefault="007124EB" w:rsidP="007124EB">
      <w:r w:rsidRPr="00D103C0">
        <w:t xml:space="preserve">1.5 </w:t>
      </w:r>
      <w:r w:rsidR="002A001D">
        <w:t>M</w:t>
      </w:r>
      <w:r w:rsidRPr="00D103C0">
        <w:t xml:space="preserve">ade </w:t>
      </w:r>
      <w:proofErr w:type="spellStart"/>
      <w:r w:rsidRPr="00D103C0">
        <w:t>threadsafe</w:t>
      </w:r>
      <w:proofErr w:type="spellEnd"/>
      <w:r w:rsidRPr="00D103C0">
        <w:t xml:space="preserve"> versions of encoding/decoding routines</w:t>
      </w:r>
      <w:r w:rsidR="002A001D">
        <w:t>.</w:t>
      </w:r>
    </w:p>
    <w:p w14:paraId="681AEB54" w14:textId="0432B86A" w:rsidR="00C56E5D" w:rsidRPr="00D103C0" w:rsidRDefault="007124EB" w:rsidP="00C56E5D">
      <w:r w:rsidRPr="00D103C0">
        <w:t xml:space="preserve">2.0 </w:t>
      </w:r>
      <w:r w:rsidR="002A001D">
        <w:t>A</w:t>
      </w:r>
      <w:r w:rsidRPr="00D103C0">
        <w:t>dded up to 8-character high-precision support (</w:t>
      </w:r>
      <w:proofErr w:type="gramStart"/>
      <w:r w:rsidRPr="00D103C0">
        <w:t>10 micron</w:t>
      </w:r>
      <w:proofErr w:type="gramEnd"/>
      <w:r w:rsidRPr="00D103C0">
        <w:t xml:space="preserve"> accuracy), made several changes to the raw data (see chapter 6.1)</w:t>
      </w:r>
      <w:r w:rsidR="00C56E5D" w:rsidRPr="00D103C0">
        <w:t>.</w:t>
      </w:r>
    </w:p>
    <w:p w14:paraId="6BC2EB60" w14:textId="77777777" w:rsidR="00C56E5D" w:rsidRPr="00D103C0" w:rsidRDefault="00C56E5D" w:rsidP="00E573D7">
      <w:r w:rsidRPr="00D103C0">
        <w:t xml:space="preserve">2.1 </w:t>
      </w:r>
      <w:r w:rsidR="00E573D7" w:rsidRPr="00D103C0">
        <w:t>Rewrote fraction floating points to integer arithmetic; significant speed improvements; added source code to test the library calls.</w:t>
      </w:r>
    </w:p>
    <w:p w14:paraId="2FCCB75D" w14:textId="0F65672C" w:rsidR="007124EB" w:rsidRPr="00D103C0" w:rsidRDefault="007124EB" w:rsidP="00C56E5D">
      <w:r w:rsidRPr="00D103C0">
        <w:t xml:space="preserve">2.2 </w:t>
      </w:r>
      <w:r w:rsidR="002A001D">
        <w:t>F</w:t>
      </w:r>
      <w:r w:rsidRPr="00D103C0">
        <w:t>ixed micro-degree gap issue in data (see chapter 6.2)</w:t>
      </w:r>
      <w:r w:rsidR="002A001D">
        <w:t>.</w:t>
      </w:r>
    </w:p>
    <w:p w14:paraId="5BA33D6E" w14:textId="6D538993" w:rsidR="00A11277" w:rsidRPr="00D103C0" w:rsidRDefault="00A11277" w:rsidP="00D01ED2">
      <w:r w:rsidRPr="00D103C0">
        <w:t xml:space="preserve">2.3 </w:t>
      </w:r>
      <w:r w:rsidR="002A001D">
        <w:t>A</w:t>
      </w:r>
      <w:r w:rsidRPr="00D103C0">
        <w:t xml:space="preserve">dded support for Arabic script; improved </w:t>
      </w:r>
      <w:r w:rsidR="00D01ED2" w:rsidRPr="00D103C0">
        <w:t>Tibetan so it is easier to type on a keyboard; Adjusted mapcode generation for “abjad” languages (</w:t>
      </w:r>
      <w:proofErr w:type="spellStart"/>
      <w:r w:rsidR="00D01ED2" w:rsidRPr="00D103C0">
        <w:t>greek</w:t>
      </w:r>
      <w:proofErr w:type="spellEnd"/>
      <w:r w:rsidR="00D01ED2" w:rsidRPr="00D103C0">
        <w:t>, Hebrew) so there will never be more than two consecutive non-digits in a mapcode.</w:t>
      </w:r>
    </w:p>
    <w:p w14:paraId="20788C37" w14:textId="62025AE1" w:rsidR="00A11277" w:rsidRPr="00D103C0" w:rsidRDefault="00D01ED2" w:rsidP="00D01ED2">
      <w:r w:rsidRPr="00D103C0">
        <w:t xml:space="preserve">2.4 </w:t>
      </w:r>
      <w:r w:rsidR="002A001D">
        <w:t>A</w:t>
      </w:r>
      <w:r w:rsidRPr="00D103C0">
        <w:t xml:space="preserve">dded </w:t>
      </w:r>
      <w:r w:rsidR="00A11277" w:rsidRPr="00D103C0">
        <w:t>Korean (</w:t>
      </w:r>
      <w:proofErr w:type="spellStart"/>
      <w:r w:rsidR="00A11277" w:rsidRPr="00D103C0">
        <w:t>Choson'gul</w:t>
      </w:r>
      <w:proofErr w:type="spellEnd"/>
      <w:r w:rsidR="00A11277" w:rsidRPr="00D103C0">
        <w:t xml:space="preserve"> / Hangul), Burmese, Khmer, Sinhalese, Thaana (</w:t>
      </w:r>
      <w:proofErr w:type="spellStart"/>
      <w:r w:rsidR="00A11277" w:rsidRPr="00D103C0">
        <w:t>Maldivan</w:t>
      </w:r>
      <w:proofErr w:type="spellEnd"/>
      <w:r w:rsidR="00A11277" w:rsidRPr="00D103C0">
        <w:t>), Chinese (</w:t>
      </w:r>
      <w:proofErr w:type="spellStart"/>
      <w:r w:rsidR="00A11277" w:rsidRPr="00D103C0">
        <w:t>Zhuyin</w:t>
      </w:r>
      <w:proofErr w:type="spellEnd"/>
      <w:r w:rsidR="00A11277" w:rsidRPr="00D103C0">
        <w:t xml:space="preserve">, Bopomofo), </w:t>
      </w:r>
      <w:proofErr w:type="spellStart"/>
      <w:r w:rsidR="00A11277" w:rsidRPr="00D103C0">
        <w:t>Tifinagh</w:t>
      </w:r>
      <w:proofErr w:type="spellEnd"/>
      <w:r w:rsidR="00A11277" w:rsidRPr="00D103C0">
        <w:t xml:space="preserve"> (Berber), Tamil, Amharic, Telugu, Odia, Kannada, Gujarati.</w:t>
      </w:r>
      <w:r w:rsidRPr="00D103C0">
        <w:t xml:space="preserve"> Changed some Arabic, Devanagari and Bengali </w:t>
      </w:r>
      <w:proofErr w:type="spellStart"/>
      <w:r w:rsidRPr="00D103C0">
        <w:t>charcters</w:t>
      </w:r>
      <w:proofErr w:type="spellEnd"/>
      <w:r w:rsidRPr="00D103C0">
        <w:t xml:space="preserve"> to support sister languages (Urdu, </w:t>
      </w:r>
      <w:proofErr w:type="spellStart"/>
      <w:r w:rsidRPr="00D103C0">
        <w:t>Jawi</w:t>
      </w:r>
      <w:proofErr w:type="spellEnd"/>
      <w:r w:rsidRPr="00D103C0">
        <w:t>, Assamese).</w:t>
      </w:r>
    </w:p>
    <w:p w14:paraId="22D59C14" w14:textId="40E7D808" w:rsidR="00752E2E" w:rsidRPr="00D103C0" w:rsidRDefault="00752E2E" w:rsidP="007124EB"/>
    <w:p w14:paraId="77D15E97" w14:textId="77777777" w:rsidR="00752E2E" w:rsidRPr="00D103C0" w:rsidRDefault="00752E2E" w:rsidP="007124EB"/>
    <w:sectPr w:rsidR="00752E2E" w:rsidRPr="00D103C0" w:rsidSect="00D103C0">
      <w:headerReference w:type="default" r:id="rId7"/>
      <w:footerReference w:type="even" r:id="rId8"/>
      <w:footerReference w:type="default" r:id="rId9"/>
      <w:pgSz w:w="11909" w:h="16834" w:code="9"/>
      <w:pgMar w:top="1418" w:right="1418" w:bottom="147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D2D63E" w14:textId="77777777" w:rsidR="00D04385" w:rsidRDefault="00D04385" w:rsidP="006E26D5">
      <w:r>
        <w:separator/>
      </w:r>
    </w:p>
  </w:endnote>
  <w:endnote w:type="continuationSeparator" w:id="0">
    <w:p w14:paraId="062D971F" w14:textId="77777777" w:rsidR="00D04385" w:rsidRDefault="00D04385" w:rsidP="006E2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angal">
    <w:panose1 w:val="02040503050203030202"/>
    <w:charset w:val="00"/>
    <w:family w:val="auto"/>
    <w:pitch w:val="variable"/>
    <w:sig w:usb0="00008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CCE80" w14:textId="77777777" w:rsidR="00841A2C" w:rsidRDefault="00841A2C"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end"/>
    </w:r>
  </w:p>
  <w:p w14:paraId="02DADA42" w14:textId="77777777" w:rsidR="00841A2C" w:rsidRDefault="00841A2C" w:rsidP="006E26D5">
    <w:pPr>
      <w:pStyle w:val="Voettekst"/>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ECF25" w14:textId="77777777" w:rsidR="00841A2C" w:rsidRDefault="00841A2C" w:rsidP="00A97DC0">
    <w:pPr>
      <w:pStyle w:val="Voettekst"/>
      <w:framePr w:wrap="none" w:vAnchor="text" w:hAnchor="margin" w:xAlign="right" w:y="1"/>
      <w:rPr>
        <w:rStyle w:val="Paginanummer"/>
      </w:rPr>
    </w:pPr>
    <w:r>
      <w:rPr>
        <w:rStyle w:val="Paginanummer"/>
      </w:rPr>
      <w:fldChar w:fldCharType="begin"/>
    </w:r>
    <w:r>
      <w:rPr>
        <w:rStyle w:val="Paginanummer"/>
      </w:rPr>
      <w:instrText xml:space="preserve">PAGE  </w:instrText>
    </w:r>
    <w:r>
      <w:rPr>
        <w:rStyle w:val="Paginanummer"/>
      </w:rPr>
      <w:fldChar w:fldCharType="separate"/>
    </w:r>
    <w:r w:rsidR="004B2579">
      <w:rPr>
        <w:rStyle w:val="Paginanummer"/>
        <w:noProof/>
      </w:rPr>
      <w:t>12</w:t>
    </w:r>
    <w:r>
      <w:rPr>
        <w:rStyle w:val="Paginanummer"/>
      </w:rPr>
      <w:fldChar w:fldCharType="end"/>
    </w:r>
  </w:p>
  <w:p w14:paraId="441D8F40" w14:textId="77777777" w:rsidR="00841A2C" w:rsidRDefault="00841A2C" w:rsidP="006E26D5">
    <w:pPr>
      <w:pStyle w:val="Voettekst"/>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A7F180" w14:textId="77777777" w:rsidR="00D04385" w:rsidRDefault="00D04385" w:rsidP="006E26D5">
      <w:r>
        <w:separator/>
      </w:r>
    </w:p>
  </w:footnote>
  <w:footnote w:type="continuationSeparator" w:id="0">
    <w:p w14:paraId="1CEC42CD" w14:textId="77777777" w:rsidR="00D04385" w:rsidRDefault="00D04385" w:rsidP="006E26D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D2826" w14:textId="6D499659" w:rsidR="00841A2C" w:rsidRPr="002A001D" w:rsidRDefault="00841A2C">
    <w:pPr>
      <w:pStyle w:val="Koptekst"/>
      <w:rPr>
        <w:rFonts w:ascii="Arial" w:hAnsi="Arial" w:cs="Arial"/>
        <w:b/>
        <w:sz w:val="22"/>
        <w:szCs w:val="22"/>
      </w:rPr>
    </w:pPr>
    <w:r w:rsidRPr="002A001D">
      <w:rPr>
        <w:rFonts w:ascii="Arial" w:hAnsi="Arial" w:cs="Arial"/>
        <w:b/>
        <w:sz w:val="22"/>
        <w:szCs w:val="22"/>
      </w:rPr>
      <w:t>Mapcode C/C++ Library – Mapcode Foundation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B95EE222"/>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B265043"/>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6655A3"/>
    <w:multiLevelType w:val="hybridMultilevel"/>
    <w:tmpl w:val="1422DB6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1906B94"/>
    <w:multiLevelType w:val="hybridMultilevel"/>
    <w:tmpl w:val="9CDC39D4"/>
    <w:lvl w:ilvl="0" w:tplc="19BC8328">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19D0001B"/>
    <w:multiLevelType w:val="hybridMultilevel"/>
    <w:tmpl w:val="2A66F1C4"/>
    <w:lvl w:ilvl="0" w:tplc="A4480146">
      <w:start w:val="1"/>
      <w:numFmt w:val="bullet"/>
      <w:pStyle w:val="prog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9F7F64"/>
    <w:multiLevelType w:val="hybridMultilevel"/>
    <w:tmpl w:val="397CADE2"/>
    <w:lvl w:ilvl="0" w:tplc="AB985862">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2A250213"/>
    <w:multiLevelType w:val="hybridMultilevel"/>
    <w:tmpl w:val="61CE99C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3DC32050"/>
    <w:multiLevelType w:val="hybridMultilevel"/>
    <w:tmpl w:val="87B23B1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4C56A47"/>
    <w:multiLevelType w:val="hybridMultilevel"/>
    <w:tmpl w:val="2848BDFA"/>
    <w:lvl w:ilvl="0" w:tplc="8C2E2B0E">
      <w:start w:val="1"/>
      <w:numFmt w:val="lowerLetter"/>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47955634"/>
    <w:multiLevelType w:val="hybridMultilevel"/>
    <w:tmpl w:val="D340BAE2"/>
    <w:lvl w:ilvl="0" w:tplc="6E7A9970">
      <w:start w:val="1"/>
      <w:numFmt w:val="lowerLetter"/>
      <w:lvlText w:val="%1."/>
      <w:lvlJc w:val="left"/>
      <w:pPr>
        <w:tabs>
          <w:tab w:val="num" w:pos="720"/>
        </w:tabs>
        <w:ind w:left="720" w:hanging="360"/>
      </w:pPr>
      <w:rPr>
        <w:rFonts w:cs="Times New Roman" w:hint="default"/>
        <w:b/>
        <w:u w:val="single"/>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67F15068"/>
    <w:multiLevelType w:val="hybridMultilevel"/>
    <w:tmpl w:val="EFF413C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9E416CB"/>
    <w:multiLevelType w:val="hybridMultilevel"/>
    <w:tmpl w:val="527485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10"/>
  </w:num>
  <w:num w:numId="4">
    <w:abstractNumId w:val="7"/>
  </w:num>
  <w:num w:numId="5">
    <w:abstractNumId w:val="4"/>
  </w:num>
  <w:num w:numId="6">
    <w:abstractNumId w:val="0"/>
  </w:num>
  <w:num w:numId="7">
    <w:abstractNumId w:val="5"/>
  </w:num>
  <w:num w:numId="8">
    <w:abstractNumId w:val="8"/>
  </w:num>
  <w:num w:numId="9">
    <w:abstractNumId w:val="9"/>
  </w:num>
  <w:num w:numId="10">
    <w:abstractNumId w:val="11"/>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A0"/>
    <w:rsid w:val="00005999"/>
    <w:rsid w:val="000068CC"/>
    <w:rsid w:val="00016B35"/>
    <w:rsid w:val="00033AA3"/>
    <w:rsid w:val="0003596D"/>
    <w:rsid w:val="00051C53"/>
    <w:rsid w:val="00075B59"/>
    <w:rsid w:val="000914F6"/>
    <w:rsid w:val="000A1489"/>
    <w:rsid w:val="000A5427"/>
    <w:rsid w:val="000A7D6E"/>
    <w:rsid w:val="000C4B33"/>
    <w:rsid w:val="000D7DF6"/>
    <w:rsid w:val="000F0ABE"/>
    <w:rsid w:val="000F4023"/>
    <w:rsid w:val="001310B8"/>
    <w:rsid w:val="00135DDD"/>
    <w:rsid w:val="00154B9B"/>
    <w:rsid w:val="00165189"/>
    <w:rsid w:val="0017028C"/>
    <w:rsid w:val="0017331E"/>
    <w:rsid w:val="00174793"/>
    <w:rsid w:val="001822F2"/>
    <w:rsid w:val="00184A85"/>
    <w:rsid w:val="00186345"/>
    <w:rsid w:val="00194AB8"/>
    <w:rsid w:val="00195422"/>
    <w:rsid w:val="001A23B1"/>
    <w:rsid w:val="001B2A2B"/>
    <w:rsid w:val="001F3090"/>
    <w:rsid w:val="001F38D2"/>
    <w:rsid w:val="001F38F0"/>
    <w:rsid w:val="001F3981"/>
    <w:rsid w:val="00205740"/>
    <w:rsid w:val="00206126"/>
    <w:rsid w:val="00207A6E"/>
    <w:rsid w:val="002105CC"/>
    <w:rsid w:val="0023081D"/>
    <w:rsid w:val="00243C15"/>
    <w:rsid w:val="00251EBB"/>
    <w:rsid w:val="00256196"/>
    <w:rsid w:val="002566A2"/>
    <w:rsid w:val="00277B48"/>
    <w:rsid w:val="00281859"/>
    <w:rsid w:val="0028426E"/>
    <w:rsid w:val="002849E1"/>
    <w:rsid w:val="00286C6E"/>
    <w:rsid w:val="00292C2B"/>
    <w:rsid w:val="00293011"/>
    <w:rsid w:val="002960B6"/>
    <w:rsid w:val="002A001D"/>
    <w:rsid w:val="002A2D4B"/>
    <w:rsid w:val="002A62DE"/>
    <w:rsid w:val="002A7C64"/>
    <w:rsid w:val="002B5082"/>
    <w:rsid w:val="002B50B5"/>
    <w:rsid w:val="002D3504"/>
    <w:rsid w:val="002E4E10"/>
    <w:rsid w:val="002E5985"/>
    <w:rsid w:val="002E6C33"/>
    <w:rsid w:val="002F0868"/>
    <w:rsid w:val="00300D84"/>
    <w:rsid w:val="00306657"/>
    <w:rsid w:val="00312911"/>
    <w:rsid w:val="00317AA6"/>
    <w:rsid w:val="00342296"/>
    <w:rsid w:val="00363A6C"/>
    <w:rsid w:val="00364A83"/>
    <w:rsid w:val="00371883"/>
    <w:rsid w:val="00381DBD"/>
    <w:rsid w:val="003831A8"/>
    <w:rsid w:val="00391AC3"/>
    <w:rsid w:val="003C453C"/>
    <w:rsid w:val="003F2E4F"/>
    <w:rsid w:val="003F4415"/>
    <w:rsid w:val="0040158C"/>
    <w:rsid w:val="004067EA"/>
    <w:rsid w:val="004114D0"/>
    <w:rsid w:val="00416754"/>
    <w:rsid w:val="00417AC4"/>
    <w:rsid w:val="0042000C"/>
    <w:rsid w:val="00420577"/>
    <w:rsid w:val="004446BC"/>
    <w:rsid w:val="00450060"/>
    <w:rsid w:val="0045277E"/>
    <w:rsid w:val="00452C75"/>
    <w:rsid w:val="00453F19"/>
    <w:rsid w:val="00463BA6"/>
    <w:rsid w:val="00471860"/>
    <w:rsid w:val="00477089"/>
    <w:rsid w:val="0047739E"/>
    <w:rsid w:val="0048410C"/>
    <w:rsid w:val="004937B2"/>
    <w:rsid w:val="00494F5D"/>
    <w:rsid w:val="004A0DA0"/>
    <w:rsid w:val="004B060A"/>
    <w:rsid w:val="004B2579"/>
    <w:rsid w:val="004B38AA"/>
    <w:rsid w:val="004B56DB"/>
    <w:rsid w:val="004C1C33"/>
    <w:rsid w:val="004C2337"/>
    <w:rsid w:val="004E2B49"/>
    <w:rsid w:val="004F1F3B"/>
    <w:rsid w:val="004F2D3B"/>
    <w:rsid w:val="00501637"/>
    <w:rsid w:val="00510635"/>
    <w:rsid w:val="00511431"/>
    <w:rsid w:val="0051603A"/>
    <w:rsid w:val="00531C10"/>
    <w:rsid w:val="00535D67"/>
    <w:rsid w:val="00545867"/>
    <w:rsid w:val="00547388"/>
    <w:rsid w:val="00550448"/>
    <w:rsid w:val="00560E3C"/>
    <w:rsid w:val="005643E3"/>
    <w:rsid w:val="0056679B"/>
    <w:rsid w:val="005727F8"/>
    <w:rsid w:val="00583743"/>
    <w:rsid w:val="00586F2D"/>
    <w:rsid w:val="00587C73"/>
    <w:rsid w:val="0059066D"/>
    <w:rsid w:val="00591438"/>
    <w:rsid w:val="005B4308"/>
    <w:rsid w:val="005B46F8"/>
    <w:rsid w:val="005C45F0"/>
    <w:rsid w:val="005C7A2A"/>
    <w:rsid w:val="005C7A83"/>
    <w:rsid w:val="005D0D0A"/>
    <w:rsid w:val="005D783C"/>
    <w:rsid w:val="005E0253"/>
    <w:rsid w:val="005E3F83"/>
    <w:rsid w:val="005E49F6"/>
    <w:rsid w:val="005F519C"/>
    <w:rsid w:val="0061212E"/>
    <w:rsid w:val="00622D00"/>
    <w:rsid w:val="00623654"/>
    <w:rsid w:val="00630814"/>
    <w:rsid w:val="00631C7B"/>
    <w:rsid w:val="006320F8"/>
    <w:rsid w:val="00633E85"/>
    <w:rsid w:val="00635F89"/>
    <w:rsid w:val="00636729"/>
    <w:rsid w:val="00643264"/>
    <w:rsid w:val="006472A2"/>
    <w:rsid w:val="00652499"/>
    <w:rsid w:val="00667CA7"/>
    <w:rsid w:val="00680570"/>
    <w:rsid w:val="00681B08"/>
    <w:rsid w:val="00683427"/>
    <w:rsid w:val="0068390C"/>
    <w:rsid w:val="00687C99"/>
    <w:rsid w:val="00692AAE"/>
    <w:rsid w:val="00697D5C"/>
    <w:rsid w:val="006A2168"/>
    <w:rsid w:val="006A5394"/>
    <w:rsid w:val="006B571B"/>
    <w:rsid w:val="006C2190"/>
    <w:rsid w:val="006E059E"/>
    <w:rsid w:val="006E26D5"/>
    <w:rsid w:val="006E3D65"/>
    <w:rsid w:val="006E471F"/>
    <w:rsid w:val="006E6344"/>
    <w:rsid w:val="006E68BB"/>
    <w:rsid w:val="006F181B"/>
    <w:rsid w:val="006F1B05"/>
    <w:rsid w:val="007000C3"/>
    <w:rsid w:val="00700A59"/>
    <w:rsid w:val="00705454"/>
    <w:rsid w:val="007100FD"/>
    <w:rsid w:val="00711F71"/>
    <w:rsid w:val="007124EB"/>
    <w:rsid w:val="007161EA"/>
    <w:rsid w:val="007223CA"/>
    <w:rsid w:val="00724E47"/>
    <w:rsid w:val="007318D1"/>
    <w:rsid w:val="00741253"/>
    <w:rsid w:val="00752E2E"/>
    <w:rsid w:val="00753D2E"/>
    <w:rsid w:val="00756F50"/>
    <w:rsid w:val="00764B84"/>
    <w:rsid w:val="00764B86"/>
    <w:rsid w:val="00766082"/>
    <w:rsid w:val="007778EB"/>
    <w:rsid w:val="00785E98"/>
    <w:rsid w:val="007B0ECE"/>
    <w:rsid w:val="007B6656"/>
    <w:rsid w:val="007B7E5E"/>
    <w:rsid w:val="007C1ECA"/>
    <w:rsid w:val="007C60F8"/>
    <w:rsid w:val="007C669D"/>
    <w:rsid w:val="007C6707"/>
    <w:rsid w:val="007E1827"/>
    <w:rsid w:val="007E4C08"/>
    <w:rsid w:val="007F6149"/>
    <w:rsid w:val="0080547A"/>
    <w:rsid w:val="0081213C"/>
    <w:rsid w:val="008148FC"/>
    <w:rsid w:val="008170CF"/>
    <w:rsid w:val="00823447"/>
    <w:rsid w:val="008257BF"/>
    <w:rsid w:val="00841A2C"/>
    <w:rsid w:val="008461DA"/>
    <w:rsid w:val="00857BF3"/>
    <w:rsid w:val="0086415C"/>
    <w:rsid w:val="00872471"/>
    <w:rsid w:val="00874925"/>
    <w:rsid w:val="0087666F"/>
    <w:rsid w:val="008766B5"/>
    <w:rsid w:val="00885FF6"/>
    <w:rsid w:val="00887313"/>
    <w:rsid w:val="008A4183"/>
    <w:rsid w:val="008A5B89"/>
    <w:rsid w:val="008A7DA8"/>
    <w:rsid w:val="008B7D6B"/>
    <w:rsid w:val="008C01EA"/>
    <w:rsid w:val="008D454E"/>
    <w:rsid w:val="008F1802"/>
    <w:rsid w:val="00905500"/>
    <w:rsid w:val="00916928"/>
    <w:rsid w:val="00934BE4"/>
    <w:rsid w:val="00940ADC"/>
    <w:rsid w:val="00941174"/>
    <w:rsid w:val="009601FA"/>
    <w:rsid w:val="0096137D"/>
    <w:rsid w:val="009647E5"/>
    <w:rsid w:val="009674B5"/>
    <w:rsid w:val="009772D3"/>
    <w:rsid w:val="00983EE5"/>
    <w:rsid w:val="009A340D"/>
    <w:rsid w:val="009A7652"/>
    <w:rsid w:val="009B48C0"/>
    <w:rsid w:val="009D102F"/>
    <w:rsid w:val="009D3A4E"/>
    <w:rsid w:val="009D4AF0"/>
    <w:rsid w:val="009F0955"/>
    <w:rsid w:val="009F14C5"/>
    <w:rsid w:val="009F5DE5"/>
    <w:rsid w:val="00A11277"/>
    <w:rsid w:val="00A1323A"/>
    <w:rsid w:val="00A4606C"/>
    <w:rsid w:val="00A46E72"/>
    <w:rsid w:val="00A6153D"/>
    <w:rsid w:val="00A64C28"/>
    <w:rsid w:val="00A6545F"/>
    <w:rsid w:val="00A65931"/>
    <w:rsid w:val="00A6769C"/>
    <w:rsid w:val="00A76E58"/>
    <w:rsid w:val="00A77F8E"/>
    <w:rsid w:val="00A81BA1"/>
    <w:rsid w:val="00A8506E"/>
    <w:rsid w:val="00A973B1"/>
    <w:rsid w:val="00A97DC0"/>
    <w:rsid w:val="00AA5EF5"/>
    <w:rsid w:val="00AD05F3"/>
    <w:rsid w:val="00AE0832"/>
    <w:rsid w:val="00AE506C"/>
    <w:rsid w:val="00AF44DD"/>
    <w:rsid w:val="00B03D12"/>
    <w:rsid w:val="00B13491"/>
    <w:rsid w:val="00B2579C"/>
    <w:rsid w:val="00B25CFE"/>
    <w:rsid w:val="00B323E1"/>
    <w:rsid w:val="00B376A3"/>
    <w:rsid w:val="00B40AED"/>
    <w:rsid w:val="00B43585"/>
    <w:rsid w:val="00B43CC2"/>
    <w:rsid w:val="00B53A29"/>
    <w:rsid w:val="00B62293"/>
    <w:rsid w:val="00B70059"/>
    <w:rsid w:val="00B72B04"/>
    <w:rsid w:val="00B81F1E"/>
    <w:rsid w:val="00B87BA6"/>
    <w:rsid w:val="00B917F0"/>
    <w:rsid w:val="00B94E62"/>
    <w:rsid w:val="00BB3E4C"/>
    <w:rsid w:val="00BB6744"/>
    <w:rsid w:val="00BC264E"/>
    <w:rsid w:val="00BC3A0A"/>
    <w:rsid w:val="00BC4BD2"/>
    <w:rsid w:val="00BD0470"/>
    <w:rsid w:val="00BE19B0"/>
    <w:rsid w:val="00BE29F9"/>
    <w:rsid w:val="00BE3237"/>
    <w:rsid w:val="00BE6B5A"/>
    <w:rsid w:val="00BF2202"/>
    <w:rsid w:val="00BF777A"/>
    <w:rsid w:val="00C0037C"/>
    <w:rsid w:val="00C00A25"/>
    <w:rsid w:val="00C012DA"/>
    <w:rsid w:val="00C1372C"/>
    <w:rsid w:val="00C15EF4"/>
    <w:rsid w:val="00C20AA5"/>
    <w:rsid w:val="00C30666"/>
    <w:rsid w:val="00C35C40"/>
    <w:rsid w:val="00C41810"/>
    <w:rsid w:val="00C43936"/>
    <w:rsid w:val="00C44ACC"/>
    <w:rsid w:val="00C45811"/>
    <w:rsid w:val="00C5040F"/>
    <w:rsid w:val="00C5387F"/>
    <w:rsid w:val="00C56E5D"/>
    <w:rsid w:val="00C618F9"/>
    <w:rsid w:val="00C65FC2"/>
    <w:rsid w:val="00C67839"/>
    <w:rsid w:val="00C76C9A"/>
    <w:rsid w:val="00CA5557"/>
    <w:rsid w:val="00CB1A26"/>
    <w:rsid w:val="00CD0363"/>
    <w:rsid w:val="00CD2111"/>
    <w:rsid w:val="00CD54DD"/>
    <w:rsid w:val="00CD7D95"/>
    <w:rsid w:val="00CF74B6"/>
    <w:rsid w:val="00D01ED2"/>
    <w:rsid w:val="00D03890"/>
    <w:rsid w:val="00D04385"/>
    <w:rsid w:val="00D103C0"/>
    <w:rsid w:val="00D1187C"/>
    <w:rsid w:val="00D21B2E"/>
    <w:rsid w:val="00D250D6"/>
    <w:rsid w:val="00D42299"/>
    <w:rsid w:val="00D6101C"/>
    <w:rsid w:val="00D64989"/>
    <w:rsid w:val="00D75506"/>
    <w:rsid w:val="00D77E5C"/>
    <w:rsid w:val="00D80D0F"/>
    <w:rsid w:val="00D90EA7"/>
    <w:rsid w:val="00D9216D"/>
    <w:rsid w:val="00DA192B"/>
    <w:rsid w:val="00DA340E"/>
    <w:rsid w:val="00DA53B7"/>
    <w:rsid w:val="00DB2762"/>
    <w:rsid w:val="00DD0E2D"/>
    <w:rsid w:val="00DD4F84"/>
    <w:rsid w:val="00DD5505"/>
    <w:rsid w:val="00DD58E2"/>
    <w:rsid w:val="00DD73B2"/>
    <w:rsid w:val="00DE7AF0"/>
    <w:rsid w:val="00DF3291"/>
    <w:rsid w:val="00E04239"/>
    <w:rsid w:val="00E04524"/>
    <w:rsid w:val="00E32D37"/>
    <w:rsid w:val="00E359BF"/>
    <w:rsid w:val="00E40580"/>
    <w:rsid w:val="00E507CB"/>
    <w:rsid w:val="00E5117C"/>
    <w:rsid w:val="00E5505F"/>
    <w:rsid w:val="00E56197"/>
    <w:rsid w:val="00E573D7"/>
    <w:rsid w:val="00E579F5"/>
    <w:rsid w:val="00E650C4"/>
    <w:rsid w:val="00E76BCE"/>
    <w:rsid w:val="00E77C9A"/>
    <w:rsid w:val="00EB1E4A"/>
    <w:rsid w:val="00EB3043"/>
    <w:rsid w:val="00EC2A53"/>
    <w:rsid w:val="00ED514A"/>
    <w:rsid w:val="00EE3458"/>
    <w:rsid w:val="00EE7232"/>
    <w:rsid w:val="00EF3622"/>
    <w:rsid w:val="00EF6B2C"/>
    <w:rsid w:val="00F051E4"/>
    <w:rsid w:val="00F2696B"/>
    <w:rsid w:val="00F26B74"/>
    <w:rsid w:val="00F44A67"/>
    <w:rsid w:val="00F4562C"/>
    <w:rsid w:val="00F5049E"/>
    <w:rsid w:val="00F51BF8"/>
    <w:rsid w:val="00F65778"/>
    <w:rsid w:val="00F65F7C"/>
    <w:rsid w:val="00F661FF"/>
    <w:rsid w:val="00F72175"/>
    <w:rsid w:val="00F8219B"/>
    <w:rsid w:val="00F83996"/>
    <w:rsid w:val="00F910FA"/>
    <w:rsid w:val="00F918BA"/>
    <w:rsid w:val="00F95E2F"/>
    <w:rsid w:val="00F976E9"/>
    <w:rsid w:val="00FB3214"/>
    <w:rsid w:val="00FB5EB3"/>
    <w:rsid w:val="00FC08D2"/>
    <w:rsid w:val="00FD592E"/>
    <w:rsid w:val="00FE3B33"/>
    <w:rsid w:val="00FE7722"/>
    <w:rsid w:val="00FF07CB"/>
    <w:rsid w:val="00FF0E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34B3619E"/>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8148FC"/>
    <w:pPr>
      <w:spacing w:before="120" w:line="264" w:lineRule="auto"/>
      <w:jc w:val="both"/>
    </w:pPr>
    <w:rPr>
      <w:sz w:val="24"/>
      <w:szCs w:val="24"/>
      <w:lang w:val="en-US" w:eastAsia="en-US"/>
    </w:rPr>
  </w:style>
  <w:style w:type="paragraph" w:styleId="Kop1">
    <w:name w:val="heading 1"/>
    <w:basedOn w:val="Standaard"/>
    <w:next w:val="Standaard"/>
    <w:link w:val="Kop1Teken"/>
    <w:uiPriority w:val="99"/>
    <w:qFormat/>
    <w:rsid w:val="002A001D"/>
    <w:pPr>
      <w:keepNext/>
      <w:spacing w:before="360" w:after="120"/>
      <w:outlineLvl w:val="0"/>
    </w:pPr>
    <w:rPr>
      <w:rFonts w:ascii="Arial" w:hAnsi="Arial" w:cs="Arial"/>
      <w:b/>
      <w:bCs/>
      <w:kern w:val="32"/>
      <w:sz w:val="28"/>
      <w:szCs w:val="32"/>
    </w:rPr>
  </w:style>
  <w:style w:type="paragraph" w:styleId="Kop2">
    <w:name w:val="heading 2"/>
    <w:basedOn w:val="Standaard"/>
    <w:next w:val="Standaard"/>
    <w:link w:val="Kop2Teken"/>
    <w:uiPriority w:val="99"/>
    <w:qFormat/>
    <w:rsid w:val="002A001D"/>
    <w:pPr>
      <w:keepNext/>
      <w:spacing w:before="240" w:after="120"/>
      <w:outlineLvl w:val="1"/>
    </w:pPr>
    <w:rPr>
      <w:rFonts w:ascii="Arial" w:hAnsi="Arial" w:cs="Arial"/>
      <w:b/>
      <w:bCs/>
      <w:iCs/>
      <w:szCs w:val="28"/>
      <w:u w:val="singl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9"/>
    <w:rsid w:val="002A001D"/>
    <w:rPr>
      <w:rFonts w:ascii="Arial" w:hAnsi="Arial" w:cs="Arial"/>
      <w:b/>
      <w:bCs/>
      <w:kern w:val="32"/>
      <w:sz w:val="28"/>
      <w:szCs w:val="32"/>
      <w:lang w:val="en-US" w:eastAsia="en-US"/>
    </w:rPr>
  </w:style>
  <w:style w:type="character" w:customStyle="1" w:styleId="Kop2Teken">
    <w:name w:val="Kop 2 Teken"/>
    <w:basedOn w:val="Standaardalinea-lettertype"/>
    <w:link w:val="Kop2"/>
    <w:uiPriority w:val="99"/>
    <w:rsid w:val="002A001D"/>
    <w:rPr>
      <w:rFonts w:ascii="Arial" w:hAnsi="Arial" w:cs="Arial"/>
      <w:b/>
      <w:bCs/>
      <w:iCs/>
      <w:sz w:val="24"/>
      <w:szCs w:val="28"/>
      <w:u w:val="single"/>
      <w:lang w:val="en-US" w:eastAsia="en-US"/>
    </w:rPr>
  </w:style>
  <w:style w:type="paragraph" w:styleId="Ballontekst">
    <w:name w:val="Balloon Text"/>
    <w:basedOn w:val="Standaard"/>
    <w:link w:val="BallontekstTeken"/>
    <w:uiPriority w:val="99"/>
    <w:semiHidden/>
    <w:rsid w:val="00194AB8"/>
    <w:rPr>
      <w:rFonts w:ascii="Tahoma" w:hAnsi="Tahoma" w:cs="Tahoma"/>
      <w:sz w:val="16"/>
      <w:szCs w:val="16"/>
    </w:rPr>
  </w:style>
  <w:style w:type="character" w:customStyle="1" w:styleId="BallontekstTeken">
    <w:name w:val="Ballontekst Teken"/>
    <w:basedOn w:val="Standaardalinea-lettertype"/>
    <w:link w:val="Ballontekst"/>
    <w:uiPriority w:val="99"/>
    <w:semiHidden/>
    <w:rPr>
      <w:sz w:val="18"/>
      <w:szCs w:val="18"/>
      <w:lang w:val="en-US" w:eastAsia="en-US"/>
    </w:rPr>
  </w:style>
  <w:style w:type="character" w:styleId="Zwaar">
    <w:name w:val="Strong"/>
    <w:basedOn w:val="Standaardalinea-lettertype"/>
    <w:uiPriority w:val="99"/>
    <w:qFormat/>
    <w:rsid w:val="00C618F9"/>
    <w:rPr>
      <w:b/>
    </w:rPr>
  </w:style>
  <w:style w:type="paragraph" w:styleId="Voettekst">
    <w:name w:val="footer"/>
    <w:basedOn w:val="Standaard"/>
    <w:link w:val="VoettekstTeken"/>
    <w:uiPriority w:val="99"/>
    <w:rsid w:val="006E26D5"/>
    <w:pPr>
      <w:tabs>
        <w:tab w:val="center" w:pos="4536"/>
        <w:tab w:val="right" w:pos="9072"/>
      </w:tabs>
    </w:pPr>
  </w:style>
  <w:style w:type="character" w:styleId="Paginanummer">
    <w:name w:val="page number"/>
    <w:basedOn w:val="Standaardalinea-lettertype"/>
    <w:uiPriority w:val="99"/>
    <w:rsid w:val="006E26D5"/>
  </w:style>
  <w:style w:type="character" w:customStyle="1" w:styleId="VoettekstTeken">
    <w:name w:val="Voettekst Teken"/>
    <w:link w:val="Voettekst"/>
    <w:uiPriority w:val="99"/>
    <w:locked/>
    <w:rsid w:val="006E26D5"/>
    <w:rPr>
      <w:sz w:val="24"/>
      <w:lang w:val="en-US" w:eastAsia="en-US"/>
    </w:rPr>
  </w:style>
  <w:style w:type="character" w:styleId="Nadruk">
    <w:name w:val="Emphasis"/>
    <w:basedOn w:val="Standaardalinea-lettertype"/>
    <w:uiPriority w:val="99"/>
    <w:qFormat/>
    <w:rsid w:val="006E26D5"/>
    <w:rPr>
      <w:i/>
    </w:rPr>
  </w:style>
  <w:style w:type="paragraph" w:styleId="Koptekst">
    <w:name w:val="header"/>
    <w:basedOn w:val="Standaard"/>
    <w:link w:val="KoptekstTeken"/>
    <w:uiPriority w:val="99"/>
    <w:rsid w:val="006E26D5"/>
    <w:pPr>
      <w:tabs>
        <w:tab w:val="center" w:pos="4536"/>
        <w:tab w:val="right" w:pos="9072"/>
      </w:tabs>
    </w:pPr>
  </w:style>
  <w:style w:type="paragraph" w:customStyle="1" w:styleId="progtitle">
    <w:name w:val="progtitle"/>
    <w:basedOn w:val="Standaard"/>
    <w:uiPriority w:val="99"/>
    <w:rsid w:val="00EC2A53"/>
    <w:rPr>
      <w:b/>
      <w:color w:val="3366FF"/>
    </w:rPr>
  </w:style>
  <w:style w:type="character" w:customStyle="1" w:styleId="KoptekstTeken">
    <w:name w:val="Koptekst Teken"/>
    <w:link w:val="Koptekst"/>
    <w:uiPriority w:val="99"/>
    <w:locked/>
    <w:rsid w:val="006E26D5"/>
    <w:rPr>
      <w:sz w:val="24"/>
      <w:lang w:val="en-US" w:eastAsia="en-US"/>
    </w:rPr>
  </w:style>
  <w:style w:type="paragraph" w:customStyle="1" w:styleId="progbullet">
    <w:name w:val="progbullet"/>
    <w:basedOn w:val="Standaard"/>
    <w:uiPriority w:val="99"/>
    <w:rsid w:val="00EC2A53"/>
    <w:pPr>
      <w:numPr>
        <w:numId w:val="5"/>
      </w:numPr>
      <w:tabs>
        <w:tab w:val="clear" w:pos="360"/>
        <w:tab w:val="num" w:pos="720"/>
      </w:tabs>
      <w:ind w:left="720"/>
    </w:pPr>
  </w:style>
  <w:style w:type="table" w:styleId="Tabelraster">
    <w:name w:val="Table Grid"/>
    <w:basedOn w:val="Standaardtabel"/>
    <w:uiPriority w:val="99"/>
    <w:rsid w:val="007124EB"/>
    <w:rPr>
      <w:lang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opg1">
    <w:name w:val="toc 1"/>
    <w:basedOn w:val="Standaard"/>
    <w:next w:val="Standaard"/>
    <w:autoRedefine/>
    <w:uiPriority w:val="39"/>
    <w:rsid w:val="00752E2E"/>
  </w:style>
  <w:style w:type="paragraph" w:styleId="Inhopg2">
    <w:name w:val="toc 2"/>
    <w:basedOn w:val="Standaard"/>
    <w:next w:val="Standaard"/>
    <w:autoRedefine/>
    <w:uiPriority w:val="39"/>
    <w:rsid w:val="002A001D"/>
    <w:pPr>
      <w:tabs>
        <w:tab w:val="right" w:leader="dot" w:pos="9063"/>
      </w:tabs>
      <w:ind w:left="240"/>
    </w:pPr>
  </w:style>
  <w:style w:type="character" w:styleId="Hyperlink">
    <w:name w:val="Hyperlink"/>
    <w:basedOn w:val="Standaardalinea-lettertype"/>
    <w:uiPriority w:val="99"/>
    <w:rsid w:val="00752E2E"/>
    <w:rPr>
      <w:color w:val="0000FF"/>
      <w:u w:val="single"/>
    </w:rPr>
  </w:style>
  <w:style w:type="paragraph" w:customStyle="1" w:styleId="Code">
    <w:name w:val="Code"/>
    <w:basedOn w:val="Standaard"/>
    <w:qFormat/>
    <w:rsid w:val="008148FC"/>
    <w:pPr>
      <w:spacing w:before="0" w:line="240" w:lineRule="auto"/>
      <w:ind w:left="425"/>
    </w:pPr>
    <w:rPr>
      <w:rFonts w:ascii="Courier New" w:hAnsi="Courier New" w:cs="Courier New"/>
      <w:noProof/>
      <w:sz w:val="20"/>
      <w:szCs w:val="20"/>
    </w:rPr>
  </w:style>
  <w:style w:type="paragraph" w:styleId="Lijstalinea">
    <w:name w:val="List Paragraph"/>
    <w:basedOn w:val="Standaard"/>
    <w:uiPriority w:val="34"/>
    <w:qFormat/>
    <w:rsid w:val="008148FC"/>
    <w:pPr>
      <w:ind w:left="720"/>
      <w:contextualSpacing/>
    </w:pPr>
  </w:style>
  <w:style w:type="paragraph" w:styleId="Inhopg3">
    <w:name w:val="toc 3"/>
    <w:basedOn w:val="Standaard"/>
    <w:next w:val="Standaard"/>
    <w:autoRedefine/>
    <w:uiPriority w:val="39"/>
    <w:unhideWhenUsed/>
    <w:rsid w:val="008148FC"/>
    <w:pPr>
      <w:ind w:left="480"/>
    </w:pPr>
  </w:style>
  <w:style w:type="paragraph" w:styleId="Inhopg4">
    <w:name w:val="toc 4"/>
    <w:basedOn w:val="Standaard"/>
    <w:next w:val="Standaard"/>
    <w:autoRedefine/>
    <w:uiPriority w:val="39"/>
    <w:unhideWhenUsed/>
    <w:rsid w:val="008148FC"/>
    <w:pPr>
      <w:ind w:left="720"/>
    </w:pPr>
  </w:style>
  <w:style w:type="paragraph" w:styleId="Inhopg5">
    <w:name w:val="toc 5"/>
    <w:basedOn w:val="Standaard"/>
    <w:next w:val="Standaard"/>
    <w:autoRedefine/>
    <w:uiPriority w:val="39"/>
    <w:unhideWhenUsed/>
    <w:rsid w:val="008148FC"/>
    <w:pPr>
      <w:ind w:left="960"/>
    </w:pPr>
  </w:style>
  <w:style w:type="paragraph" w:styleId="Inhopg6">
    <w:name w:val="toc 6"/>
    <w:basedOn w:val="Standaard"/>
    <w:next w:val="Standaard"/>
    <w:autoRedefine/>
    <w:uiPriority w:val="39"/>
    <w:unhideWhenUsed/>
    <w:rsid w:val="008148FC"/>
    <w:pPr>
      <w:ind w:left="1200"/>
    </w:pPr>
  </w:style>
  <w:style w:type="paragraph" w:styleId="Inhopg7">
    <w:name w:val="toc 7"/>
    <w:basedOn w:val="Standaard"/>
    <w:next w:val="Standaard"/>
    <w:autoRedefine/>
    <w:uiPriority w:val="39"/>
    <w:unhideWhenUsed/>
    <w:rsid w:val="008148FC"/>
    <w:pPr>
      <w:ind w:left="1440"/>
    </w:pPr>
  </w:style>
  <w:style w:type="paragraph" w:styleId="Inhopg8">
    <w:name w:val="toc 8"/>
    <w:basedOn w:val="Standaard"/>
    <w:next w:val="Standaard"/>
    <w:autoRedefine/>
    <w:uiPriority w:val="39"/>
    <w:unhideWhenUsed/>
    <w:rsid w:val="008148FC"/>
    <w:pPr>
      <w:ind w:left="1680"/>
    </w:pPr>
  </w:style>
  <w:style w:type="paragraph" w:styleId="Inhopg9">
    <w:name w:val="toc 9"/>
    <w:basedOn w:val="Standaard"/>
    <w:next w:val="Standaard"/>
    <w:autoRedefine/>
    <w:uiPriority w:val="39"/>
    <w:unhideWhenUsed/>
    <w:rsid w:val="008148FC"/>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17</Pages>
  <Words>5155</Words>
  <Characters>28358</Characters>
  <Application>Microsoft Macintosh Word</Application>
  <DocSecurity>0</DocSecurity>
  <Lines>236</Lines>
  <Paragraphs>66</Paragraphs>
  <ScaleCrop>false</ScaleCrop>
  <HeadingPairs>
    <vt:vector size="2" baseType="variant">
      <vt:variant>
        <vt:lpstr>Titel</vt:lpstr>
      </vt:variant>
      <vt:variant>
        <vt:i4>1</vt:i4>
      </vt:variant>
    </vt:vector>
  </HeadingPairs>
  <TitlesOfParts>
    <vt:vector size="1" baseType="lpstr">
      <vt:lpstr>Dear all, I have been thinking abut the best way to support mapcode with services</vt:lpstr>
    </vt:vector>
  </TitlesOfParts>
  <Company/>
  <LinksUpToDate>false</LinksUpToDate>
  <CharactersWithSpaces>33447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all, I have been thinking abut the best way to support mapcode with services</dc:title>
  <dc:subject/>
  <dc:creator>Pieter</dc:creator>
  <cp:keywords/>
  <dc:description/>
  <cp:lastModifiedBy>Rijn Buve</cp:lastModifiedBy>
  <cp:revision>8</cp:revision>
  <dcterms:created xsi:type="dcterms:W3CDTF">2016-10-14T09:34:00Z</dcterms:created>
  <dcterms:modified xsi:type="dcterms:W3CDTF">2016-10-15T10:20:00Z</dcterms:modified>
</cp:coreProperties>
</file>